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770422" w14:textId="3751A8FF" w:rsidR="00085F54" w:rsidRPr="00D20146" w:rsidRDefault="00085F54" w:rsidP="00085F54">
      <w:pPr>
        <w:spacing w:before="120" w:after="120" w:line="0" w:lineRule="atLeast"/>
        <w:jc w:val="center"/>
        <w:rPr>
          <w:rFonts w:ascii="Bookman Old Style" w:hAnsi="Bookman Old Style"/>
          <w:b/>
          <w:sz w:val="32"/>
          <w:szCs w:val="32"/>
        </w:rPr>
      </w:pPr>
      <w:r>
        <w:rPr>
          <w:rFonts w:ascii="Bookman Old Style" w:hAnsi="Bookman Old Style"/>
          <w:b/>
          <w:sz w:val="32"/>
          <w:szCs w:val="32"/>
        </w:rPr>
        <w:t xml:space="preserve">A </w:t>
      </w:r>
      <w:r w:rsidR="00225A47">
        <w:rPr>
          <w:rFonts w:ascii="Bookman Old Style" w:hAnsi="Bookman Old Style"/>
          <w:b/>
          <w:sz w:val="32"/>
          <w:szCs w:val="32"/>
        </w:rPr>
        <w:t>PROJECT</w:t>
      </w:r>
      <w:r>
        <w:rPr>
          <w:rFonts w:ascii="Bookman Old Style" w:hAnsi="Bookman Old Style"/>
          <w:b/>
          <w:sz w:val="32"/>
          <w:szCs w:val="32"/>
        </w:rPr>
        <w:t xml:space="preserve"> </w:t>
      </w:r>
      <w:r w:rsidR="00722BDE">
        <w:rPr>
          <w:rFonts w:ascii="Bookman Old Style" w:hAnsi="Bookman Old Style"/>
          <w:b/>
          <w:sz w:val="32"/>
          <w:szCs w:val="32"/>
        </w:rPr>
        <w:t>ON</w:t>
      </w:r>
    </w:p>
    <w:p w14:paraId="0AE67F85" w14:textId="77777777" w:rsidR="00360E8A" w:rsidRDefault="00360E8A" w:rsidP="00085F54">
      <w:pPr>
        <w:spacing w:before="120" w:after="120" w:line="238" w:lineRule="exact"/>
        <w:jc w:val="center"/>
      </w:pPr>
      <w:r>
        <w:rPr>
          <w:b/>
          <w:noProof/>
        </w:rPr>
        <w:drawing>
          <wp:anchor distT="0" distB="0" distL="114300" distR="114300" simplePos="0" relativeHeight="251659264" behindDoc="1" locked="0" layoutInCell="0" allowOverlap="1" wp14:anchorId="07401D34" wp14:editId="41AD14EE">
            <wp:simplePos x="0" y="0"/>
            <wp:positionH relativeFrom="column">
              <wp:posOffset>-195580</wp:posOffset>
            </wp:positionH>
            <wp:positionV relativeFrom="paragraph">
              <wp:posOffset>19050</wp:posOffset>
            </wp:positionV>
            <wp:extent cx="5871845" cy="1016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1845" cy="101600"/>
                    </a:xfrm>
                    <a:prstGeom prst="rect">
                      <a:avLst/>
                    </a:prstGeom>
                    <a:noFill/>
                  </pic:spPr>
                </pic:pic>
              </a:graphicData>
            </a:graphic>
            <wp14:sizeRelH relativeFrom="page">
              <wp14:pctWidth>0</wp14:pctWidth>
            </wp14:sizeRelH>
            <wp14:sizeRelV relativeFrom="page">
              <wp14:pctHeight>0</wp14:pctHeight>
            </wp14:sizeRelV>
          </wp:anchor>
        </w:drawing>
      </w:r>
    </w:p>
    <w:p w14:paraId="44DA2C1A" w14:textId="77777777" w:rsidR="00E57E3D" w:rsidRDefault="00E57E3D" w:rsidP="00E57E3D">
      <w:pPr>
        <w:spacing w:before="120" w:after="120" w:line="288" w:lineRule="auto"/>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FILESANCTUM – DISTRIBUTED FILE STORAGE SYSTEM</w:t>
      </w:r>
    </w:p>
    <w:p w14:paraId="4AB3C564" w14:textId="77777777" w:rsidR="0031198C" w:rsidRPr="0031198C" w:rsidRDefault="00360E8A" w:rsidP="0031198C">
      <w:pPr>
        <w:spacing w:before="120" w:after="120" w:line="288" w:lineRule="exact"/>
        <w:jc w:val="center"/>
      </w:pPr>
      <w:r>
        <w:rPr>
          <w:b/>
          <w:noProof/>
          <w:sz w:val="28"/>
        </w:rPr>
        <w:drawing>
          <wp:anchor distT="0" distB="0" distL="114300" distR="114300" simplePos="0" relativeHeight="251660288" behindDoc="1" locked="0" layoutInCell="0" allowOverlap="1" wp14:anchorId="2808BB6A" wp14:editId="720A99E3">
            <wp:simplePos x="0" y="0"/>
            <wp:positionH relativeFrom="column">
              <wp:posOffset>-195580</wp:posOffset>
            </wp:positionH>
            <wp:positionV relativeFrom="paragraph">
              <wp:posOffset>41910</wp:posOffset>
            </wp:positionV>
            <wp:extent cx="5871845" cy="1016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1845" cy="101600"/>
                    </a:xfrm>
                    <a:prstGeom prst="rect">
                      <a:avLst/>
                    </a:prstGeom>
                    <a:noFill/>
                  </pic:spPr>
                </pic:pic>
              </a:graphicData>
            </a:graphic>
            <wp14:sizeRelH relativeFrom="page">
              <wp14:pctWidth>0</wp14:pctWidth>
            </wp14:sizeRelH>
            <wp14:sizeRelV relativeFrom="page">
              <wp14:pctHeight>0</wp14:pctHeight>
            </wp14:sizeRelV>
          </wp:anchor>
        </w:drawing>
      </w:r>
    </w:p>
    <w:p w14:paraId="6DA86717" w14:textId="23A64C14" w:rsidR="00360E8A" w:rsidRPr="00D20146" w:rsidRDefault="00360E8A" w:rsidP="00085F54">
      <w:pPr>
        <w:spacing w:before="120" w:after="120" w:line="0" w:lineRule="atLeast"/>
        <w:jc w:val="center"/>
        <w:rPr>
          <w:rFonts w:ascii="Bookman Old Style" w:hAnsi="Bookman Old Style"/>
          <w:b/>
        </w:rPr>
      </w:pPr>
      <w:r w:rsidRPr="00D20146">
        <w:rPr>
          <w:rFonts w:ascii="Bookman Old Style" w:hAnsi="Bookman Old Style"/>
          <w:b/>
        </w:rPr>
        <w:t xml:space="preserve">Submitted in partial </w:t>
      </w:r>
      <w:r w:rsidR="00C34864" w:rsidRPr="00D20146">
        <w:rPr>
          <w:rFonts w:ascii="Bookman Old Style" w:hAnsi="Bookman Old Style"/>
          <w:b/>
        </w:rPr>
        <w:t>fulfil</w:t>
      </w:r>
      <w:r w:rsidR="00C34864">
        <w:rPr>
          <w:rFonts w:ascii="Bookman Old Style" w:hAnsi="Bookman Old Style"/>
          <w:b/>
        </w:rPr>
        <w:t>m</w:t>
      </w:r>
      <w:r w:rsidR="00C34864" w:rsidRPr="00D20146">
        <w:rPr>
          <w:rFonts w:ascii="Bookman Old Style" w:hAnsi="Bookman Old Style"/>
          <w:b/>
        </w:rPr>
        <w:t>ent</w:t>
      </w:r>
      <w:r w:rsidRPr="00D20146">
        <w:rPr>
          <w:rFonts w:ascii="Bookman Old Style" w:hAnsi="Bookman Old Style"/>
          <w:b/>
        </w:rPr>
        <w:t xml:space="preserve"> of the requirement for the award of the degree of</w:t>
      </w:r>
    </w:p>
    <w:p w14:paraId="7087CE6B" w14:textId="77777777" w:rsidR="00360E8A" w:rsidRDefault="00360E8A" w:rsidP="00360E8A">
      <w:pPr>
        <w:spacing w:line="199" w:lineRule="exact"/>
      </w:pPr>
    </w:p>
    <w:p w14:paraId="2506E2D2" w14:textId="77777777" w:rsidR="00360E8A" w:rsidRPr="00D20146" w:rsidRDefault="00360E8A" w:rsidP="00D20146">
      <w:pPr>
        <w:spacing w:line="0" w:lineRule="atLeast"/>
        <w:jc w:val="center"/>
        <w:rPr>
          <w:rFonts w:ascii="Bookman Old Style" w:hAnsi="Bookman Old Style"/>
          <w:b/>
        </w:rPr>
      </w:pPr>
      <w:r w:rsidRPr="00D20146">
        <w:rPr>
          <w:rFonts w:ascii="Bookman Old Style" w:hAnsi="Bookman Old Style"/>
          <w:b/>
        </w:rPr>
        <w:t xml:space="preserve">BACHELOR OF </w:t>
      </w:r>
      <w:r w:rsidR="00C201DD" w:rsidRPr="00C201DD">
        <w:rPr>
          <w:rFonts w:ascii="Bookman Old Style" w:hAnsi="Bookman Old Style"/>
          <w:b/>
        </w:rPr>
        <w:t>TECHNOLOGY</w:t>
      </w:r>
    </w:p>
    <w:p w14:paraId="14386730" w14:textId="77777777" w:rsidR="00360E8A" w:rsidRPr="00D20146" w:rsidRDefault="00360E8A" w:rsidP="00D20146">
      <w:pPr>
        <w:spacing w:line="139" w:lineRule="exact"/>
        <w:jc w:val="center"/>
        <w:rPr>
          <w:rFonts w:ascii="Bookman Old Style" w:hAnsi="Bookman Old Style"/>
        </w:rPr>
      </w:pPr>
    </w:p>
    <w:p w14:paraId="52DB4832" w14:textId="77777777" w:rsidR="00360E8A" w:rsidRPr="00D20146" w:rsidRDefault="00360E8A" w:rsidP="00D20146">
      <w:pPr>
        <w:spacing w:line="0" w:lineRule="atLeast"/>
        <w:jc w:val="center"/>
        <w:rPr>
          <w:rFonts w:ascii="Bookman Old Style" w:hAnsi="Bookman Old Style"/>
          <w:b/>
        </w:rPr>
      </w:pPr>
      <w:r w:rsidRPr="00D20146">
        <w:rPr>
          <w:rFonts w:ascii="Bookman Old Style" w:hAnsi="Bookman Old Style"/>
          <w:b/>
        </w:rPr>
        <w:t>IN</w:t>
      </w:r>
    </w:p>
    <w:p w14:paraId="416D8300" w14:textId="77777777" w:rsidR="00360E8A" w:rsidRPr="00D20146" w:rsidRDefault="00360E8A" w:rsidP="00D20146">
      <w:pPr>
        <w:spacing w:line="137" w:lineRule="exact"/>
        <w:jc w:val="center"/>
        <w:rPr>
          <w:rFonts w:ascii="Bookman Old Style" w:hAnsi="Bookman Old Style"/>
        </w:rPr>
      </w:pPr>
    </w:p>
    <w:p w14:paraId="214772DD" w14:textId="167C06F3" w:rsidR="00360E8A" w:rsidRDefault="00360E8A" w:rsidP="00D20146">
      <w:pPr>
        <w:spacing w:line="0" w:lineRule="atLeast"/>
        <w:jc w:val="center"/>
        <w:rPr>
          <w:rFonts w:ascii="Bookman Old Style" w:hAnsi="Bookman Old Style"/>
          <w:b/>
        </w:rPr>
      </w:pPr>
      <w:r w:rsidRPr="00D20146">
        <w:rPr>
          <w:rFonts w:ascii="Bookman Old Style" w:hAnsi="Bookman Old Style"/>
          <w:b/>
        </w:rPr>
        <w:t>COMPUTER SCIENCE &amp; ENGINEERING</w:t>
      </w:r>
    </w:p>
    <w:p w14:paraId="7B907514" w14:textId="77777777" w:rsidR="00EE0464" w:rsidRPr="00B64142" w:rsidRDefault="00EE0464" w:rsidP="00D20146">
      <w:pPr>
        <w:spacing w:line="0" w:lineRule="atLeast"/>
        <w:jc w:val="center"/>
        <w:rPr>
          <w:rFonts w:ascii="Bookman Old Style" w:hAnsi="Bookman Old Style"/>
          <w:b/>
        </w:rPr>
      </w:pPr>
    </w:p>
    <w:p w14:paraId="4D0E5649" w14:textId="77777777" w:rsidR="00360E8A" w:rsidRPr="00D20146" w:rsidRDefault="00360E8A" w:rsidP="00360E8A">
      <w:pPr>
        <w:spacing w:line="0" w:lineRule="atLeast"/>
        <w:ind w:left="3420"/>
        <w:rPr>
          <w:rFonts w:ascii="Bookman Old Style" w:hAnsi="Bookman Old Style"/>
          <w:b/>
        </w:rPr>
      </w:pPr>
      <w:r w:rsidRPr="00D20146">
        <w:rPr>
          <w:rFonts w:ascii="Bookman Old Style" w:hAnsi="Bookman Old Style"/>
          <w:b/>
        </w:rPr>
        <w:t>Submitted by:</w:t>
      </w:r>
    </w:p>
    <w:p w14:paraId="3A110BBB" w14:textId="77777777" w:rsidR="00360E8A" w:rsidRPr="00D20146" w:rsidRDefault="00360E8A" w:rsidP="00360E8A">
      <w:pPr>
        <w:spacing w:line="137" w:lineRule="exact"/>
        <w:rPr>
          <w:rFonts w:ascii="Bookman Old Style" w:hAnsi="Bookman Old Style"/>
        </w:rPr>
      </w:pPr>
    </w:p>
    <w:p w14:paraId="14B05FAF" w14:textId="77777777" w:rsidR="00E57E3D" w:rsidRDefault="00E57E3D" w:rsidP="00E57E3D">
      <w:pPr>
        <w:tabs>
          <w:tab w:val="left" w:pos="5760"/>
        </w:tabs>
        <w:spacing w:line="360" w:lineRule="auto"/>
        <w:ind w:left="180"/>
        <w:rPr>
          <w:rFonts w:ascii="Bookman Old Style" w:eastAsia="Bookman Old Style" w:hAnsi="Bookman Old Style" w:cs="Bookman Old Style"/>
          <w:b/>
        </w:rPr>
      </w:pPr>
      <w:proofErr w:type="spellStart"/>
      <w:r>
        <w:rPr>
          <w:rFonts w:ascii="Bookman Old Style" w:eastAsia="Bookman Old Style" w:hAnsi="Bookman Old Style" w:cs="Bookman Old Style"/>
          <w:b/>
        </w:rPr>
        <w:t>Anamika</w:t>
      </w:r>
      <w:proofErr w:type="spellEnd"/>
      <w:r>
        <w:rPr>
          <w:rFonts w:ascii="Bookman Old Style" w:eastAsia="Bookman Old Style" w:hAnsi="Bookman Old Style" w:cs="Bookman Old Style"/>
          <w:b/>
        </w:rPr>
        <w:t xml:space="preserve"> Tiwari</w:t>
      </w:r>
      <w:r>
        <w:rPr>
          <w:rFonts w:ascii="Bookman Old Style" w:eastAsia="Bookman Old Style" w:hAnsi="Bookman Old Style" w:cs="Bookman Old Style"/>
        </w:rPr>
        <w:t xml:space="preserve">                                           </w:t>
      </w:r>
      <w:r>
        <w:rPr>
          <w:rFonts w:ascii="Bookman Old Style" w:eastAsia="Bookman Old Style" w:hAnsi="Bookman Old Style" w:cs="Bookman Old Style"/>
          <w:b/>
        </w:rPr>
        <w:t>University Roll No. 2018669</w:t>
      </w:r>
    </w:p>
    <w:p w14:paraId="4D53876D" w14:textId="77777777" w:rsidR="00E57E3D" w:rsidRDefault="00E57E3D" w:rsidP="00E57E3D">
      <w:pPr>
        <w:tabs>
          <w:tab w:val="left" w:pos="5760"/>
        </w:tabs>
        <w:spacing w:line="360" w:lineRule="auto"/>
        <w:ind w:left="180"/>
        <w:rPr>
          <w:rFonts w:ascii="Bookman Old Style" w:eastAsia="Bookman Old Style" w:hAnsi="Bookman Old Style" w:cs="Bookman Old Style"/>
          <w:b/>
        </w:rPr>
      </w:pPr>
      <w:proofErr w:type="spellStart"/>
      <w:r>
        <w:rPr>
          <w:rFonts w:ascii="Bookman Old Style" w:eastAsia="Bookman Old Style" w:hAnsi="Bookman Old Style" w:cs="Bookman Old Style"/>
          <w:b/>
        </w:rPr>
        <w:t>Kripa</w:t>
      </w:r>
      <w:proofErr w:type="spellEnd"/>
      <w:r>
        <w:rPr>
          <w:rFonts w:ascii="Bookman Old Style" w:eastAsia="Bookman Old Style" w:hAnsi="Bookman Old Style" w:cs="Bookman Old Style"/>
          <w:b/>
        </w:rPr>
        <w:t xml:space="preserve"> Agarwal</w:t>
      </w:r>
      <w:r>
        <w:rPr>
          <w:rFonts w:ascii="Bookman Old Style" w:eastAsia="Bookman Old Style" w:hAnsi="Bookman Old Style" w:cs="Bookman Old Style"/>
        </w:rPr>
        <w:t xml:space="preserve">                                              </w:t>
      </w:r>
      <w:r>
        <w:rPr>
          <w:rFonts w:ascii="Bookman Old Style" w:eastAsia="Bookman Old Style" w:hAnsi="Bookman Old Style" w:cs="Bookman Old Style"/>
          <w:b/>
        </w:rPr>
        <w:t>University Roll No. 2018890</w:t>
      </w:r>
    </w:p>
    <w:p w14:paraId="187F4C0C" w14:textId="77777777" w:rsidR="00E57E3D" w:rsidRDefault="00E57E3D" w:rsidP="00E57E3D">
      <w:pPr>
        <w:tabs>
          <w:tab w:val="left" w:pos="5760"/>
        </w:tabs>
        <w:spacing w:line="360" w:lineRule="auto"/>
        <w:ind w:left="180"/>
        <w:rPr>
          <w:rFonts w:ascii="Bookman Old Style" w:eastAsia="Bookman Old Style" w:hAnsi="Bookman Old Style" w:cs="Bookman Old Style"/>
          <w:b/>
        </w:rPr>
      </w:pPr>
      <w:r>
        <w:rPr>
          <w:rFonts w:ascii="Bookman Old Style" w:eastAsia="Bookman Old Style" w:hAnsi="Bookman Old Style" w:cs="Bookman Old Style"/>
          <w:b/>
        </w:rPr>
        <w:t xml:space="preserve">Ankit Singh </w:t>
      </w:r>
      <w:proofErr w:type="spellStart"/>
      <w:r>
        <w:rPr>
          <w:rFonts w:ascii="Bookman Old Style" w:eastAsia="Bookman Old Style" w:hAnsi="Bookman Old Style" w:cs="Bookman Old Style"/>
          <w:b/>
        </w:rPr>
        <w:t>Rawat</w:t>
      </w:r>
      <w:proofErr w:type="spellEnd"/>
      <w:r>
        <w:rPr>
          <w:rFonts w:ascii="Bookman Old Style" w:eastAsia="Bookman Old Style" w:hAnsi="Bookman Old Style" w:cs="Bookman Old Style"/>
        </w:rPr>
        <w:t xml:space="preserve">                                      </w:t>
      </w:r>
      <w:r>
        <w:rPr>
          <w:rFonts w:ascii="Bookman Old Style" w:eastAsia="Bookman Old Style" w:hAnsi="Bookman Old Style" w:cs="Bookman Old Style"/>
          <w:b/>
        </w:rPr>
        <w:t>University Roll No. 2018688</w:t>
      </w:r>
    </w:p>
    <w:p w14:paraId="20526D10" w14:textId="77777777" w:rsidR="00BE55D3" w:rsidRDefault="00BE55D3" w:rsidP="00332003">
      <w:pPr>
        <w:tabs>
          <w:tab w:val="left" w:pos="5760"/>
        </w:tabs>
        <w:spacing w:line="360" w:lineRule="auto"/>
        <w:ind w:left="180"/>
        <w:rPr>
          <w:rFonts w:ascii="Bookman Old Style" w:hAnsi="Bookman Old Style"/>
          <w:b/>
        </w:rPr>
      </w:pPr>
    </w:p>
    <w:p w14:paraId="65C8E4D6" w14:textId="77777777" w:rsidR="00360E8A" w:rsidRDefault="00360E8A" w:rsidP="00360E8A">
      <w:pPr>
        <w:spacing w:line="0" w:lineRule="atLeast"/>
        <w:jc w:val="center"/>
        <w:rPr>
          <w:b/>
          <w:i/>
        </w:rPr>
      </w:pPr>
    </w:p>
    <w:p w14:paraId="59A1CDE7" w14:textId="77777777" w:rsidR="00E57E3D" w:rsidRDefault="00E57E3D" w:rsidP="00E57E3D">
      <w:pPr>
        <w:jc w:val="center"/>
        <w:rPr>
          <w:b/>
          <w:i/>
        </w:rPr>
      </w:pPr>
      <w:r>
        <w:rPr>
          <w:b/>
          <w:i/>
        </w:rPr>
        <w:t>Under the Guidance of</w:t>
      </w:r>
    </w:p>
    <w:p w14:paraId="2F6505BD" w14:textId="77777777" w:rsidR="00E57E3D" w:rsidRDefault="00E57E3D" w:rsidP="00E57E3D">
      <w:pPr>
        <w:spacing w:line="34" w:lineRule="auto"/>
        <w:jc w:val="center"/>
      </w:pPr>
    </w:p>
    <w:p w14:paraId="5199EFF0" w14:textId="77777777" w:rsidR="00E57E3D" w:rsidRDefault="00E57E3D" w:rsidP="00E57E3D">
      <w:pPr>
        <w:jc w:val="center"/>
        <w:rPr>
          <w:b/>
          <w:sz w:val="28"/>
          <w:szCs w:val="28"/>
        </w:rPr>
      </w:pPr>
      <w:proofErr w:type="spellStart"/>
      <w:r>
        <w:rPr>
          <w:b/>
          <w:sz w:val="28"/>
          <w:szCs w:val="28"/>
        </w:rPr>
        <w:t>Dr.</w:t>
      </w:r>
      <w:proofErr w:type="spellEnd"/>
      <w:r>
        <w:rPr>
          <w:b/>
          <w:sz w:val="28"/>
          <w:szCs w:val="28"/>
        </w:rPr>
        <w:t xml:space="preserve"> Ankit </w:t>
      </w:r>
      <w:proofErr w:type="spellStart"/>
      <w:r>
        <w:rPr>
          <w:b/>
          <w:sz w:val="28"/>
          <w:szCs w:val="28"/>
        </w:rPr>
        <w:t>Tomar</w:t>
      </w:r>
      <w:proofErr w:type="spellEnd"/>
    </w:p>
    <w:p w14:paraId="1996A095" w14:textId="7359FBB2" w:rsidR="00E57E3D" w:rsidRDefault="00E57E3D" w:rsidP="00E57E3D">
      <w:pPr>
        <w:jc w:val="center"/>
        <w:rPr>
          <w:b/>
        </w:rPr>
      </w:pPr>
      <w:r>
        <w:rPr>
          <w:b/>
        </w:rPr>
        <w:t>Designation:</w:t>
      </w:r>
    </w:p>
    <w:p w14:paraId="429B382A" w14:textId="2D3AA2A3" w:rsidR="00E57E3D" w:rsidRPr="00E76395" w:rsidRDefault="00E57E3D" w:rsidP="00E57E3D">
      <w:pPr>
        <w:jc w:val="center"/>
        <w:rPr>
          <w:b/>
          <w:sz w:val="28"/>
          <w:szCs w:val="28"/>
        </w:rPr>
      </w:pPr>
      <w:r w:rsidRPr="00E76395">
        <w:rPr>
          <w:b/>
          <w:sz w:val="28"/>
          <w:szCs w:val="28"/>
        </w:rPr>
        <w:t xml:space="preserve"> </w:t>
      </w:r>
      <w:r w:rsidR="00B62ED3">
        <w:rPr>
          <w:b/>
          <w:sz w:val="28"/>
          <w:szCs w:val="28"/>
        </w:rPr>
        <w:t xml:space="preserve">Associate </w:t>
      </w:r>
      <w:r w:rsidRPr="00E76395">
        <w:rPr>
          <w:b/>
          <w:sz w:val="28"/>
          <w:szCs w:val="28"/>
        </w:rPr>
        <w:t>Professor</w:t>
      </w:r>
    </w:p>
    <w:p w14:paraId="724D51DF" w14:textId="77777777" w:rsidR="00360E8A" w:rsidRDefault="00360E8A" w:rsidP="00360E8A">
      <w:pPr>
        <w:jc w:val="center"/>
        <w:rPr>
          <w:b/>
        </w:rPr>
      </w:pPr>
    </w:p>
    <w:p w14:paraId="1B4ABEBE" w14:textId="77777777" w:rsidR="00360E8A" w:rsidRDefault="00360E8A" w:rsidP="00360E8A">
      <w:pPr>
        <w:jc w:val="center"/>
        <w:rPr>
          <w:b/>
        </w:rPr>
      </w:pPr>
    </w:p>
    <w:p w14:paraId="5501AAA6" w14:textId="77777777" w:rsidR="00E57E3D" w:rsidRDefault="00E57E3D" w:rsidP="00E57E3D">
      <w:pPr>
        <w:jc w:val="center"/>
        <w:rPr>
          <w:b/>
        </w:rPr>
      </w:pPr>
      <w:r>
        <w:rPr>
          <w:b/>
        </w:rPr>
        <w:t xml:space="preserve">Project Team ID: </w:t>
      </w:r>
      <w:r w:rsidRPr="00E76395">
        <w:rPr>
          <w:b/>
        </w:rPr>
        <w:t>MP24CSE111</w:t>
      </w:r>
    </w:p>
    <w:p w14:paraId="1D8433B3" w14:textId="237643CF" w:rsidR="00360E8A" w:rsidRDefault="00360E8A" w:rsidP="00360E8A">
      <w:pPr>
        <w:jc w:val="center"/>
        <w:rPr>
          <w:b/>
        </w:rPr>
      </w:pPr>
    </w:p>
    <w:p w14:paraId="73C0281A" w14:textId="77777777" w:rsidR="00360E8A" w:rsidRDefault="00360E8A" w:rsidP="00360E8A">
      <w:pPr>
        <w:jc w:val="center"/>
        <w:rPr>
          <w:b/>
        </w:rPr>
      </w:pPr>
    </w:p>
    <w:p w14:paraId="2DCF51A0" w14:textId="77777777" w:rsidR="00D20146" w:rsidRDefault="00D20146" w:rsidP="00360E8A">
      <w:pPr>
        <w:jc w:val="center"/>
        <w:rPr>
          <w:b/>
        </w:rPr>
      </w:pPr>
    </w:p>
    <w:p w14:paraId="057B3B6C" w14:textId="77777777" w:rsidR="00085F54" w:rsidRDefault="00085F54" w:rsidP="00360E8A">
      <w:pPr>
        <w:jc w:val="center"/>
        <w:rPr>
          <w:b/>
        </w:rPr>
      </w:pPr>
      <w:r>
        <w:rPr>
          <w:noProof/>
        </w:rPr>
        <w:drawing>
          <wp:inline distT="0" distB="0" distL="0" distR="0" wp14:anchorId="1BBE8524" wp14:editId="77066A4D">
            <wp:extent cx="1219370" cy="11622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U_LOGO.png"/>
                    <pic:cNvPicPr/>
                  </pic:nvPicPr>
                  <pic:blipFill>
                    <a:blip r:embed="rId12">
                      <a:extLst>
                        <a:ext uri="{28A0092B-C50C-407E-A947-70E740481C1C}">
                          <a14:useLocalDpi xmlns:a14="http://schemas.microsoft.com/office/drawing/2010/main" val="0"/>
                        </a:ext>
                      </a:extLst>
                    </a:blip>
                    <a:stretch>
                      <a:fillRect/>
                    </a:stretch>
                  </pic:blipFill>
                  <pic:spPr>
                    <a:xfrm>
                      <a:off x="0" y="0"/>
                      <a:ext cx="1219370" cy="1162212"/>
                    </a:xfrm>
                    <a:prstGeom prst="rect">
                      <a:avLst/>
                    </a:prstGeom>
                  </pic:spPr>
                </pic:pic>
              </a:graphicData>
            </a:graphic>
          </wp:inline>
        </w:drawing>
      </w:r>
    </w:p>
    <w:p w14:paraId="63A35EF8" w14:textId="77777777" w:rsidR="00D20146" w:rsidRDefault="00D20146" w:rsidP="00360E8A">
      <w:pPr>
        <w:jc w:val="center"/>
        <w:rPr>
          <w:b/>
        </w:rPr>
      </w:pPr>
    </w:p>
    <w:p w14:paraId="0D7F4DE7" w14:textId="77777777" w:rsidR="00360E8A" w:rsidRDefault="00360E8A" w:rsidP="00360E8A">
      <w:pPr>
        <w:jc w:val="center"/>
        <w:rPr>
          <w:b/>
        </w:rPr>
      </w:pPr>
    </w:p>
    <w:p w14:paraId="67DC496B" w14:textId="77777777" w:rsidR="00085F54" w:rsidRDefault="00085F54" w:rsidP="00085F54">
      <w:pPr>
        <w:jc w:val="center"/>
        <w:rPr>
          <w:rFonts w:ascii="Bookman Old Style" w:hAnsi="Bookman Old Style"/>
          <w:b/>
          <w:bCs/>
          <w:sz w:val="32"/>
          <w:szCs w:val="32"/>
        </w:rPr>
      </w:pPr>
      <w:r w:rsidRPr="00085F54">
        <w:rPr>
          <w:rFonts w:ascii="Bookman Old Style" w:hAnsi="Bookman Old Style"/>
          <w:b/>
          <w:bCs/>
          <w:sz w:val="32"/>
          <w:szCs w:val="32"/>
        </w:rPr>
        <w:t>Department of Computer Science and Engineering</w:t>
      </w:r>
    </w:p>
    <w:p w14:paraId="08F9780C" w14:textId="77777777" w:rsidR="00085F54" w:rsidRPr="00085F54" w:rsidRDefault="00085F54" w:rsidP="00085F54">
      <w:pPr>
        <w:jc w:val="center"/>
        <w:rPr>
          <w:rFonts w:ascii="Bookman Old Style" w:hAnsi="Bookman Old Style"/>
          <w:b/>
          <w:bCs/>
          <w:sz w:val="32"/>
          <w:szCs w:val="32"/>
        </w:rPr>
      </w:pPr>
      <w:r w:rsidRPr="00085F54">
        <w:rPr>
          <w:rFonts w:ascii="Bookman Old Style" w:hAnsi="Bookman Old Style"/>
          <w:b/>
          <w:bCs/>
          <w:sz w:val="32"/>
          <w:szCs w:val="32"/>
        </w:rPr>
        <w:t>Graphic Era (Deemed to be University)</w:t>
      </w:r>
    </w:p>
    <w:p w14:paraId="657F2698" w14:textId="77777777" w:rsidR="00085F54" w:rsidRPr="00085F54" w:rsidRDefault="00085F54" w:rsidP="00085F54">
      <w:pPr>
        <w:jc w:val="center"/>
        <w:rPr>
          <w:rFonts w:ascii="Bookman Old Style" w:hAnsi="Bookman Old Style"/>
          <w:b/>
          <w:bCs/>
          <w:sz w:val="32"/>
          <w:szCs w:val="32"/>
        </w:rPr>
      </w:pPr>
      <w:r w:rsidRPr="00085F54">
        <w:rPr>
          <w:rFonts w:ascii="Bookman Old Style" w:hAnsi="Bookman Old Style"/>
          <w:b/>
          <w:bCs/>
          <w:sz w:val="32"/>
          <w:szCs w:val="32"/>
        </w:rPr>
        <w:t xml:space="preserve">Dehradun, </w:t>
      </w:r>
      <w:proofErr w:type="spellStart"/>
      <w:r w:rsidRPr="00085F54">
        <w:rPr>
          <w:rFonts w:ascii="Bookman Old Style" w:hAnsi="Bookman Old Style"/>
          <w:b/>
          <w:bCs/>
          <w:sz w:val="32"/>
          <w:szCs w:val="32"/>
        </w:rPr>
        <w:t>Uttarakhand</w:t>
      </w:r>
      <w:proofErr w:type="spellEnd"/>
    </w:p>
    <w:p w14:paraId="59F884F0" w14:textId="0EAA5B96" w:rsidR="00085F54" w:rsidRPr="00085F54" w:rsidRDefault="005D2DA7" w:rsidP="00085F54">
      <w:pPr>
        <w:jc w:val="center"/>
        <w:rPr>
          <w:rFonts w:ascii="Bookman Old Style" w:hAnsi="Bookman Old Style"/>
          <w:b/>
          <w:sz w:val="32"/>
          <w:szCs w:val="32"/>
        </w:rPr>
      </w:pPr>
      <w:r>
        <w:rPr>
          <w:rFonts w:ascii="Bookman Old Style" w:hAnsi="Bookman Old Style"/>
          <w:b/>
          <w:bCs/>
          <w:sz w:val="32"/>
          <w:szCs w:val="32"/>
        </w:rPr>
        <w:t>June</w:t>
      </w:r>
      <w:r w:rsidR="00085F54">
        <w:rPr>
          <w:rFonts w:ascii="Bookman Old Style" w:hAnsi="Bookman Old Style"/>
          <w:b/>
          <w:bCs/>
          <w:sz w:val="32"/>
          <w:szCs w:val="32"/>
        </w:rPr>
        <w:t>-202</w:t>
      </w:r>
      <w:r>
        <w:rPr>
          <w:rFonts w:ascii="Bookman Old Style" w:hAnsi="Bookman Old Style"/>
          <w:b/>
          <w:bCs/>
          <w:sz w:val="32"/>
          <w:szCs w:val="32"/>
        </w:rPr>
        <w:t>5</w:t>
      </w:r>
    </w:p>
    <w:p w14:paraId="2E10BE5C" w14:textId="77777777" w:rsidR="00085F54" w:rsidRDefault="00085F54" w:rsidP="00360E8A">
      <w:pPr>
        <w:jc w:val="center"/>
        <w:rPr>
          <w:rFonts w:ascii="Bookman Old Style" w:hAnsi="Bookman Old Style"/>
          <w:b/>
          <w:sz w:val="32"/>
          <w:szCs w:val="32"/>
        </w:rPr>
      </w:pPr>
    </w:p>
    <w:p w14:paraId="2F339A1A" w14:textId="77777777" w:rsidR="0031198C" w:rsidRDefault="0031198C" w:rsidP="0032673D">
      <w:pPr>
        <w:rPr>
          <w:rFonts w:ascii="Bookman Old Style" w:hAnsi="Bookman Old Style"/>
          <w:b/>
          <w:sz w:val="32"/>
          <w:szCs w:val="32"/>
        </w:rPr>
      </w:pPr>
    </w:p>
    <w:p w14:paraId="69ABAAB0" w14:textId="77777777" w:rsidR="0031198C" w:rsidRDefault="0031198C" w:rsidP="0031198C">
      <w:pPr>
        <w:pStyle w:val="Default"/>
        <w:jc w:val="center"/>
      </w:pPr>
      <w:r>
        <w:rPr>
          <w:noProof/>
          <w:lang w:val="en-IN" w:eastAsia="en-IN"/>
        </w:rPr>
        <mc:AlternateContent>
          <mc:Choice Requires="wps">
            <w:drawing>
              <wp:inline distT="0" distB="0" distL="0" distR="0" wp14:anchorId="4C28FCF7" wp14:editId="5B7D6645">
                <wp:extent cx="308610" cy="308610"/>
                <wp:effectExtent l="0" t="0" r="0" b="0"/>
                <wp:docPr id="5" name="Rectangle 5" descr="GEU log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FCE8563" id="Rectangle 5" o:spid="_x0000_s1026" alt="GEU log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" filled="f" stroked="f">
                <o:lock v:ext="edit" aspectratio="t"/>
                <w10:anchorlock/>
              </v:rect>
            </w:pict>
          </mc:Fallback>
        </mc:AlternateContent>
      </w:r>
      <w:r w:rsidR="00884E68">
        <w:rPr>
          <w:noProof/>
          <w:lang w:val="en-IN" w:eastAsia="en-IN"/>
        </w:rPr>
        <w:drawing>
          <wp:inline distT="0" distB="0" distL="0" distR="0" wp14:anchorId="74C95D66" wp14:editId="6C110751">
            <wp:extent cx="3322924" cy="1009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52071" cy="1048891"/>
                    </a:xfrm>
                    <a:prstGeom prst="rect">
                      <a:avLst/>
                    </a:prstGeom>
                  </pic:spPr>
                </pic:pic>
              </a:graphicData>
            </a:graphic>
          </wp:inline>
        </w:drawing>
      </w:r>
    </w:p>
    <w:p w14:paraId="79C01A92" w14:textId="77777777" w:rsidR="0031198C" w:rsidRDefault="0031198C" w:rsidP="0031198C">
      <w:pPr>
        <w:pStyle w:val="Default"/>
        <w:jc w:val="both"/>
      </w:pPr>
      <w:r>
        <w:tab/>
        <w:t xml:space="preserve">                   </w:t>
      </w:r>
    </w:p>
    <w:p w14:paraId="59C83DD0" w14:textId="77777777" w:rsidR="0031198C" w:rsidRDefault="0031198C" w:rsidP="0031198C">
      <w:pPr>
        <w:pStyle w:val="Default"/>
        <w:jc w:val="center"/>
        <w:rPr>
          <w:b/>
          <w:sz w:val="32"/>
          <w:szCs w:val="32"/>
        </w:rPr>
      </w:pPr>
      <w:r w:rsidRPr="0023329F">
        <w:rPr>
          <w:b/>
          <w:sz w:val="32"/>
          <w:szCs w:val="32"/>
        </w:rPr>
        <w:t>CANDIDATE’S DECLARATION</w:t>
      </w:r>
    </w:p>
    <w:p w14:paraId="71F82841" w14:textId="77777777" w:rsidR="0031198C" w:rsidRPr="001A0732" w:rsidRDefault="0031198C" w:rsidP="0031198C">
      <w:pPr>
        <w:pStyle w:val="Default"/>
        <w:jc w:val="both"/>
      </w:pPr>
    </w:p>
    <w:p w14:paraId="6F15F8AE" w14:textId="30331DB1" w:rsidR="00E57E3D" w:rsidRDefault="00E57E3D" w:rsidP="00E57E3D">
      <w:pPr>
        <w:tabs>
          <w:tab w:val="left" w:pos="900"/>
        </w:tabs>
        <w:spacing w:line="360" w:lineRule="auto"/>
        <w:jc w:val="both"/>
      </w:pPr>
      <w:r>
        <w:t>We hereby certify that the work which is being presented in the project progress report entitled</w:t>
      </w:r>
      <w:r>
        <w:rPr>
          <w:b/>
        </w:rPr>
        <w:t xml:space="preserve"> “</w:t>
      </w:r>
      <w:proofErr w:type="spellStart"/>
      <w:r w:rsidRPr="00E76395">
        <w:rPr>
          <w:b/>
        </w:rPr>
        <w:t>FileSanctum</w:t>
      </w:r>
      <w:proofErr w:type="spellEnd"/>
      <w:r w:rsidRPr="00E76395">
        <w:rPr>
          <w:b/>
        </w:rPr>
        <w:t xml:space="preserve"> - Distributed File Storage System</w:t>
      </w:r>
      <w:r>
        <w:rPr>
          <w:b/>
        </w:rPr>
        <w:t>”</w:t>
      </w:r>
      <w:r>
        <w:t xml:space="preserve"> in partial </w:t>
      </w:r>
      <w:proofErr w:type="spellStart"/>
      <w:r>
        <w:t>fulfillment</w:t>
      </w:r>
      <w:proofErr w:type="spellEnd"/>
      <w:r>
        <w:t xml:space="preserve"> of the requirements for the award of the Degree of Bachelor of Technology in Computer Science and Engineering</w:t>
      </w:r>
      <w:r>
        <w:rPr>
          <w:b/>
          <w:color w:val="FF0000"/>
        </w:rPr>
        <w:t xml:space="preserve"> </w:t>
      </w:r>
      <w:r>
        <w:t xml:space="preserve">in the Department of Computer Science and Engineering of the Graphic Era (Deemed to be University), Dehradun shall be carried out by the undersigned under the supervision of </w:t>
      </w:r>
      <w:proofErr w:type="spellStart"/>
      <w:r w:rsidRPr="00E76395">
        <w:rPr>
          <w:b/>
        </w:rPr>
        <w:t>Dr.</w:t>
      </w:r>
      <w:proofErr w:type="spellEnd"/>
      <w:r w:rsidRPr="00E76395">
        <w:rPr>
          <w:b/>
        </w:rPr>
        <w:t xml:space="preserve"> Ankit </w:t>
      </w:r>
      <w:proofErr w:type="spellStart"/>
      <w:r w:rsidRPr="00E76395">
        <w:rPr>
          <w:b/>
        </w:rPr>
        <w:t>Tomar</w:t>
      </w:r>
      <w:proofErr w:type="spellEnd"/>
      <w:r w:rsidRPr="00E76395">
        <w:rPr>
          <w:b/>
        </w:rPr>
        <w:t>,</w:t>
      </w:r>
      <w:r w:rsidR="00B62ED3">
        <w:rPr>
          <w:b/>
        </w:rPr>
        <w:t xml:space="preserve"> Associate</w:t>
      </w:r>
      <w:r w:rsidRPr="00E76395">
        <w:rPr>
          <w:b/>
        </w:rPr>
        <w:t xml:space="preserve"> Professor</w:t>
      </w:r>
      <w:r>
        <w:t>, Department of Computer Science and Engineering, Graphic Era (Deemed to be University), Dehradun.</w:t>
      </w:r>
    </w:p>
    <w:p w14:paraId="38F2281E" w14:textId="77777777" w:rsidR="00E57E3D" w:rsidRDefault="00E57E3D" w:rsidP="00E57E3D">
      <w:pPr>
        <w:spacing w:line="360" w:lineRule="auto"/>
        <w:jc w:val="both"/>
      </w:pPr>
    </w:p>
    <w:p w14:paraId="3CF9D8F2" w14:textId="5AC5583F" w:rsidR="00E57E3D" w:rsidRPr="00AA6381" w:rsidRDefault="00E57E3D" w:rsidP="00E57E3D">
      <w:pPr>
        <w:spacing w:line="360" w:lineRule="auto"/>
        <w:jc w:val="both"/>
      </w:pPr>
      <w:r>
        <w:tab/>
      </w:r>
      <w:proofErr w:type="spellStart"/>
      <w:r w:rsidRPr="00AA6381">
        <w:t>Anamika</w:t>
      </w:r>
      <w:proofErr w:type="spellEnd"/>
      <w:r w:rsidRPr="00AA6381">
        <w:t xml:space="preserve"> Tiwari           </w:t>
      </w:r>
      <w:r w:rsidR="007A55ED">
        <w:t xml:space="preserve">         </w:t>
      </w:r>
      <w:r w:rsidRPr="00AA6381">
        <w:t xml:space="preserve">   </w:t>
      </w:r>
      <w:r w:rsidR="007A55ED">
        <w:t xml:space="preserve"> </w:t>
      </w:r>
      <w:r w:rsidRPr="00AA6381">
        <w:t xml:space="preserve">2018669 </w:t>
      </w:r>
    </w:p>
    <w:p w14:paraId="580491C8" w14:textId="1CD1040C" w:rsidR="00E57E3D" w:rsidRDefault="00E57E3D" w:rsidP="00E57E3D">
      <w:pPr>
        <w:spacing w:line="360" w:lineRule="auto"/>
        <w:ind w:firstLine="720"/>
        <w:jc w:val="both"/>
      </w:pPr>
      <w:r w:rsidRPr="00E76395">
        <w:t xml:space="preserve">Ankit Singh </w:t>
      </w:r>
      <w:proofErr w:type="spellStart"/>
      <w:r w:rsidRPr="00E76395">
        <w:t>Rawat</w:t>
      </w:r>
      <w:proofErr w:type="spellEnd"/>
      <w:r w:rsidRPr="00E76395">
        <w:t xml:space="preserve"> </w:t>
      </w:r>
      <w:r>
        <w:t xml:space="preserve">       </w:t>
      </w:r>
      <w:r w:rsidR="007A55ED">
        <w:t xml:space="preserve">         </w:t>
      </w:r>
      <w:r>
        <w:t xml:space="preserve">  </w:t>
      </w:r>
      <w:r w:rsidRPr="00E76395">
        <w:t>2018688</w:t>
      </w:r>
    </w:p>
    <w:p w14:paraId="425985A4" w14:textId="01B7BB52" w:rsidR="00E57E3D" w:rsidRDefault="00E57E3D" w:rsidP="00E57E3D">
      <w:pPr>
        <w:spacing w:line="360" w:lineRule="auto"/>
        <w:ind w:firstLine="720"/>
        <w:jc w:val="both"/>
        <w:rPr>
          <w:b/>
          <w:color w:val="E7E6E6"/>
        </w:rPr>
      </w:pPr>
      <w:proofErr w:type="spellStart"/>
      <w:r w:rsidRPr="00E76395">
        <w:t>Kripa</w:t>
      </w:r>
      <w:proofErr w:type="spellEnd"/>
      <w:r w:rsidRPr="00E76395">
        <w:t xml:space="preserve"> Aggarwal </w:t>
      </w:r>
      <w:r>
        <w:t xml:space="preserve">              </w:t>
      </w:r>
      <w:r w:rsidR="007A55ED">
        <w:t xml:space="preserve">         </w:t>
      </w:r>
      <w:r w:rsidRPr="00E76395">
        <w:t>2018890</w:t>
      </w:r>
      <w:r>
        <w:tab/>
      </w:r>
      <w:r>
        <w:tab/>
      </w:r>
      <w:r>
        <w:tab/>
      </w:r>
    </w:p>
    <w:p w14:paraId="7F68B233" w14:textId="77777777" w:rsidR="00E57E3D" w:rsidRDefault="00E57E3D" w:rsidP="00E57E3D">
      <w:pPr>
        <w:spacing w:line="360" w:lineRule="auto"/>
        <w:jc w:val="both"/>
        <w:rPr>
          <w:rFonts w:ascii="Bookman Old Style" w:eastAsia="Bookman Old Style" w:hAnsi="Bookman Old Style" w:cs="Bookman Old Style"/>
        </w:rPr>
      </w:pPr>
    </w:p>
    <w:p w14:paraId="6E89559F" w14:textId="77777777" w:rsidR="00E57E3D" w:rsidRDefault="00E57E3D" w:rsidP="00E57E3D">
      <w:pPr>
        <w:tabs>
          <w:tab w:val="left" w:pos="900"/>
        </w:tabs>
        <w:spacing w:line="360" w:lineRule="auto"/>
        <w:jc w:val="center"/>
      </w:pPr>
      <w:r>
        <w:t xml:space="preserve">The above mentioned students shall be working under the supervision of the undersigned on the </w:t>
      </w:r>
      <w:r>
        <w:rPr>
          <w:b/>
        </w:rPr>
        <w:t>“</w:t>
      </w:r>
      <w:proofErr w:type="spellStart"/>
      <w:r w:rsidRPr="00AA6381">
        <w:rPr>
          <w:b/>
        </w:rPr>
        <w:t>FileSanctum</w:t>
      </w:r>
      <w:proofErr w:type="spellEnd"/>
      <w:r w:rsidRPr="00AA6381">
        <w:rPr>
          <w:b/>
        </w:rPr>
        <w:t xml:space="preserve"> - Distributed File Storage System</w:t>
      </w:r>
      <w:r>
        <w:rPr>
          <w:b/>
        </w:rPr>
        <w:t>”</w:t>
      </w:r>
    </w:p>
    <w:p w14:paraId="25A6A1C9" w14:textId="77777777" w:rsidR="00E57E3D" w:rsidRDefault="00E57E3D" w:rsidP="00E57E3D">
      <w:pPr>
        <w:tabs>
          <w:tab w:val="left" w:pos="900"/>
        </w:tabs>
        <w:spacing w:line="360" w:lineRule="auto"/>
        <w:jc w:val="both"/>
      </w:pPr>
    </w:p>
    <w:p w14:paraId="04995A97" w14:textId="77777777" w:rsidR="00E57E3D" w:rsidRDefault="00E57E3D" w:rsidP="00E57E3D">
      <w:pPr>
        <w:tabs>
          <w:tab w:val="left" w:pos="900"/>
        </w:tabs>
        <w:spacing w:line="360" w:lineRule="auto"/>
        <w:jc w:val="both"/>
      </w:pPr>
      <w:r>
        <w:tab/>
      </w:r>
      <w:r>
        <w:tab/>
      </w:r>
      <w:r>
        <w:tab/>
      </w:r>
      <w:r>
        <w:tab/>
      </w:r>
      <w:r>
        <w:tab/>
      </w:r>
      <w:r>
        <w:tab/>
      </w:r>
      <w:r>
        <w:tab/>
        <w:t xml:space="preserve"> </w:t>
      </w:r>
    </w:p>
    <w:p w14:paraId="0A34F9AC" w14:textId="77777777" w:rsidR="00E57E3D" w:rsidRDefault="00E57E3D" w:rsidP="00E57E3D">
      <w:pPr>
        <w:tabs>
          <w:tab w:val="left" w:pos="0"/>
        </w:tabs>
        <w:spacing w:line="360" w:lineRule="auto"/>
        <w:jc w:val="both"/>
        <w:rPr>
          <w:b/>
        </w:rPr>
      </w:pPr>
      <w:r>
        <w:t xml:space="preserve">       </w:t>
      </w:r>
      <w:r>
        <w:rPr>
          <w:b/>
        </w:rPr>
        <w:t>Supervisor</w:t>
      </w:r>
      <w:r>
        <w:tab/>
      </w:r>
      <w:r>
        <w:tab/>
      </w:r>
      <w:r>
        <w:tab/>
      </w:r>
      <w:r>
        <w:tab/>
      </w:r>
      <w:r>
        <w:tab/>
      </w:r>
      <w:r>
        <w:tab/>
      </w:r>
      <w:r>
        <w:tab/>
      </w:r>
      <w:r>
        <w:rPr>
          <w:b/>
        </w:rPr>
        <w:t>Head of the Department</w:t>
      </w:r>
    </w:p>
    <w:p w14:paraId="2D5AF269" w14:textId="77777777" w:rsidR="00E57E3D" w:rsidRDefault="00E57E3D" w:rsidP="00E57E3D">
      <w:pPr>
        <w:tabs>
          <w:tab w:val="left" w:pos="900"/>
        </w:tabs>
        <w:spacing w:line="360" w:lineRule="auto"/>
        <w:jc w:val="both"/>
      </w:pPr>
    </w:p>
    <w:p w14:paraId="15125F18" w14:textId="77777777" w:rsidR="00E57E3D" w:rsidRDefault="00E57E3D" w:rsidP="00E57E3D">
      <w:pPr>
        <w:jc w:val="center"/>
        <w:rPr>
          <w:b/>
          <w:sz w:val="28"/>
          <w:szCs w:val="28"/>
          <w:u w:val="single"/>
        </w:rPr>
      </w:pPr>
      <w:r>
        <w:rPr>
          <w:b/>
          <w:sz w:val="28"/>
          <w:szCs w:val="28"/>
          <w:u w:val="single"/>
        </w:rPr>
        <w:t>Examination</w:t>
      </w:r>
    </w:p>
    <w:p w14:paraId="7CD6D0FD" w14:textId="77777777" w:rsidR="00E57E3D" w:rsidRDefault="00E57E3D" w:rsidP="00E57E3D">
      <w:pPr>
        <w:jc w:val="center"/>
        <w:rPr>
          <w:b/>
          <w:u w:val="single"/>
        </w:rPr>
      </w:pPr>
    </w:p>
    <w:p w14:paraId="581C7FBB" w14:textId="77777777" w:rsidR="00E57E3D" w:rsidRDefault="00E57E3D" w:rsidP="00E57E3D">
      <w:pPr>
        <w:jc w:val="center"/>
        <w:rPr>
          <w:b/>
          <w:u w:val="single"/>
        </w:rPr>
      </w:pPr>
    </w:p>
    <w:p w14:paraId="585D12A8" w14:textId="77777777" w:rsidR="00E57E3D" w:rsidRDefault="00E57E3D" w:rsidP="00E57E3D">
      <w:pPr>
        <w:spacing w:line="360" w:lineRule="auto"/>
        <w:jc w:val="both"/>
        <w:rPr>
          <w:b/>
        </w:rPr>
      </w:pPr>
      <w:r>
        <w:rPr>
          <w:b/>
        </w:rPr>
        <w:t>Name of the Examiners:</w:t>
      </w:r>
      <w:r>
        <w:rPr>
          <w:b/>
        </w:rPr>
        <w:tab/>
      </w:r>
      <w:r>
        <w:rPr>
          <w:b/>
        </w:rPr>
        <w:tab/>
      </w:r>
      <w:r>
        <w:rPr>
          <w:b/>
        </w:rPr>
        <w:tab/>
      </w:r>
      <w:r>
        <w:rPr>
          <w:b/>
        </w:rPr>
        <w:tab/>
      </w:r>
      <w:r>
        <w:rPr>
          <w:b/>
        </w:rPr>
        <w:tab/>
      </w:r>
      <w:r>
        <w:rPr>
          <w:b/>
        </w:rPr>
        <w:tab/>
        <w:t xml:space="preserve"> Signature with Date</w:t>
      </w:r>
    </w:p>
    <w:p w14:paraId="05A19C30" w14:textId="77777777" w:rsidR="00E57E3D" w:rsidRDefault="00E57E3D" w:rsidP="00E57E3D">
      <w:pPr>
        <w:spacing w:line="360" w:lineRule="auto"/>
        <w:jc w:val="both"/>
      </w:pPr>
      <w:r>
        <w:t>1.</w:t>
      </w:r>
    </w:p>
    <w:p w14:paraId="25F7B1AC" w14:textId="3ED7BA87" w:rsidR="006A01B8" w:rsidRDefault="0062553C" w:rsidP="00E57E3D">
      <w:pPr>
        <w:spacing w:line="360" w:lineRule="auto"/>
        <w:jc w:val="both"/>
      </w:pPr>
      <w:r>
        <w:t>2.</w:t>
      </w:r>
      <w:r w:rsidR="000E6036" w:rsidRPr="000E6036">
        <w:tab/>
      </w:r>
    </w:p>
    <w:p w14:paraId="5D0FEF2C" w14:textId="15B0F6BE" w:rsidR="00A03E93" w:rsidRDefault="00A03E93" w:rsidP="000E6036">
      <w:pPr>
        <w:spacing w:line="360" w:lineRule="auto"/>
        <w:jc w:val="both"/>
      </w:pPr>
    </w:p>
    <w:p w14:paraId="40F695D0" w14:textId="77777777" w:rsidR="00A03E93" w:rsidRDefault="00A03E93">
      <w:r>
        <w:br w:type="page"/>
      </w:r>
    </w:p>
    <w:p w14:paraId="30B3E9CC" w14:textId="77777777" w:rsidR="00A03E93" w:rsidRPr="00A03E93" w:rsidRDefault="00A03E93" w:rsidP="005566D5">
      <w:pPr>
        <w:spacing w:before="240" w:after="240" w:line="360" w:lineRule="auto"/>
        <w:jc w:val="center"/>
        <w:rPr>
          <w:sz w:val="32"/>
        </w:rPr>
      </w:pPr>
      <w:r w:rsidRPr="00A03E93">
        <w:rPr>
          <w:b/>
          <w:bCs/>
          <w:color w:val="000000"/>
          <w:sz w:val="32"/>
        </w:rPr>
        <w:lastRenderedPageBreak/>
        <w:t>CERTIFICATE</w:t>
      </w:r>
    </w:p>
    <w:p w14:paraId="011D0DF5" w14:textId="26FB99D0" w:rsidR="00A03E93" w:rsidRPr="00A03E93" w:rsidRDefault="00A03E93" w:rsidP="005566D5">
      <w:pPr>
        <w:spacing w:before="240" w:after="240" w:line="360" w:lineRule="auto"/>
        <w:jc w:val="both"/>
      </w:pPr>
      <w:r w:rsidRPr="00A03E93">
        <w:rPr>
          <w:color w:val="000000"/>
        </w:rPr>
        <w:t>On the basis of the declaration submitted by</w:t>
      </w:r>
      <w:r w:rsidR="00140073">
        <w:rPr>
          <w:color w:val="000000"/>
        </w:rPr>
        <w:t xml:space="preserve"> </w:t>
      </w:r>
      <w:proofErr w:type="spellStart"/>
      <w:r w:rsidR="00140073" w:rsidRPr="00140073">
        <w:rPr>
          <w:b/>
          <w:color w:val="000000"/>
        </w:rPr>
        <w:t>Anamika</w:t>
      </w:r>
      <w:proofErr w:type="spellEnd"/>
      <w:r w:rsidR="00140073" w:rsidRPr="00140073">
        <w:rPr>
          <w:b/>
          <w:color w:val="000000"/>
        </w:rPr>
        <w:t xml:space="preserve"> Tiwari</w:t>
      </w:r>
      <w:r w:rsidR="00140073">
        <w:rPr>
          <w:b/>
          <w:color w:val="000000"/>
        </w:rPr>
        <w:t xml:space="preserve"> (2018669) ,</w:t>
      </w:r>
      <w:r w:rsidRPr="00A03E93">
        <w:rPr>
          <w:color w:val="000000"/>
        </w:rPr>
        <w:t xml:space="preserve"> </w:t>
      </w:r>
      <w:r w:rsidR="00140073">
        <w:rPr>
          <w:b/>
          <w:bCs/>
          <w:color w:val="000000"/>
        </w:rPr>
        <w:t xml:space="preserve">Ankit Singh </w:t>
      </w:r>
      <w:proofErr w:type="spellStart"/>
      <w:r w:rsidR="00140073">
        <w:rPr>
          <w:b/>
          <w:bCs/>
          <w:color w:val="000000"/>
        </w:rPr>
        <w:t>Rawat</w:t>
      </w:r>
      <w:proofErr w:type="spellEnd"/>
      <w:r w:rsidR="00140073">
        <w:rPr>
          <w:b/>
          <w:bCs/>
          <w:color w:val="000000"/>
        </w:rPr>
        <w:t xml:space="preserve"> (2018688)</w:t>
      </w:r>
      <w:r w:rsidRPr="00A03E93">
        <w:rPr>
          <w:color w:val="000000"/>
        </w:rPr>
        <w:t>,</w:t>
      </w:r>
      <w:r w:rsidR="00140073">
        <w:rPr>
          <w:color w:val="000000"/>
        </w:rPr>
        <w:t xml:space="preserve"> </w:t>
      </w:r>
      <w:proofErr w:type="spellStart"/>
      <w:r w:rsidR="00140073" w:rsidRPr="00140073">
        <w:rPr>
          <w:b/>
          <w:color w:val="000000"/>
        </w:rPr>
        <w:t>Kripa</w:t>
      </w:r>
      <w:proofErr w:type="spellEnd"/>
      <w:r w:rsidR="00140073" w:rsidRPr="00140073">
        <w:rPr>
          <w:b/>
          <w:color w:val="000000"/>
        </w:rPr>
        <w:t xml:space="preserve"> Aggarwal (2018890)</w:t>
      </w:r>
      <w:r w:rsidRPr="00A03E93">
        <w:rPr>
          <w:color w:val="000000"/>
        </w:rPr>
        <w:t xml:space="preserve"> students of </w:t>
      </w:r>
      <w:proofErr w:type="spellStart"/>
      <w:r w:rsidRPr="00A03E93">
        <w:rPr>
          <w:color w:val="000000"/>
        </w:rPr>
        <w:t>B.Tech</w:t>
      </w:r>
      <w:proofErr w:type="spellEnd"/>
      <w:r w:rsidRPr="00A03E93">
        <w:rPr>
          <w:color w:val="000000"/>
        </w:rPr>
        <w:t xml:space="preserve"> CSE, I hereby certify that the project titled </w:t>
      </w:r>
      <w:r w:rsidR="00140073">
        <w:rPr>
          <w:color w:val="000000"/>
        </w:rPr>
        <w:t>“</w:t>
      </w:r>
      <w:proofErr w:type="spellStart"/>
      <w:r w:rsidR="00140073" w:rsidRPr="00AA6381">
        <w:rPr>
          <w:b/>
        </w:rPr>
        <w:t>FileSanctum</w:t>
      </w:r>
      <w:proofErr w:type="spellEnd"/>
      <w:r w:rsidR="00140073" w:rsidRPr="00AA6381">
        <w:rPr>
          <w:b/>
        </w:rPr>
        <w:t xml:space="preserve"> - Distributed File Storage System</w:t>
      </w:r>
      <w:r w:rsidR="00140073">
        <w:rPr>
          <w:b/>
        </w:rPr>
        <w:t>”</w:t>
      </w:r>
      <w:r w:rsidRPr="00A03E93">
        <w:rPr>
          <w:b/>
          <w:bCs/>
          <w:color w:val="000000"/>
        </w:rPr>
        <w:t>,</w:t>
      </w:r>
      <w:r w:rsidRPr="00A03E93">
        <w:rPr>
          <w:color w:val="000000"/>
        </w:rPr>
        <w:t xml:space="preserve"> which is submitted to the Department of Computer Science and Engineering, Graphic Era (Deemed to be University), Dehradun, in partial </w:t>
      </w:r>
      <w:proofErr w:type="spellStart"/>
      <w:r w:rsidRPr="00A03E93">
        <w:rPr>
          <w:color w:val="000000"/>
        </w:rPr>
        <w:t>fulfillment</w:t>
      </w:r>
      <w:proofErr w:type="spellEnd"/>
      <w:r w:rsidRPr="00A03E93">
        <w:rPr>
          <w:color w:val="000000"/>
        </w:rPr>
        <w:t xml:space="preserve"> of the requirement for the award of the degree of Bachelor of Technology in Computer Science and Engineering, is an original contribution with existing knowledge and a faithful record of work performed under my guidance and supervision.</w:t>
      </w:r>
    </w:p>
    <w:p w14:paraId="52AD111F" w14:textId="77777777" w:rsidR="00A03E93" w:rsidRPr="00A03E93" w:rsidRDefault="00A03E93" w:rsidP="005566D5">
      <w:pPr>
        <w:spacing w:before="240" w:after="240" w:line="360" w:lineRule="auto"/>
        <w:jc w:val="both"/>
      </w:pPr>
      <w:r w:rsidRPr="00A03E93">
        <w:rPr>
          <w:color w:val="000000"/>
        </w:rPr>
        <w:t> </w:t>
      </w:r>
    </w:p>
    <w:p w14:paraId="5476B70A" w14:textId="77777777" w:rsidR="00A03E93" w:rsidRPr="00A03E93" w:rsidRDefault="00A03E93" w:rsidP="005566D5">
      <w:pPr>
        <w:spacing w:line="360" w:lineRule="auto"/>
        <w:ind w:right="20"/>
        <w:jc w:val="both"/>
      </w:pPr>
      <w:r w:rsidRPr="00A03E93">
        <w:rPr>
          <w:color w:val="000000"/>
        </w:rPr>
        <w:t>To the best of my knowledge, this work has not been submitted in part or in full for any Degree or Diploma elsewhere.</w:t>
      </w:r>
    </w:p>
    <w:p w14:paraId="6958EBB3" w14:textId="77777777" w:rsidR="00A03E93" w:rsidRPr="00A03E93" w:rsidRDefault="00A03E93" w:rsidP="005566D5">
      <w:pPr>
        <w:spacing w:line="360" w:lineRule="auto"/>
      </w:pPr>
    </w:p>
    <w:p w14:paraId="13570F8A" w14:textId="77777777" w:rsidR="00A03E93" w:rsidRPr="00A03E93" w:rsidRDefault="00A03E93" w:rsidP="005566D5">
      <w:pPr>
        <w:spacing w:line="360" w:lineRule="auto"/>
        <w:ind w:right="20"/>
        <w:jc w:val="both"/>
      </w:pPr>
      <w:r w:rsidRPr="00A03E93">
        <w:rPr>
          <w:color w:val="000000"/>
        </w:rPr>
        <w:t>Dehradun</w:t>
      </w:r>
    </w:p>
    <w:p w14:paraId="0DFBEEFD" w14:textId="77777777" w:rsidR="00A03E93" w:rsidRPr="00A03E93" w:rsidRDefault="00A03E93" w:rsidP="005566D5">
      <w:pPr>
        <w:spacing w:line="360" w:lineRule="auto"/>
        <w:ind w:right="20"/>
        <w:jc w:val="both"/>
      </w:pPr>
      <w:r w:rsidRPr="00A03E93">
        <w:rPr>
          <w:color w:val="000000"/>
        </w:rPr>
        <w:t>Date:</w:t>
      </w:r>
    </w:p>
    <w:p w14:paraId="150C08D3" w14:textId="77777777" w:rsidR="00A03E93" w:rsidRPr="00A03E93" w:rsidRDefault="00A03E93" w:rsidP="005566D5">
      <w:pPr>
        <w:spacing w:after="240" w:line="360" w:lineRule="auto"/>
      </w:pPr>
    </w:p>
    <w:p w14:paraId="09BB40E0" w14:textId="04EB60EB" w:rsidR="00A03E93" w:rsidRPr="00A03E93" w:rsidRDefault="00A03E93" w:rsidP="005566D5">
      <w:pPr>
        <w:spacing w:line="360" w:lineRule="auto"/>
        <w:ind w:right="20"/>
        <w:jc w:val="both"/>
      </w:pPr>
      <w:r w:rsidRPr="00A03E93">
        <w:rPr>
          <w:b/>
          <w:bCs/>
          <w:color w:val="000000"/>
        </w:rPr>
        <w:t>Name of the Supervisor</w:t>
      </w:r>
      <w:r w:rsidR="00667B39">
        <w:rPr>
          <w:b/>
          <w:bCs/>
          <w:color w:val="000000"/>
        </w:rPr>
        <w:t xml:space="preserve"> – </w:t>
      </w:r>
      <w:proofErr w:type="spellStart"/>
      <w:r w:rsidR="00667B39">
        <w:rPr>
          <w:b/>
          <w:bCs/>
          <w:color w:val="000000"/>
        </w:rPr>
        <w:t>Dr.</w:t>
      </w:r>
      <w:proofErr w:type="spellEnd"/>
      <w:r w:rsidR="00667B39">
        <w:rPr>
          <w:b/>
          <w:bCs/>
          <w:color w:val="000000"/>
        </w:rPr>
        <w:t xml:space="preserve"> Ankit </w:t>
      </w:r>
      <w:proofErr w:type="spellStart"/>
      <w:r w:rsidR="00667B39">
        <w:rPr>
          <w:b/>
          <w:bCs/>
          <w:color w:val="000000"/>
        </w:rPr>
        <w:t>Tomar</w:t>
      </w:r>
      <w:proofErr w:type="spellEnd"/>
    </w:p>
    <w:p w14:paraId="6FB48A05" w14:textId="045F8F43" w:rsidR="00A03E93" w:rsidRPr="00A03E93" w:rsidRDefault="00A03E93" w:rsidP="005566D5">
      <w:pPr>
        <w:spacing w:line="360" w:lineRule="auto"/>
        <w:ind w:right="20"/>
        <w:jc w:val="both"/>
      </w:pPr>
      <w:r w:rsidRPr="00A03E93">
        <w:rPr>
          <w:b/>
          <w:bCs/>
          <w:color w:val="000000"/>
        </w:rPr>
        <w:t>Designation</w:t>
      </w:r>
      <w:r w:rsidR="00667B39">
        <w:rPr>
          <w:b/>
          <w:bCs/>
          <w:color w:val="000000"/>
        </w:rPr>
        <w:t xml:space="preserve"> – Associate Professor</w:t>
      </w:r>
    </w:p>
    <w:p w14:paraId="7C1FC7F1" w14:textId="77777777" w:rsidR="00A03E93" w:rsidRPr="00A03E93" w:rsidRDefault="00A03E93" w:rsidP="005566D5">
      <w:pPr>
        <w:spacing w:line="360" w:lineRule="auto"/>
        <w:ind w:right="20"/>
        <w:jc w:val="both"/>
      </w:pPr>
      <w:r w:rsidRPr="00A03E93">
        <w:rPr>
          <w:color w:val="000000"/>
        </w:rPr>
        <w:t>Department of Computer Science and Engineering </w:t>
      </w:r>
    </w:p>
    <w:p w14:paraId="6A465891" w14:textId="77777777" w:rsidR="00A03E93" w:rsidRPr="00A03E93" w:rsidRDefault="00A03E93" w:rsidP="005566D5">
      <w:pPr>
        <w:spacing w:line="360" w:lineRule="auto"/>
        <w:ind w:right="20"/>
        <w:jc w:val="both"/>
      </w:pPr>
      <w:r w:rsidRPr="00A03E93">
        <w:rPr>
          <w:color w:val="000000"/>
        </w:rPr>
        <w:t>Graphic Era (Deemed to be University),</w:t>
      </w:r>
    </w:p>
    <w:p w14:paraId="27C0A1CC" w14:textId="77777777" w:rsidR="00A03E93" w:rsidRPr="00A03E93" w:rsidRDefault="00A03E93" w:rsidP="005566D5">
      <w:pPr>
        <w:spacing w:line="360" w:lineRule="auto"/>
        <w:ind w:right="20"/>
        <w:jc w:val="both"/>
      </w:pPr>
      <w:r w:rsidRPr="00A03E93">
        <w:rPr>
          <w:color w:val="000000"/>
        </w:rPr>
        <w:t xml:space="preserve">Dehradun, </w:t>
      </w:r>
      <w:proofErr w:type="spellStart"/>
      <w:r w:rsidRPr="00A03E93">
        <w:rPr>
          <w:color w:val="000000"/>
        </w:rPr>
        <w:t>Uttarakhand</w:t>
      </w:r>
      <w:proofErr w:type="spellEnd"/>
      <w:r w:rsidRPr="00A03E93">
        <w:rPr>
          <w:color w:val="000000"/>
        </w:rPr>
        <w:t xml:space="preserve">, India. </w:t>
      </w:r>
    </w:p>
    <w:p w14:paraId="3AC0E8D5" w14:textId="77777777" w:rsidR="00B34D62" w:rsidRDefault="00B34D62" w:rsidP="000E6036">
      <w:pPr>
        <w:spacing w:line="360" w:lineRule="auto"/>
        <w:jc w:val="both"/>
      </w:pPr>
    </w:p>
    <w:p w14:paraId="7BDDEE77" w14:textId="77777777" w:rsidR="00B34D62" w:rsidRPr="000E6036" w:rsidRDefault="00B34D62" w:rsidP="000E6036">
      <w:pPr>
        <w:spacing w:line="360" w:lineRule="auto"/>
        <w:jc w:val="both"/>
      </w:pPr>
    </w:p>
    <w:p w14:paraId="5F483B32" w14:textId="77777777" w:rsidR="00A253B0" w:rsidRDefault="00A253B0" w:rsidP="002A7305">
      <w:pPr>
        <w:pBdr>
          <w:bottom w:val="single" w:sz="12" w:space="1" w:color="auto"/>
        </w:pBdr>
        <w:spacing w:line="480" w:lineRule="auto"/>
        <w:jc w:val="center"/>
        <w:rPr>
          <w:b/>
          <w:sz w:val="36"/>
          <w:szCs w:val="36"/>
        </w:rPr>
        <w:sectPr w:rsidR="00A253B0" w:rsidSect="00CD7BA8">
          <w:footerReference w:type="default" r:id="rId14"/>
          <w:pgSz w:w="11906" w:h="16838" w:code="9"/>
          <w:pgMar w:top="1440" w:right="1440" w:bottom="1440" w:left="1440" w:header="720" w:footer="720" w:gutter="0"/>
          <w:pgNumType w:fmt="lowerRoman"/>
          <w:cols w:space="720"/>
          <w:docGrid w:linePitch="360"/>
        </w:sectPr>
      </w:pPr>
    </w:p>
    <w:p w14:paraId="53DBF9EE" w14:textId="7779C13E" w:rsidR="002A7305" w:rsidRDefault="002A7305" w:rsidP="002A7305">
      <w:pPr>
        <w:pBdr>
          <w:bottom w:val="single" w:sz="12" w:space="1" w:color="auto"/>
        </w:pBdr>
        <w:spacing w:line="480" w:lineRule="auto"/>
        <w:jc w:val="center"/>
        <w:rPr>
          <w:b/>
          <w:sz w:val="36"/>
          <w:szCs w:val="36"/>
        </w:rPr>
      </w:pPr>
      <w:r>
        <w:rPr>
          <w:b/>
          <w:sz w:val="36"/>
          <w:szCs w:val="36"/>
        </w:rPr>
        <w:lastRenderedPageBreak/>
        <w:t>Abstract</w:t>
      </w:r>
    </w:p>
    <w:p w14:paraId="2A670B72" w14:textId="77777777" w:rsidR="00E57E3D" w:rsidRDefault="00E57E3D" w:rsidP="00E57E3D">
      <w:pPr>
        <w:pStyle w:val="Abstract"/>
        <w:rPr>
          <w:sz w:val="24"/>
          <w:szCs w:val="24"/>
          <w:lang w:val="en-IN"/>
        </w:rPr>
      </w:pPr>
    </w:p>
    <w:p w14:paraId="0DCB7CE5" w14:textId="4B398393" w:rsidR="00E57E3D" w:rsidRPr="00E57E3D" w:rsidRDefault="00E57E3D" w:rsidP="0062553C">
      <w:pPr>
        <w:pStyle w:val="Abstract"/>
        <w:spacing w:line="360" w:lineRule="auto"/>
        <w:rPr>
          <w:b w:val="0"/>
          <w:bCs w:val="0"/>
          <w:sz w:val="28"/>
          <w:szCs w:val="28"/>
          <w:lang w:val="en-IN"/>
        </w:rPr>
      </w:pPr>
      <w:r w:rsidRPr="00E57E3D">
        <w:rPr>
          <w:b w:val="0"/>
          <w:bCs w:val="0"/>
          <w:sz w:val="28"/>
          <w:szCs w:val="28"/>
          <w:lang w:val="en-IN"/>
        </w:rPr>
        <w:t xml:space="preserve">With the increasing growth of data and the continuous adoption of cloud computing, traditional centralized storage systems faces major challenges, like scalability constraints, single point failures and performance bottlenecks. Distributed File Storage Systems (DFSS) has proved as a robust solution, leveraging decentralization to make sure for redundancy, fault tolerance and high availability. We introduce </w:t>
      </w:r>
      <w:proofErr w:type="spellStart"/>
      <w:r w:rsidRPr="00E57E3D">
        <w:rPr>
          <w:b w:val="0"/>
          <w:bCs w:val="0"/>
          <w:sz w:val="28"/>
          <w:szCs w:val="28"/>
          <w:lang w:val="en-IN"/>
        </w:rPr>
        <w:t>FileSanctum</w:t>
      </w:r>
      <w:proofErr w:type="spellEnd"/>
      <w:r w:rsidRPr="00E57E3D">
        <w:rPr>
          <w:b w:val="0"/>
          <w:bCs w:val="0"/>
          <w:sz w:val="28"/>
          <w:szCs w:val="28"/>
          <w:lang w:val="en-IN"/>
        </w:rPr>
        <w:t>, a novel DFSS designed to highlight the limitations of centralized systems by distributing data across different nodes, employing encryption for security, and enabling efficient data retrieval mechanisms.</w:t>
      </w:r>
    </w:p>
    <w:p w14:paraId="52830713" w14:textId="77777777" w:rsidR="00E57E3D" w:rsidRPr="00E57E3D" w:rsidRDefault="00E57E3D" w:rsidP="0062553C">
      <w:pPr>
        <w:pStyle w:val="Abstract"/>
        <w:spacing w:line="360" w:lineRule="auto"/>
        <w:rPr>
          <w:b w:val="0"/>
          <w:bCs w:val="0"/>
          <w:sz w:val="28"/>
          <w:szCs w:val="28"/>
          <w:lang w:val="en-IN"/>
        </w:rPr>
      </w:pPr>
    </w:p>
    <w:p w14:paraId="07B3525A" w14:textId="4CEC34B2" w:rsidR="00E57E3D" w:rsidRPr="00E57E3D" w:rsidRDefault="00E57E3D" w:rsidP="0062553C">
      <w:pPr>
        <w:pStyle w:val="Abstract"/>
        <w:spacing w:line="360" w:lineRule="auto"/>
        <w:rPr>
          <w:b w:val="0"/>
          <w:bCs w:val="0"/>
          <w:sz w:val="28"/>
          <w:szCs w:val="28"/>
          <w:lang w:val="en-IN"/>
        </w:rPr>
      </w:pPr>
      <w:proofErr w:type="spellStart"/>
      <w:r w:rsidRPr="00E57E3D">
        <w:rPr>
          <w:b w:val="0"/>
          <w:bCs w:val="0"/>
          <w:sz w:val="28"/>
          <w:szCs w:val="28"/>
          <w:lang w:val="en-IN"/>
        </w:rPr>
        <w:t>FileSanctum</w:t>
      </w:r>
      <w:proofErr w:type="spellEnd"/>
      <w:r w:rsidRPr="00E57E3D">
        <w:rPr>
          <w:b w:val="0"/>
          <w:bCs w:val="0"/>
          <w:sz w:val="28"/>
          <w:szCs w:val="28"/>
          <w:lang w:val="en-IN"/>
        </w:rPr>
        <w:t xml:space="preserve"> is designed to support horizontal scalability, ensuring seamless adaption to growing data volume and user demands. </w:t>
      </w:r>
      <w:proofErr w:type="spellStart"/>
      <w:r w:rsidRPr="00E57E3D">
        <w:rPr>
          <w:b w:val="0"/>
          <w:bCs w:val="0"/>
          <w:sz w:val="28"/>
          <w:szCs w:val="28"/>
          <w:lang w:val="en-IN"/>
        </w:rPr>
        <w:t>FileSanctum</w:t>
      </w:r>
      <w:proofErr w:type="spellEnd"/>
      <w:r w:rsidRPr="00E57E3D">
        <w:rPr>
          <w:b w:val="0"/>
          <w:bCs w:val="0"/>
          <w:sz w:val="28"/>
          <w:szCs w:val="28"/>
          <w:lang w:val="en-IN"/>
        </w:rPr>
        <w:t xml:space="preserve"> incorporates fault-tolerance strategies, highly available features, and cost-effective infrastructure, making it best for diverse applications like cloud storage, big data analytics, and content delivery networks. This report highlights key principles and features of </w:t>
      </w:r>
      <w:proofErr w:type="spellStart"/>
      <w:r w:rsidRPr="00E57E3D">
        <w:rPr>
          <w:b w:val="0"/>
          <w:bCs w:val="0"/>
          <w:sz w:val="28"/>
          <w:szCs w:val="28"/>
          <w:lang w:val="en-IN"/>
        </w:rPr>
        <w:t>FileSanctum</w:t>
      </w:r>
      <w:proofErr w:type="spellEnd"/>
      <w:r w:rsidRPr="00E57E3D">
        <w:rPr>
          <w:b w:val="0"/>
          <w:bCs w:val="0"/>
          <w:sz w:val="28"/>
          <w:szCs w:val="28"/>
          <w:lang w:val="en-IN"/>
        </w:rPr>
        <w:t>, offering insights into its capacity to make a secure, efficient and scalable solution for modern data storage requirements.</w:t>
      </w:r>
    </w:p>
    <w:p w14:paraId="257EA432" w14:textId="77777777" w:rsidR="00E57E3D" w:rsidRPr="00E57E3D" w:rsidRDefault="00E57E3D" w:rsidP="0062553C">
      <w:pPr>
        <w:pStyle w:val="Abstract"/>
        <w:spacing w:line="360" w:lineRule="auto"/>
        <w:rPr>
          <w:b w:val="0"/>
          <w:bCs w:val="0"/>
          <w:sz w:val="28"/>
          <w:szCs w:val="28"/>
          <w:lang w:val="en-IN"/>
        </w:rPr>
      </w:pPr>
    </w:p>
    <w:p w14:paraId="056AF022" w14:textId="4C59A0E7" w:rsidR="00E57E3D" w:rsidRPr="00E57E3D" w:rsidRDefault="00E57E3D" w:rsidP="0062553C">
      <w:pPr>
        <w:pStyle w:val="Abstract"/>
        <w:spacing w:line="360" w:lineRule="auto"/>
        <w:rPr>
          <w:b w:val="0"/>
          <w:bCs w:val="0"/>
          <w:sz w:val="28"/>
          <w:szCs w:val="28"/>
          <w:lang w:val="en-IN"/>
        </w:rPr>
      </w:pPr>
      <w:r w:rsidRPr="00E57E3D">
        <w:rPr>
          <w:b w:val="0"/>
          <w:bCs w:val="0"/>
          <w:sz w:val="28"/>
          <w:szCs w:val="28"/>
          <w:lang w:val="en-IN"/>
        </w:rPr>
        <w:t xml:space="preserve">Keywords- </w:t>
      </w:r>
      <w:r w:rsidRPr="00E57E3D">
        <w:rPr>
          <w:rFonts w:eastAsiaTheme="minorHAnsi"/>
          <w:b w:val="0"/>
          <w:bCs w:val="0"/>
          <w:kern w:val="2"/>
          <w:sz w:val="28"/>
          <w:szCs w:val="28"/>
          <w:lang w:bidi="th-TH"/>
          <w14:ligatures w14:val="standardContextual"/>
        </w:rPr>
        <w:t xml:space="preserve">Distributed File Storage System (DFSS), Decentralized Storage, Scalability, Performance </w:t>
      </w:r>
      <w:proofErr w:type="spellStart"/>
      <w:r w:rsidRPr="00E57E3D">
        <w:rPr>
          <w:rFonts w:eastAsiaTheme="minorHAnsi"/>
          <w:b w:val="0"/>
          <w:bCs w:val="0"/>
          <w:kern w:val="2"/>
          <w:sz w:val="28"/>
          <w:szCs w:val="28"/>
          <w:lang w:bidi="th-TH"/>
          <w14:ligatures w14:val="standardContextual"/>
        </w:rPr>
        <w:t>Optimisation</w:t>
      </w:r>
      <w:proofErr w:type="spellEnd"/>
      <w:r w:rsidRPr="00E57E3D">
        <w:rPr>
          <w:rFonts w:eastAsiaTheme="minorHAnsi"/>
          <w:b w:val="0"/>
          <w:bCs w:val="0"/>
          <w:kern w:val="2"/>
          <w:sz w:val="28"/>
          <w:szCs w:val="28"/>
          <w:lang w:bidi="th-TH"/>
          <w14:ligatures w14:val="standardContextual"/>
        </w:rPr>
        <w:t>.</w:t>
      </w:r>
    </w:p>
    <w:p w14:paraId="78F2A9C5" w14:textId="77777777" w:rsidR="002A7305" w:rsidRDefault="002A7305" w:rsidP="002C3370">
      <w:pPr>
        <w:pBdr>
          <w:bottom w:val="single" w:sz="12" w:space="1" w:color="auto"/>
        </w:pBdr>
        <w:spacing w:line="480" w:lineRule="auto"/>
        <w:jc w:val="center"/>
        <w:rPr>
          <w:b/>
          <w:sz w:val="36"/>
          <w:szCs w:val="36"/>
        </w:rPr>
      </w:pPr>
    </w:p>
    <w:p w14:paraId="02D367E5" w14:textId="2D383A9F" w:rsidR="002A7305" w:rsidRDefault="002A7305" w:rsidP="000C21FB">
      <w:pPr>
        <w:pBdr>
          <w:bottom w:val="single" w:sz="12" w:space="1" w:color="auto"/>
        </w:pBdr>
        <w:spacing w:line="480" w:lineRule="auto"/>
        <w:rPr>
          <w:b/>
          <w:sz w:val="36"/>
          <w:szCs w:val="36"/>
        </w:rPr>
      </w:pPr>
    </w:p>
    <w:p w14:paraId="2631251A" w14:textId="67CEF247" w:rsidR="002C3370" w:rsidRPr="002C3370" w:rsidRDefault="000C21FB" w:rsidP="002C3370">
      <w:pPr>
        <w:pBdr>
          <w:bottom w:val="single" w:sz="12" w:space="1" w:color="auto"/>
        </w:pBdr>
        <w:spacing w:line="480" w:lineRule="auto"/>
        <w:jc w:val="center"/>
        <w:rPr>
          <w:b/>
          <w:sz w:val="36"/>
          <w:szCs w:val="36"/>
        </w:rPr>
      </w:pPr>
      <w:r w:rsidRPr="002C3370">
        <w:rPr>
          <w:b/>
          <w:sz w:val="36"/>
          <w:szCs w:val="36"/>
        </w:rPr>
        <w:lastRenderedPageBreak/>
        <w:t>Acknowledgement</w:t>
      </w:r>
    </w:p>
    <w:p w14:paraId="76D147CC" w14:textId="095E51CD" w:rsidR="00F67D86" w:rsidRDefault="00F67D86" w:rsidP="002A7305">
      <w:pPr>
        <w:pBdr>
          <w:bottom w:val="single" w:sz="12" w:space="1" w:color="auto"/>
        </w:pBdr>
        <w:spacing w:before="120" w:after="120" w:line="360" w:lineRule="auto"/>
        <w:jc w:val="both"/>
        <w:rPr>
          <w:bCs/>
        </w:rPr>
      </w:pPr>
      <w:r w:rsidRPr="00F67D86">
        <w:rPr>
          <w:bCs/>
        </w:rPr>
        <w:t>Any achievement, be in scholastic or otherwise does not depend solely on the individual</w:t>
      </w:r>
      <w:r>
        <w:rPr>
          <w:bCs/>
        </w:rPr>
        <w:t xml:space="preserve"> </w:t>
      </w:r>
      <w:r w:rsidRPr="00F67D86">
        <w:rPr>
          <w:bCs/>
        </w:rPr>
        <w:t>effort but on the guidance, encouragement and co-operation of intellectuals, elders and</w:t>
      </w:r>
      <w:r>
        <w:rPr>
          <w:bCs/>
        </w:rPr>
        <w:t xml:space="preserve"> </w:t>
      </w:r>
      <w:r w:rsidRPr="00F67D86">
        <w:rPr>
          <w:bCs/>
        </w:rPr>
        <w:t>friends. A number of personalities in their own capacity have helped me in carrying out this</w:t>
      </w:r>
      <w:r>
        <w:rPr>
          <w:bCs/>
        </w:rPr>
        <w:t xml:space="preserve"> </w:t>
      </w:r>
      <w:r w:rsidRPr="00F67D86">
        <w:rPr>
          <w:bCs/>
        </w:rPr>
        <w:t>project work.</w:t>
      </w:r>
    </w:p>
    <w:p w14:paraId="1640778B" w14:textId="1E666291" w:rsidR="002C3370" w:rsidRDefault="00F67D86" w:rsidP="002A7305">
      <w:pPr>
        <w:pBdr>
          <w:bottom w:val="single" w:sz="12" w:space="1" w:color="auto"/>
        </w:pBdr>
        <w:spacing w:before="120" w:after="120" w:line="360" w:lineRule="auto"/>
        <w:ind w:firstLine="720"/>
        <w:jc w:val="both"/>
        <w:rPr>
          <w:bCs/>
        </w:rPr>
      </w:pPr>
      <w:r w:rsidRPr="00F67D86">
        <w:rPr>
          <w:bCs/>
        </w:rPr>
        <w:t xml:space="preserve">Our sincere thanks to </w:t>
      </w:r>
      <w:r>
        <w:rPr>
          <w:bCs/>
        </w:rPr>
        <w:t>project</w:t>
      </w:r>
      <w:r w:rsidRPr="00F67D86">
        <w:rPr>
          <w:bCs/>
        </w:rPr>
        <w:t xml:space="preserve"> guide </w:t>
      </w:r>
      <w:r w:rsidR="00E57E3D">
        <w:rPr>
          <w:b/>
        </w:rPr>
        <w:t xml:space="preserve">Mr. Ankit </w:t>
      </w:r>
      <w:proofErr w:type="spellStart"/>
      <w:r w:rsidR="00E57E3D">
        <w:rPr>
          <w:b/>
        </w:rPr>
        <w:t>Tomar</w:t>
      </w:r>
      <w:proofErr w:type="spellEnd"/>
      <w:r w:rsidR="00E57E3D">
        <w:rPr>
          <w:b/>
        </w:rPr>
        <w:t>,</w:t>
      </w:r>
      <w:r w:rsidR="00B62ED3">
        <w:rPr>
          <w:b/>
        </w:rPr>
        <w:t xml:space="preserve"> Associate</w:t>
      </w:r>
      <w:r w:rsidR="00E57E3D">
        <w:rPr>
          <w:b/>
        </w:rPr>
        <w:t xml:space="preserve"> </w:t>
      </w:r>
      <w:r w:rsidR="00F2774F">
        <w:rPr>
          <w:b/>
        </w:rPr>
        <w:t>Professor</w:t>
      </w:r>
      <w:r w:rsidRPr="00F67D86">
        <w:rPr>
          <w:b/>
        </w:rPr>
        <w:t>,</w:t>
      </w:r>
      <w:r>
        <w:rPr>
          <w:bCs/>
        </w:rPr>
        <w:t xml:space="preserve"> </w:t>
      </w:r>
      <w:r w:rsidRPr="00F67D86">
        <w:rPr>
          <w:bCs/>
        </w:rPr>
        <w:t xml:space="preserve">Department of Computer Science and Engineering, </w:t>
      </w:r>
      <w:r>
        <w:rPr>
          <w:bCs/>
        </w:rPr>
        <w:t>Graphic Era (Deemed to be University)</w:t>
      </w:r>
      <w:r w:rsidRPr="00F67D86">
        <w:rPr>
          <w:bCs/>
        </w:rPr>
        <w:t>, for h</w:t>
      </w:r>
      <w:r>
        <w:rPr>
          <w:bCs/>
        </w:rPr>
        <w:t>is</w:t>
      </w:r>
      <w:r w:rsidRPr="00F67D86">
        <w:rPr>
          <w:bCs/>
        </w:rPr>
        <w:t xml:space="preserve"> valuable guidance and support throughout the course of project work</w:t>
      </w:r>
      <w:r>
        <w:rPr>
          <w:bCs/>
        </w:rPr>
        <w:t xml:space="preserve"> </w:t>
      </w:r>
      <w:r w:rsidRPr="00F67D86">
        <w:rPr>
          <w:bCs/>
        </w:rPr>
        <w:t>and for being a constant source of inspiration.</w:t>
      </w:r>
    </w:p>
    <w:p w14:paraId="19C6E209" w14:textId="4E818307" w:rsidR="002A7305" w:rsidRDefault="002A7305" w:rsidP="002A7305">
      <w:pPr>
        <w:pBdr>
          <w:bottom w:val="single" w:sz="12" w:space="1" w:color="auto"/>
        </w:pBdr>
        <w:spacing w:before="120" w:after="120" w:line="360" w:lineRule="auto"/>
        <w:ind w:firstLine="720"/>
        <w:jc w:val="both"/>
        <w:rPr>
          <w:bCs/>
        </w:rPr>
      </w:pPr>
      <w:r w:rsidRPr="002A7305">
        <w:rPr>
          <w:bCs/>
        </w:rPr>
        <w:t xml:space="preserve">We thank the </w:t>
      </w:r>
      <w:r w:rsidRPr="002A7305">
        <w:rPr>
          <w:b/>
        </w:rPr>
        <w:t>management of Graphic Era (Deemed to be University)</w:t>
      </w:r>
      <w:r>
        <w:rPr>
          <w:bCs/>
        </w:rPr>
        <w:t xml:space="preserve"> </w:t>
      </w:r>
      <w:r w:rsidRPr="002A7305">
        <w:rPr>
          <w:bCs/>
        </w:rPr>
        <w:t>for the support throughout the</w:t>
      </w:r>
      <w:r>
        <w:rPr>
          <w:bCs/>
        </w:rPr>
        <w:t xml:space="preserve"> </w:t>
      </w:r>
      <w:r w:rsidRPr="002A7305">
        <w:rPr>
          <w:bCs/>
        </w:rPr>
        <w:t xml:space="preserve">course of our </w:t>
      </w:r>
      <w:r w:rsidR="00F2774F" w:rsidRPr="002A7305">
        <w:rPr>
          <w:bCs/>
        </w:rPr>
        <w:t>bachelor’s degree</w:t>
      </w:r>
      <w:r w:rsidRPr="002A7305">
        <w:rPr>
          <w:bCs/>
        </w:rPr>
        <w:t xml:space="preserve"> and for all the facilities they have provided.</w:t>
      </w:r>
    </w:p>
    <w:p w14:paraId="4387703E" w14:textId="3C25DC4E" w:rsidR="002A7305" w:rsidRDefault="002A7305" w:rsidP="002A7305">
      <w:pPr>
        <w:pBdr>
          <w:bottom w:val="single" w:sz="12" w:space="1" w:color="auto"/>
        </w:pBdr>
        <w:spacing w:before="120" w:after="120" w:line="360" w:lineRule="auto"/>
        <w:ind w:firstLine="720"/>
        <w:jc w:val="both"/>
        <w:rPr>
          <w:bCs/>
        </w:rPr>
      </w:pPr>
      <w:r w:rsidRPr="002A7305">
        <w:rPr>
          <w:bCs/>
        </w:rPr>
        <w:t xml:space="preserve">Last, but certainly not </w:t>
      </w:r>
      <w:r w:rsidR="00F2774F" w:rsidRPr="002A7305">
        <w:rPr>
          <w:bCs/>
        </w:rPr>
        <w:t>least,</w:t>
      </w:r>
      <w:r w:rsidRPr="002A7305">
        <w:rPr>
          <w:bCs/>
        </w:rPr>
        <w:t xml:space="preserve"> we thank all teaching and non-teaching staff of </w:t>
      </w:r>
      <w:r>
        <w:rPr>
          <w:bCs/>
        </w:rPr>
        <w:t>Graphic Era (Deemed to be University)</w:t>
      </w:r>
      <w:r w:rsidRPr="002A7305">
        <w:rPr>
          <w:bCs/>
        </w:rPr>
        <w:t xml:space="preserve"> for guiding</w:t>
      </w:r>
      <w:r>
        <w:rPr>
          <w:bCs/>
        </w:rPr>
        <w:t xml:space="preserve"> </w:t>
      </w:r>
      <w:r w:rsidRPr="002A7305">
        <w:rPr>
          <w:bCs/>
        </w:rPr>
        <w:t>us in the right path. Most importantly we wish to thank our parents for their support and</w:t>
      </w:r>
      <w:r>
        <w:rPr>
          <w:bCs/>
        </w:rPr>
        <w:t xml:space="preserve"> </w:t>
      </w:r>
      <w:r w:rsidRPr="002A7305">
        <w:rPr>
          <w:bCs/>
        </w:rPr>
        <w:t>encouragement.</w:t>
      </w:r>
    </w:p>
    <w:p w14:paraId="73585FD2" w14:textId="77777777" w:rsidR="002A7305" w:rsidRDefault="002A7305" w:rsidP="002A7305">
      <w:pPr>
        <w:pBdr>
          <w:bottom w:val="single" w:sz="12" w:space="1" w:color="auto"/>
        </w:pBdr>
        <w:spacing w:before="120" w:after="120" w:line="360" w:lineRule="auto"/>
        <w:ind w:firstLine="720"/>
        <w:jc w:val="both"/>
        <w:rPr>
          <w:bCs/>
        </w:rPr>
      </w:pPr>
    </w:p>
    <w:p w14:paraId="4385E38E" w14:textId="36F138D8" w:rsidR="002A7305" w:rsidRDefault="00B62ED3" w:rsidP="002A7305">
      <w:pPr>
        <w:pBdr>
          <w:bottom w:val="single" w:sz="12" w:space="1" w:color="auto"/>
        </w:pBdr>
        <w:spacing w:before="120" w:after="120" w:line="360" w:lineRule="auto"/>
        <w:jc w:val="right"/>
        <w:rPr>
          <w:bCs/>
        </w:rPr>
      </w:pPr>
      <w:proofErr w:type="spellStart"/>
      <w:r>
        <w:rPr>
          <w:bCs/>
        </w:rPr>
        <w:t>Anamika</w:t>
      </w:r>
      <w:proofErr w:type="spellEnd"/>
      <w:r>
        <w:rPr>
          <w:bCs/>
        </w:rPr>
        <w:t xml:space="preserve"> Tiwari</w:t>
      </w:r>
      <w:r w:rsidR="002A7305">
        <w:rPr>
          <w:bCs/>
        </w:rPr>
        <w:t xml:space="preserve">   </w:t>
      </w:r>
      <w:r w:rsidR="00F2774F">
        <w:rPr>
          <w:bCs/>
        </w:rPr>
        <w:t>201</w:t>
      </w:r>
      <w:r>
        <w:rPr>
          <w:bCs/>
        </w:rPr>
        <w:t>8669</w:t>
      </w:r>
    </w:p>
    <w:p w14:paraId="5BFA9AE6" w14:textId="70293A11" w:rsidR="002A7305" w:rsidRDefault="00B62ED3" w:rsidP="002A7305">
      <w:pPr>
        <w:pBdr>
          <w:bottom w:val="single" w:sz="12" w:space="1" w:color="auto"/>
        </w:pBdr>
        <w:spacing w:before="120" w:after="120" w:line="360" w:lineRule="auto"/>
        <w:jc w:val="right"/>
        <w:rPr>
          <w:bCs/>
        </w:rPr>
      </w:pPr>
      <w:r>
        <w:rPr>
          <w:bCs/>
        </w:rPr>
        <w:t xml:space="preserve">Ankit Singh </w:t>
      </w:r>
      <w:proofErr w:type="spellStart"/>
      <w:r>
        <w:rPr>
          <w:bCs/>
        </w:rPr>
        <w:t>Rawat</w:t>
      </w:r>
      <w:proofErr w:type="spellEnd"/>
      <w:r w:rsidR="002A7305">
        <w:rPr>
          <w:bCs/>
        </w:rPr>
        <w:t xml:space="preserve">   </w:t>
      </w:r>
      <w:r w:rsidR="00F2774F">
        <w:rPr>
          <w:bCs/>
        </w:rPr>
        <w:t>20</w:t>
      </w:r>
      <w:r>
        <w:rPr>
          <w:bCs/>
        </w:rPr>
        <w:t>18688</w:t>
      </w:r>
      <w:r w:rsidR="002A7305">
        <w:rPr>
          <w:bCs/>
        </w:rPr>
        <w:t xml:space="preserve"> </w:t>
      </w:r>
    </w:p>
    <w:p w14:paraId="13775D1A" w14:textId="7AAED02E" w:rsidR="002A7305" w:rsidRDefault="00B62ED3" w:rsidP="00B62ED3">
      <w:pPr>
        <w:pBdr>
          <w:bottom w:val="single" w:sz="12" w:space="1" w:color="auto"/>
        </w:pBdr>
        <w:spacing w:before="120" w:after="120" w:line="360" w:lineRule="auto"/>
        <w:jc w:val="right"/>
        <w:rPr>
          <w:bCs/>
        </w:rPr>
      </w:pPr>
      <w:proofErr w:type="spellStart"/>
      <w:r>
        <w:rPr>
          <w:bCs/>
        </w:rPr>
        <w:t>Kripa</w:t>
      </w:r>
      <w:proofErr w:type="spellEnd"/>
      <w:r>
        <w:rPr>
          <w:bCs/>
        </w:rPr>
        <w:t xml:space="preserve"> Agarwal</w:t>
      </w:r>
      <w:r w:rsidR="002A7305">
        <w:rPr>
          <w:bCs/>
        </w:rPr>
        <w:t xml:space="preserve">   </w:t>
      </w:r>
      <w:r w:rsidR="00F2774F">
        <w:rPr>
          <w:bCs/>
        </w:rPr>
        <w:t>201</w:t>
      </w:r>
      <w:r>
        <w:rPr>
          <w:bCs/>
        </w:rPr>
        <w:t>8890</w:t>
      </w:r>
      <w:r w:rsidR="002A7305">
        <w:rPr>
          <w:bCs/>
        </w:rPr>
        <w:t xml:space="preserve"> </w:t>
      </w:r>
    </w:p>
    <w:p w14:paraId="7860A356" w14:textId="77777777" w:rsidR="00B62ED3" w:rsidRDefault="00B62ED3" w:rsidP="00B62ED3">
      <w:pPr>
        <w:pBdr>
          <w:bottom w:val="single" w:sz="12" w:space="1" w:color="auto"/>
        </w:pBdr>
        <w:spacing w:before="120" w:after="120" w:line="360" w:lineRule="auto"/>
        <w:jc w:val="right"/>
        <w:rPr>
          <w:bCs/>
        </w:rPr>
      </w:pPr>
    </w:p>
    <w:p w14:paraId="41469D94" w14:textId="77777777" w:rsidR="00B62ED3" w:rsidRDefault="00B62ED3" w:rsidP="00B62ED3">
      <w:pPr>
        <w:pBdr>
          <w:bottom w:val="single" w:sz="12" w:space="1" w:color="auto"/>
        </w:pBdr>
        <w:spacing w:before="120" w:after="120" w:line="360" w:lineRule="auto"/>
        <w:jc w:val="right"/>
        <w:rPr>
          <w:bCs/>
        </w:rPr>
      </w:pPr>
    </w:p>
    <w:p w14:paraId="2C989AA2" w14:textId="77777777" w:rsidR="00B62ED3" w:rsidRDefault="00B62ED3" w:rsidP="00B62ED3">
      <w:pPr>
        <w:pBdr>
          <w:bottom w:val="single" w:sz="12" w:space="1" w:color="auto"/>
        </w:pBdr>
        <w:spacing w:before="120" w:after="120" w:line="360" w:lineRule="auto"/>
        <w:jc w:val="right"/>
        <w:rPr>
          <w:bCs/>
        </w:rPr>
      </w:pPr>
    </w:p>
    <w:p w14:paraId="0AB96693" w14:textId="77777777" w:rsidR="00B62ED3" w:rsidRDefault="00B62ED3" w:rsidP="00B62ED3">
      <w:pPr>
        <w:pBdr>
          <w:bottom w:val="single" w:sz="12" w:space="1" w:color="auto"/>
        </w:pBdr>
        <w:spacing w:before="120" w:after="120" w:line="360" w:lineRule="auto"/>
        <w:jc w:val="right"/>
        <w:rPr>
          <w:bCs/>
        </w:rPr>
      </w:pPr>
    </w:p>
    <w:p w14:paraId="4052988C" w14:textId="77777777" w:rsidR="00B62ED3" w:rsidRPr="00B62ED3" w:rsidRDefault="00B62ED3" w:rsidP="00B62ED3">
      <w:pPr>
        <w:pBdr>
          <w:bottom w:val="single" w:sz="12" w:space="1" w:color="auto"/>
        </w:pBdr>
        <w:spacing w:before="120" w:after="120" w:line="360" w:lineRule="auto"/>
        <w:jc w:val="right"/>
        <w:rPr>
          <w:bCs/>
        </w:rPr>
      </w:pPr>
    </w:p>
    <w:p w14:paraId="23B5E0A2" w14:textId="6CAB9E76" w:rsidR="002A7305" w:rsidRDefault="002A7305" w:rsidP="002A7305">
      <w:pPr>
        <w:pBdr>
          <w:bottom w:val="single" w:sz="12" w:space="1" w:color="auto"/>
        </w:pBdr>
        <w:spacing w:before="120" w:after="120" w:line="360" w:lineRule="auto"/>
        <w:jc w:val="right"/>
        <w:rPr>
          <w:bCs/>
        </w:rPr>
      </w:pPr>
    </w:p>
    <w:p w14:paraId="0EEB1466" w14:textId="77777777" w:rsidR="00E954D2" w:rsidRDefault="00E954D2" w:rsidP="002A7305">
      <w:pPr>
        <w:pBdr>
          <w:bottom w:val="single" w:sz="12" w:space="1" w:color="auto"/>
        </w:pBdr>
        <w:spacing w:before="120" w:after="120" w:line="360" w:lineRule="auto"/>
        <w:jc w:val="right"/>
        <w:rPr>
          <w:bCs/>
        </w:rPr>
      </w:pPr>
    </w:p>
    <w:p w14:paraId="2AD52E0B" w14:textId="1AE8084B" w:rsidR="002A7305" w:rsidRDefault="002A7305" w:rsidP="002A7305">
      <w:pPr>
        <w:pBdr>
          <w:bottom w:val="single" w:sz="12" w:space="1" w:color="auto"/>
        </w:pBdr>
        <w:spacing w:line="360" w:lineRule="auto"/>
        <w:ind w:firstLine="720"/>
        <w:jc w:val="both"/>
        <w:rPr>
          <w:bCs/>
        </w:rPr>
      </w:pPr>
    </w:p>
    <w:p w14:paraId="5292F365" w14:textId="77777777" w:rsidR="005B198F" w:rsidRDefault="005B198F" w:rsidP="002A7305">
      <w:pPr>
        <w:pBdr>
          <w:bottom w:val="single" w:sz="12" w:space="1" w:color="auto"/>
        </w:pBdr>
        <w:spacing w:line="360" w:lineRule="auto"/>
        <w:ind w:firstLine="720"/>
        <w:jc w:val="both"/>
        <w:rPr>
          <w:bCs/>
        </w:rPr>
      </w:pPr>
    </w:p>
    <w:p w14:paraId="37C0451D" w14:textId="77777777" w:rsidR="002C3370" w:rsidRDefault="002C3370" w:rsidP="002A7305">
      <w:pPr>
        <w:pBdr>
          <w:bottom w:val="single" w:sz="12" w:space="1" w:color="auto"/>
        </w:pBdr>
        <w:spacing w:line="480" w:lineRule="auto"/>
        <w:rPr>
          <w:b/>
          <w:sz w:val="36"/>
          <w:szCs w:val="36"/>
        </w:rPr>
      </w:pPr>
    </w:p>
    <w:p w14:paraId="5C217450" w14:textId="372564A7" w:rsidR="004540F4" w:rsidRPr="0032673D" w:rsidRDefault="006A01B8" w:rsidP="0032673D">
      <w:pPr>
        <w:pBdr>
          <w:bottom w:val="single" w:sz="12" w:space="1" w:color="auto"/>
        </w:pBdr>
        <w:spacing w:line="480" w:lineRule="auto"/>
        <w:jc w:val="center"/>
        <w:rPr>
          <w:b/>
          <w:sz w:val="36"/>
          <w:szCs w:val="36"/>
        </w:rPr>
      </w:pPr>
      <w:r w:rsidRPr="00A373E9">
        <w:rPr>
          <w:b/>
          <w:sz w:val="36"/>
          <w:szCs w:val="36"/>
        </w:rPr>
        <w:lastRenderedPageBreak/>
        <w:t>Table of Contents</w:t>
      </w:r>
    </w:p>
    <w:tbl>
      <w:tblPr>
        <w:tblpPr w:leftFromText="180" w:rightFromText="180" w:vertAnchor="text" w:tblpY="1"/>
        <w:tblOverlap w:val="never"/>
        <w:tblW w:w="0" w:type="auto"/>
        <w:tblLook w:val="04A0" w:firstRow="1" w:lastRow="0" w:firstColumn="1" w:lastColumn="0" w:noHBand="0" w:noVBand="1"/>
      </w:tblPr>
      <w:tblGrid>
        <w:gridCol w:w="290"/>
        <w:gridCol w:w="8331"/>
        <w:gridCol w:w="382"/>
      </w:tblGrid>
      <w:tr w:rsidR="002A7305" w:rsidRPr="008B0A2C" w14:paraId="7AC2BDB3" w14:textId="77777777" w:rsidTr="00B13D7C">
        <w:tc>
          <w:tcPr>
            <w:tcW w:w="290" w:type="dxa"/>
          </w:tcPr>
          <w:p w14:paraId="5C9D8AE7" w14:textId="77777777" w:rsidR="002A7305" w:rsidRPr="008B0A2C" w:rsidRDefault="002A7305" w:rsidP="00B13D7C">
            <w:pPr>
              <w:spacing w:before="60" w:after="60"/>
              <w:jc w:val="center"/>
            </w:pPr>
          </w:p>
        </w:tc>
        <w:tc>
          <w:tcPr>
            <w:tcW w:w="8318" w:type="dxa"/>
          </w:tcPr>
          <w:tbl>
            <w:tblPr>
              <w:tblW w:w="8115" w:type="dxa"/>
              <w:jc w:val="center"/>
              <w:tblLook w:val="04A0" w:firstRow="1" w:lastRow="0" w:firstColumn="1" w:lastColumn="0" w:noHBand="0" w:noVBand="1"/>
            </w:tblPr>
            <w:tblGrid>
              <w:gridCol w:w="7166"/>
              <w:gridCol w:w="949"/>
            </w:tblGrid>
            <w:tr w:rsidR="002A7305" w:rsidRPr="000C21FB" w14:paraId="60A53A61" w14:textId="77777777" w:rsidTr="00B13D7C">
              <w:trPr>
                <w:jc w:val="center"/>
              </w:trPr>
              <w:tc>
                <w:tcPr>
                  <w:tcW w:w="7166" w:type="dxa"/>
                  <w:vAlign w:val="center"/>
                </w:tcPr>
                <w:p w14:paraId="22E69843" w14:textId="77777777" w:rsidR="002A7305" w:rsidRPr="000C21FB" w:rsidRDefault="002A7305" w:rsidP="00A03E93">
                  <w:pPr>
                    <w:framePr w:hSpace="180" w:wrap="around" w:vAnchor="text" w:hAnchor="text" w:y="1"/>
                    <w:spacing w:before="60" w:after="60"/>
                    <w:ind w:firstLine="877"/>
                    <w:suppressOverlap/>
                    <w:jc w:val="center"/>
                    <w:rPr>
                      <w:b/>
                    </w:rPr>
                  </w:pPr>
                  <w:r w:rsidRPr="000C21FB">
                    <w:rPr>
                      <w:b/>
                    </w:rPr>
                    <w:t>Contents</w:t>
                  </w:r>
                </w:p>
              </w:tc>
              <w:tc>
                <w:tcPr>
                  <w:tcW w:w="949" w:type="dxa"/>
                  <w:vAlign w:val="center"/>
                </w:tcPr>
                <w:p w14:paraId="036BFBBD" w14:textId="77777777" w:rsidR="002A7305" w:rsidRPr="000C21FB" w:rsidRDefault="002A7305" w:rsidP="00A03E93">
                  <w:pPr>
                    <w:framePr w:hSpace="180" w:wrap="around" w:vAnchor="text" w:hAnchor="text" w:y="1"/>
                    <w:spacing w:before="60" w:after="60"/>
                    <w:suppressOverlap/>
                    <w:jc w:val="center"/>
                    <w:rPr>
                      <w:b/>
                    </w:rPr>
                  </w:pPr>
                  <w:r w:rsidRPr="000C21FB">
                    <w:rPr>
                      <w:b/>
                    </w:rPr>
                    <w:t>Page No.</w:t>
                  </w:r>
                </w:p>
              </w:tc>
            </w:tr>
            <w:tr w:rsidR="002A7305" w:rsidRPr="000C21FB" w14:paraId="21A18B7B" w14:textId="77777777" w:rsidTr="00B13D7C">
              <w:trPr>
                <w:jc w:val="center"/>
              </w:trPr>
              <w:tc>
                <w:tcPr>
                  <w:tcW w:w="7166" w:type="dxa"/>
                  <w:vAlign w:val="center"/>
                </w:tcPr>
                <w:p w14:paraId="3DBD8856" w14:textId="3F531614" w:rsidR="002A7305" w:rsidRPr="000C21FB" w:rsidRDefault="002A7305" w:rsidP="00A03E93">
                  <w:pPr>
                    <w:framePr w:hSpace="180" w:wrap="around" w:vAnchor="text" w:hAnchor="text" w:y="1"/>
                    <w:spacing w:before="60" w:after="60"/>
                    <w:suppressOverlap/>
                    <w:rPr>
                      <w:b/>
                    </w:rPr>
                  </w:pPr>
                  <w:r w:rsidRPr="000C21FB">
                    <w:t>Abstract</w:t>
                  </w:r>
                </w:p>
              </w:tc>
              <w:tc>
                <w:tcPr>
                  <w:tcW w:w="949" w:type="dxa"/>
                  <w:vAlign w:val="center"/>
                </w:tcPr>
                <w:p w14:paraId="2B2410B4" w14:textId="77777777" w:rsidR="002A7305" w:rsidRPr="000C21FB" w:rsidRDefault="002A7305" w:rsidP="00A03E93">
                  <w:pPr>
                    <w:framePr w:hSpace="180" w:wrap="around" w:vAnchor="text" w:hAnchor="text" w:y="1"/>
                    <w:spacing w:before="60" w:after="60"/>
                    <w:suppressOverlap/>
                    <w:jc w:val="center"/>
                  </w:pPr>
                  <w:proofErr w:type="spellStart"/>
                  <w:r w:rsidRPr="000C21FB">
                    <w:t>i</w:t>
                  </w:r>
                  <w:proofErr w:type="spellEnd"/>
                </w:p>
              </w:tc>
            </w:tr>
            <w:tr w:rsidR="000F3343" w:rsidRPr="000C21FB" w14:paraId="67311DEC" w14:textId="77777777" w:rsidTr="00B13D7C">
              <w:trPr>
                <w:jc w:val="center"/>
              </w:trPr>
              <w:tc>
                <w:tcPr>
                  <w:tcW w:w="7166" w:type="dxa"/>
                  <w:vAlign w:val="center"/>
                </w:tcPr>
                <w:p w14:paraId="2975636F" w14:textId="525FC69B" w:rsidR="000F3343" w:rsidRPr="000C21FB" w:rsidRDefault="000F3343" w:rsidP="00A03E93">
                  <w:pPr>
                    <w:framePr w:hSpace="180" w:wrap="around" w:vAnchor="text" w:hAnchor="text" w:y="1"/>
                    <w:spacing w:before="60" w:after="60"/>
                    <w:suppressOverlap/>
                  </w:pPr>
                  <w:r w:rsidRPr="000C21FB">
                    <w:t xml:space="preserve">Acknowledgement </w:t>
                  </w:r>
                </w:p>
              </w:tc>
              <w:tc>
                <w:tcPr>
                  <w:tcW w:w="949" w:type="dxa"/>
                  <w:vAlign w:val="center"/>
                </w:tcPr>
                <w:p w14:paraId="1774641B" w14:textId="441B51A0" w:rsidR="000F3343" w:rsidRPr="000C21FB" w:rsidRDefault="000F3343" w:rsidP="00A03E93">
                  <w:pPr>
                    <w:framePr w:hSpace="180" w:wrap="around" w:vAnchor="text" w:hAnchor="text" w:y="1"/>
                    <w:spacing w:before="60" w:after="60"/>
                    <w:suppressOverlap/>
                    <w:jc w:val="center"/>
                  </w:pPr>
                  <w:r w:rsidRPr="000C21FB">
                    <w:t>ii</w:t>
                  </w:r>
                </w:p>
              </w:tc>
            </w:tr>
            <w:tr w:rsidR="002A7305" w:rsidRPr="000C21FB" w14:paraId="7DFD3379" w14:textId="77777777" w:rsidTr="00B13D7C">
              <w:trPr>
                <w:jc w:val="center"/>
              </w:trPr>
              <w:tc>
                <w:tcPr>
                  <w:tcW w:w="7166" w:type="dxa"/>
                  <w:vAlign w:val="center"/>
                </w:tcPr>
                <w:p w14:paraId="4D70A91A" w14:textId="67174C5A" w:rsidR="002A7305" w:rsidRPr="000C21FB" w:rsidRDefault="002A7305" w:rsidP="00A03E93">
                  <w:pPr>
                    <w:framePr w:hSpace="180" w:wrap="around" w:vAnchor="text" w:hAnchor="text" w:y="1"/>
                    <w:spacing w:before="60" w:after="60"/>
                    <w:suppressOverlap/>
                  </w:pPr>
                  <w:r w:rsidRPr="000C21FB">
                    <w:t>Table of Contents</w:t>
                  </w:r>
                </w:p>
              </w:tc>
              <w:tc>
                <w:tcPr>
                  <w:tcW w:w="949" w:type="dxa"/>
                  <w:vAlign w:val="center"/>
                </w:tcPr>
                <w:p w14:paraId="761425DB" w14:textId="77777777" w:rsidR="002A7305" w:rsidRPr="000C21FB" w:rsidRDefault="002A7305" w:rsidP="00A03E93">
                  <w:pPr>
                    <w:framePr w:hSpace="180" w:wrap="around" w:vAnchor="text" w:hAnchor="text" w:y="1"/>
                    <w:spacing w:before="60" w:after="60"/>
                    <w:suppressOverlap/>
                    <w:jc w:val="center"/>
                  </w:pPr>
                  <w:r w:rsidRPr="000C21FB">
                    <w:t>iii</w:t>
                  </w:r>
                </w:p>
              </w:tc>
            </w:tr>
            <w:tr w:rsidR="002A7305" w:rsidRPr="000C21FB" w14:paraId="207A41E2" w14:textId="77777777" w:rsidTr="00B13D7C">
              <w:trPr>
                <w:jc w:val="center"/>
              </w:trPr>
              <w:tc>
                <w:tcPr>
                  <w:tcW w:w="7166" w:type="dxa"/>
                  <w:vAlign w:val="center"/>
                </w:tcPr>
                <w:p w14:paraId="75AC9EF7" w14:textId="206A1D8C" w:rsidR="002A7305" w:rsidRPr="000C21FB" w:rsidRDefault="002A7305" w:rsidP="00A03E93">
                  <w:pPr>
                    <w:framePr w:hSpace="180" w:wrap="around" w:vAnchor="text" w:hAnchor="text" w:y="1"/>
                    <w:spacing w:before="60" w:after="60"/>
                    <w:suppressOverlap/>
                  </w:pPr>
                  <w:r w:rsidRPr="000C21FB">
                    <w:t xml:space="preserve">List of </w:t>
                  </w:r>
                  <w:r w:rsidR="000F3343" w:rsidRPr="000C21FB">
                    <w:t>Tables</w:t>
                  </w:r>
                </w:p>
              </w:tc>
              <w:tc>
                <w:tcPr>
                  <w:tcW w:w="949" w:type="dxa"/>
                  <w:vAlign w:val="center"/>
                </w:tcPr>
                <w:p w14:paraId="7A5B6D3A" w14:textId="77777777" w:rsidR="002A7305" w:rsidRPr="000C21FB" w:rsidRDefault="002A7305" w:rsidP="00A03E93">
                  <w:pPr>
                    <w:framePr w:hSpace="180" w:wrap="around" w:vAnchor="text" w:hAnchor="text" w:y="1"/>
                    <w:spacing w:before="60" w:after="60"/>
                    <w:suppressOverlap/>
                    <w:jc w:val="center"/>
                  </w:pPr>
                  <w:r w:rsidRPr="000C21FB">
                    <w:t>vi</w:t>
                  </w:r>
                </w:p>
              </w:tc>
            </w:tr>
            <w:tr w:rsidR="002A7305" w:rsidRPr="000C21FB" w14:paraId="7F2CB225" w14:textId="77777777" w:rsidTr="00B13D7C">
              <w:trPr>
                <w:jc w:val="center"/>
              </w:trPr>
              <w:tc>
                <w:tcPr>
                  <w:tcW w:w="7166" w:type="dxa"/>
                  <w:vAlign w:val="center"/>
                </w:tcPr>
                <w:p w14:paraId="0D3E3FAA" w14:textId="0AEFAF85" w:rsidR="002A7305" w:rsidRPr="000C21FB" w:rsidRDefault="002A7305" w:rsidP="00A03E93">
                  <w:pPr>
                    <w:framePr w:hSpace="180" w:wrap="around" w:vAnchor="text" w:hAnchor="text" w:y="1"/>
                    <w:spacing w:before="60" w:after="60"/>
                    <w:suppressOverlap/>
                  </w:pPr>
                  <w:r w:rsidRPr="000C21FB">
                    <w:t xml:space="preserve">List of </w:t>
                  </w:r>
                  <w:r w:rsidR="000F3343" w:rsidRPr="000C21FB">
                    <w:t>Figures</w:t>
                  </w:r>
                </w:p>
              </w:tc>
              <w:tc>
                <w:tcPr>
                  <w:tcW w:w="949" w:type="dxa"/>
                  <w:vAlign w:val="center"/>
                </w:tcPr>
                <w:p w14:paraId="281D17F4" w14:textId="77777777" w:rsidR="002A7305" w:rsidRPr="000C21FB" w:rsidRDefault="002A7305" w:rsidP="00A03E93">
                  <w:pPr>
                    <w:framePr w:hSpace="180" w:wrap="around" w:vAnchor="text" w:hAnchor="text" w:y="1"/>
                    <w:spacing w:before="60" w:after="60"/>
                    <w:suppressOverlap/>
                    <w:jc w:val="center"/>
                  </w:pPr>
                  <w:r w:rsidRPr="000C21FB">
                    <w:t>ix</w:t>
                  </w:r>
                </w:p>
              </w:tc>
            </w:tr>
            <w:tr w:rsidR="002A7305" w:rsidRPr="000C21FB" w14:paraId="01CD5AC5" w14:textId="77777777" w:rsidTr="00B13D7C">
              <w:trPr>
                <w:jc w:val="center"/>
              </w:trPr>
              <w:tc>
                <w:tcPr>
                  <w:tcW w:w="7166" w:type="dxa"/>
                  <w:vAlign w:val="center"/>
                </w:tcPr>
                <w:p w14:paraId="70BB32B8" w14:textId="75A1B78E" w:rsidR="002A7305" w:rsidRPr="000C21FB" w:rsidRDefault="002A7305" w:rsidP="00A03E93">
                  <w:pPr>
                    <w:framePr w:hSpace="180" w:wrap="around" w:vAnchor="text" w:hAnchor="text" w:y="1"/>
                    <w:spacing w:before="60" w:after="60"/>
                    <w:suppressOverlap/>
                    <w:rPr>
                      <w:b/>
                    </w:rPr>
                  </w:pPr>
                  <w:r w:rsidRPr="000C21FB">
                    <w:rPr>
                      <w:b/>
                    </w:rPr>
                    <w:t>Chapter 1   Introduction</w:t>
                  </w:r>
                </w:p>
              </w:tc>
              <w:tc>
                <w:tcPr>
                  <w:tcW w:w="949" w:type="dxa"/>
                  <w:vAlign w:val="center"/>
                </w:tcPr>
                <w:p w14:paraId="5895B1A8" w14:textId="43CA140F" w:rsidR="002A7305" w:rsidRPr="000C21FB" w:rsidRDefault="002A7305" w:rsidP="00A03E93">
                  <w:pPr>
                    <w:framePr w:hSpace="180" w:wrap="around" w:vAnchor="text" w:hAnchor="text" w:y="1"/>
                    <w:spacing w:before="60" w:after="60"/>
                    <w:suppressOverlap/>
                    <w:jc w:val="center"/>
                    <w:rPr>
                      <w:b/>
                    </w:rPr>
                  </w:pPr>
                  <w:r w:rsidRPr="000C21FB">
                    <w:rPr>
                      <w:b/>
                    </w:rPr>
                    <w:t>1-</w:t>
                  </w:r>
                  <w:r w:rsidR="00E74F47">
                    <w:rPr>
                      <w:b/>
                    </w:rPr>
                    <w:t>3</w:t>
                  </w:r>
                </w:p>
              </w:tc>
            </w:tr>
            <w:tr w:rsidR="002A7305" w:rsidRPr="000C21FB" w14:paraId="0CF0009E" w14:textId="77777777" w:rsidTr="00B13D7C">
              <w:trPr>
                <w:jc w:val="center"/>
              </w:trPr>
              <w:tc>
                <w:tcPr>
                  <w:tcW w:w="7166" w:type="dxa"/>
                  <w:vAlign w:val="center"/>
                </w:tcPr>
                <w:p w14:paraId="3E1FD7C9" w14:textId="6C91C18F" w:rsidR="002A7305" w:rsidRPr="000C21FB" w:rsidRDefault="002A7305" w:rsidP="00A03E93">
                  <w:pPr>
                    <w:framePr w:hSpace="180" w:wrap="around" w:vAnchor="text" w:hAnchor="text" w:y="1"/>
                    <w:spacing w:before="60" w:after="60"/>
                    <w:suppressOverlap/>
                  </w:pPr>
                  <w:r w:rsidRPr="000C21FB">
                    <w:t xml:space="preserve">               1.1 </w:t>
                  </w:r>
                  <w:r w:rsidR="000F3343" w:rsidRPr="000C21FB">
                    <w:t>Project Introduction</w:t>
                  </w:r>
                </w:p>
              </w:tc>
              <w:tc>
                <w:tcPr>
                  <w:tcW w:w="949" w:type="dxa"/>
                  <w:vAlign w:val="center"/>
                </w:tcPr>
                <w:p w14:paraId="66A617E8" w14:textId="77777777" w:rsidR="002A7305" w:rsidRPr="000C21FB" w:rsidRDefault="002A7305" w:rsidP="00A03E93">
                  <w:pPr>
                    <w:framePr w:hSpace="180" w:wrap="around" w:vAnchor="text" w:hAnchor="text" w:y="1"/>
                    <w:spacing w:before="60" w:after="60"/>
                    <w:suppressOverlap/>
                    <w:jc w:val="center"/>
                  </w:pPr>
                  <w:r w:rsidRPr="000C21FB">
                    <w:t>1</w:t>
                  </w:r>
                </w:p>
              </w:tc>
            </w:tr>
            <w:tr w:rsidR="002A7305" w:rsidRPr="000C21FB" w14:paraId="23D9A58F" w14:textId="77777777" w:rsidTr="00B13D7C">
              <w:trPr>
                <w:jc w:val="center"/>
              </w:trPr>
              <w:tc>
                <w:tcPr>
                  <w:tcW w:w="7166" w:type="dxa"/>
                  <w:vAlign w:val="center"/>
                </w:tcPr>
                <w:p w14:paraId="6E545F00" w14:textId="6625A49C" w:rsidR="002A7305" w:rsidRPr="000C21FB" w:rsidRDefault="002A7305" w:rsidP="00A03E93">
                  <w:pPr>
                    <w:framePr w:hSpace="180" w:wrap="around" w:vAnchor="text" w:hAnchor="text" w:y="1"/>
                    <w:spacing w:before="60" w:after="60"/>
                    <w:suppressOverlap/>
                    <w:rPr>
                      <w:b/>
                    </w:rPr>
                  </w:pPr>
                  <w:r w:rsidRPr="000C21FB">
                    <w:t xml:space="preserve">               1.2 </w:t>
                  </w:r>
                  <w:r w:rsidR="000F3343" w:rsidRPr="000C21FB">
                    <w:t>Problem Statement</w:t>
                  </w:r>
                </w:p>
              </w:tc>
              <w:tc>
                <w:tcPr>
                  <w:tcW w:w="949" w:type="dxa"/>
                  <w:vAlign w:val="center"/>
                </w:tcPr>
                <w:p w14:paraId="35CD6648" w14:textId="733DF026" w:rsidR="002A7305" w:rsidRPr="000C21FB" w:rsidRDefault="00E74F47" w:rsidP="00A03E93">
                  <w:pPr>
                    <w:framePr w:hSpace="180" w:wrap="around" w:vAnchor="text" w:hAnchor="text" w:y="1"/>
                    <w:spacing w:before="60" w:after="60"/>
                    <w:suppressOverlap/>
                    <w:jc w:val="center"/>
                  </w:pPr>
                  <w:r>
                    <w:t>2</w:t>
                  </w:r>
                </w:p>
              </w:tc>
            </w:tr>
            <w:tr w:rsidR="002A7305" w:rsidRPr="000C21FB" w14:paraId="7322C645" w14:textId="77777777" w:rsidTr="00B13D7C">
              <w:trPr>
                <w:trHeight w:val="77"/>
                <w:jc w:val="center"/>
              </w:trPr>
              <w:tc>
                <w:tcPr>
                  <w:tcW w:w="7166" w:type="dxa"/>
                  <w:vAlign w:val="center"/>
                </w:tcPr>
                <w:p w14:paraId="08230FA3" w14:textId="2282DDF7" w:rsidR="002A7305" w:rsidRPr="000C21FB" w:rsidRDefault="002A7305" w:rsidP="00A03E93">
                  <w:pPr>
                    <w:framePr w:hSpace="180" w:wrap="around" w:vAnchor="text" w:hAnchor="text" w:y="1"/>
                    <w:tabs>
                      <w:tab w:val="left" w:pos="720"/>
                      <w:tab w:val="left" w:pos="991"/>
                      <w:tab w:val="left" w:pos="1351"/>
                      <w:tab w:val="left" w:pos="6480"/>
                      <w:tab w:val="left" w:pos="7200"/>
                      <w:tab w:val="left" w:pos="7740"/>
                    </w:tabs>
                    <w:spacing w:before="60" w:after="60"/>
                    <w:suppressOverlap/>
                    <w:rPr>
                      <w:bCs/>
                    </w:rPr>
                  </w:pPr>
                  <w:r w:rsidRPr="000C21FB">
                    <w:rPr>
                      <w:bCs/>
                    </w:rPr>
                    <w:t xml:space="preserve">               1.3 </w:t>
                  </w:r>
                  <w:r w:rsidR="000F3343" w:rsidRPr="000C21FB">
                    <w:rPr>
                      <w:bCs/>
                    </w:rPr>
                    <w:t>Objectives</w:t>
                  </w:r>
                </w:p>
              </w:tc>
              <w:tc>
                <w:tcPr>
                  <w:tcW w:w="949" w:type="dxa"/>
                  <w:vAlign w:val="center"/>
                </w:tcPr>
                <w:p w14:paraId="441BA201" w14:textId="4328E282" w:rsidR="002A7305" w:rsidRPr="000C21FB" w:rsidRDefault="00E74F47" w:rsidP="00A03E93">
                  <w:pPr>
                    <w:framePr w:hSpace="180" w:wrap="around" w:vAnchor="text" w:hAnchor="text" w:y="1"/>
                    <w:spacing w:before="60" w:after="60"/>
                    <w:suppressOverlap/>
                    <w:jc w:val="center"/>
                  </w:pPr>
                  <w:r>
                    <w:t>3</w:t>
                  </w:r>
                  <w:r w:rsidR="00986158">
                    <w:t>-4</w:t>
                  </w:r>
                </w:p>
              </w:tc>
            </w:tr>
            <w:tr w:rsidR="002A7305" w:rsidRPr="000C21FB" w14:paraId="62FC2055" w14:textId="77777777" w:rsidTr="00B13D7C">
              <w:trPr>
                <w:jc w:val="center"/>
              </w:trPr>
              <w:tc>
                <w:tcPr>
                  <w:tcW w:w="7166" w:type="dxa"/>
                  <w:vAlign w:val="center"/>
                </w:tcPr>
                <w:p w14:paraId="7AB723D8" w14:textId="6DF06957" w:rsidR="002A7305" w:rsidRPr="000C21FB" w:rsidRDefault="002A7305" w:rsidP="00A03E93">
                  <w:pPr>
                    <w:framePr w:hSpace="180" w:wrap="around" w:vAnchor="text" w:hAnchor="text" w:y="1"/>
                    <w:tabs>
                      <w:tab w:val="left" w:pos="1306"/>
                    </w:tabs>
                    <w:spacing w:before="60" w:after="60"/>
                    <w:suppressOverlap/>
                    <w:rPr>
                      <w:b/>
                    </w:rPr>
                  </w:pPr>
                  <w:r w:rsidRPr="000C21FB">
                    <w:rPr>
                      <w:b/>
                    </w:rPr>
                    <w:t xml:space="preserve">Chapter 2    </w:t>
                  </w:r>
                  <w:r w:rsidR="00E81E6E" w:rsidRPr="000C21FB">
                    <w:t xml:space="preserve"> </w:t>
                  </w:r>
                  <w:r w:rsidR="00E81E6E" w:rsidRPr="000C21FB">
                    <w:rPr>
                      <w:b/>
                    </w:rPr>
                    <w:t>Literature Survey/ Background</w:t>
                  </w:r>
                </w:p>
              </w:tc>
              <w:tc>
                <w:tcPr>
                  <w:tcW w:w="949" w:type="dxa"/>
                  <w:vAlign w:val="center"/>
                </w:tcPr>
                <w:p w14:paraId="5EE71ACD" w14:textId="77705CCD" w:rsidR="002A7305" w:rsidRPr="000C21FB" w:rsidRDefault="00E74F47" w:rsidP="00A03E93">
                  <w:pPr>
                    <w:framePr w:hSpace="180" w:wrap="around" w:vAnchor="text" w:hAnchor="text" w:y="1"/>
                    <w:spacing w:before="60" w:after="60"/>
                    <w:suppressOverlap/>
                    <w:jc w:val="center"/>
                    <w:rPr>
                      <w:b/>
                    </w:rPr>
                  </w:pPr>
                  <w:r>
                    <w:rPr>
                      <w:b/>
                    </w:rPr>
                    <w:t>5</w:t>
                  </w:r>
                  <w:r w:rsidR="00DC20B5">
                    <w:rPr>
                      <w:b/>
                    </w:rPr>
                    <w:t>-7</w:t>
                  </w:r>
                </w:p>
              </w:tc>
            </w:tr>
            <w:tr w:rsidR="00E26B4A" w:rsidRPr="000C21FB" w14:paraId="1BF6E1D1" w14:textId="77777777" w:rsidTr="00B13D7C">
              <w:trPr>
                <w:jc w:val="center"/>
              </w:trPr>
              <w:tc>
                <w:tcPr>
                  <w:tcW w:w="7166" w:type="dxa"/>
                  <w:vAlign w:val="center"/>
                </w:tcPr>
                <w:p w14:paraId="4F9EFB31" w14:textId="37765874" w:rsidR="00E26B4A" w:rsidRPr="000C21FB" w:rsidRDefault="00E26B4A" w:rsidP="00A03E93">
                  <w:pPr>
                    <w:framePr w:hSpace="180" w:wrap="around" w:vAnchor="text" w:hAnchor="text" w:y="1"/>
                    <w:tabs>
                      <w:tab w:val="left" w:pos="1306"/>
                    </w:tabs>
                    <w:spacing w:before="60" w:after="60"/>
                    <w:suppressOverlap/>
                    <w:rPr>
                      <w:b/>
                    </w:rPr>
                  </w:pPr>
                  <w:r>
                    <w:rPr>
                      <w:b/>
                    </w:rPr>
                    <w:t xml:space="preserve">Chapter 3     </w:t>
                  </w:r>
                  <w:r w:rsidRPr="00E26B4A">
                    <w:rPr>
                      <w:b/>
                    </w:rPr>
                    <w:t>Software Design</w:t>
                  </w:r>
                </w:p>
              </w:tc>
              <w:tc>
                <w:tcPr>
                  <w:tcW w:w="949" w:type="dxa"/>
                  <w:vAlign w:val="center"/>
                </w:tcPr>
                <w:p w14:paraId="2117752C" w14:textId="79003F93" w:rsidR="00E26B4A" w:rsidRPr="000C21FB" w:rsidRDefault="00DC20B5" w:rsidP="00A03E93">
                  <w:pPr>
                    <w:framePr w:hSpace="180" w:wrap="around" w:vAnchor="text" w:hAnchor="text" w:y="1"/>
                    <w:spacing w:before="60" w:after="60"/>
                    <w:suppressOverlap/>
                    <w:jc w:val="center"/>
                    <w:rPr>
                      <w:b/>
                    </w:rPr>
                  </w:pPr>
                  <w:r>
                    <w:rPr>
                      <w:b/>
                    </w:rPr>
                    <w:t>8-17</w:t>
                  </w:r>
                </w:p>
              </w:tc>
            </w:tr>
            <w:tr w:rsidR="002A7305" w:rsidRPr="000C21FB" w14:paraId="47E4FD12" w14:textId="77777777" w:rsidTr="00B13D7C">
              <w:trPr>
                <w:jc w:val="center"/>
              </w:trPr>
              <w:tc>
                <w:tcPr>
                  <w:tcW w:w="7166" w:type="dxa"/>
                  <w:vAlign w:val="center"/>
                </w:tcPr>
                <w:p w14:paraId="29CFB666" w14:textId="5A8EE4F2" w:rsidR="0096217F" w:rsidRDefault="0096217F" w:rsidP="00A03E93">
                  <w:pPr>
                    <w:framePr w:hSpace="180" w:wrap="around" w:vAnchor="text" w:hAnchor="text" w:y="1"/>
                    <w:spacing w:before="60" w:after="60" w:line="276" w:lineRule="auto"/>
                    <w:ind w:left="1245" w:hanging="1251"/>
                    <w:suppressOverlap/>
                    <w:rPr>
                      <w:bCs/>
                    </w:rPr>
                  </w:pPr>
                  <w:r>
                    <w:rPr>
                      <w:bCs/>
                    </w:rPr>
                    <w:t xml:space="preserve">               3.1 Frontend (Client-side)</w:t>
                  </w:r>
                </w:p>
                <w:p w14:paraId="7B8962A2" w14:textId="4F0F816F" w:rsidR="0096217F" w:rsidRDefault="0096217F" w:rsidP="00A03E93">
                  <w:pPr>
                    <w:framePr w:hSpace="180" w:wrap="around" w:vAnchor="text" w:hAnchor="text" w:y="1"/>
                    <w:spacing w:before="60" w:after="60" w:line="276" w:lineRule="auto"/>
                    <w:ind w:left="1245" w:hanging="1251"/>
                    <w:suppressOverlap/>
                    <w:rPr>
                      <w:bCs/>
                    </w:rPr>
                  </w:pPr>
                  <w:r>
                    <w:rPr>
                      <w:bCs/>
                    </w:rPr>
                    <w:t xml:space="preserve">              </w:t>
                  </w:r>
                  <w:r w:rsidR="00B13A97">
                    <w:rPr>
                      <w:bCs/>
                    </w:rPr>
                    <w:t xml:space="preserve">       3.1.1 File Upload and </w:t>
                  </w:r>
                  <w:r w:rsidR="00AD1207">
                    <w:rPr>
                      <w:bCs/>
                    </w:rPr>
                    <w:t>Management</w:t>
                  </w:r>
                </w:p>
                <w:p w14:paraId="7B14F201" w14:textId="05F31049" w:rsidR="0096217F" w:rsidRDefault="0096217F" w:rsidP="00A03E93">
                  <w:pPr>
                    <w:framePr w:hSpace="180" w:wrap="around" w:vAnchor="text" w:hAnchor="text" w:y="1"/>
                    <w:spacing w:before="60" w:after="60" w:line="276" w:lineRule="auto"/>
                    <w:ind w:left="1245" w:hanging="1251"/>
                    <w:suppressOverlap/>
                    <w:rPr>
                      <w:bCs/>
                    </w:rPr>
                  </w:pPr>
                  <w:r>
                    <w:rPr>
                      <w:bCs/>
                    </w:rPr>
                    <w:t xml:space="preserve">                    </w:t>
                  </w:r>
                  <w:r w:rsidR="00434DCC">
                    <w:rPr>
                      <w:bCs/>
                    </w:rPr>
                    <w:t xml:space="preserve"> 3.1.2 </w:t>
                  </w:r>
                  <w:r w:rsidR="00557192">
                    <w:rPr>
                      <w:bCs/>
                    </w:rPr>
                    <w:t>Client-Side P</w:t>
                  </w:r>
                  <w:r w:rsidR="00347A93">
                    <w:rPr>
                      <w:bCs/>
                    </w:rPr>
                    <w:t>rocessing</w:t>
                  </w:r>
                </w:p>
                <w:p w14:paraId="1DEACB02" w14:textId="797CF938" w:rsidR="0096217F" w:rsidRDefault="0096217F" w:rsidP="00A03E93">
                  <w:pPr>
                    <w:framePr w:hSpace="180" w:wrap="around" w:vAnchor="text" w:hAnchor="text" w:y="1"/>
                    <w:spacing w:before="60" w:after="60" w:line="276" w:lineRule="auto"/>
                    <w:ind w:left="1245" w:hanging="1251"/>
                    <w:suppressOverlap/>
                    <w:rPr>
                      <w:bCs/>
                    </w:rPr>
                  </w:pPr>
                  <w:r>
                    <w:rPr>
                      <w:bCs/>
                    </w:rPr>
                    <w:t xml:space="preserve">                     3.1.3 Communication with Backend</w:t>
                  </w:r>
                </w:p>
                <w:p w14:paraId="5992CB12" w14:textId="2FF679C4" w:rsidR="0096217F" w:rsidRDefault="0096217F" w:rsidP="00A03E93">
                  <w:pPr>
                    <w:framePr w:hSpace="180" w:wrap="around" w:vAnchor="text" w:hAnchor="text" w:y="1"/>
                    <w:spacing w:before="60" w:after="60" w:line="276" w:lineRule="auto"/>
                    <w:ind w:left="1245" w:hanging="1251"/>
                    <w:suppressOverlap/>
                    <w:rPr>
                      <w:bCs/>
                    </w:rPr>
                  </w:pPr>
                  <w:r>
                    <w:rPr>
                      <w:bCs/>
                    </w:rPr>
                    <w:t xml:space="preserve">                 </w:t>
                  </w:r>
                  <w:r w:rsidR="00B13A97">
                    <w:rPr>
                      <w:bCs/>
                    </w:rPr>
                    <w:t xml:space="preserve">    3.1.4 Dashboard</w:t>
                  </w:r>
                  <w:r w:rsidR="00347A93">
                    <w:rPr>
                      <w:bCs/>
                    </w:rPr>
                    <w:t xml:space="preserve"> and Visualization</w:t>
                  </w:r>
                </w:p>
                <w:p w14:paraId="0D227630" w14:textId="155A67CB" w:rsidR="0096217F" w:rsidRDefault="0096217F" w:rsidP="00A03E93">
                  <w:pPr>
                    <w:framePr w:hSpace="180" w:wrap="around" w:vAnchor="text" w:hAnchor="text" w:y="1"/>
                    <w:spacing w:before="60" w:after="60" w:line="276" w:lineRule="auto"/>
                    <w:ind w:left="1245" w:hanging="1251"/>
                    <w:suppressOverlap/>
                    <w:rPr>
                      <w:bCs/>
                    </w:rPr>
                  </w:pPr>
                  <w:r>
                    <w:rPr>
                      <w:bCs/>
                    </w:rPr>
                    <w:t xml:space="preserve">               3.2 Backend (Server-side)</w:t>
                  </w:r>
                </w:p>
                <w:p w14:paraId="7E1CC409" w14:textId="515EB1D3" w:rsidR="0096217F" w:rsidRDefault="0096217F" w:rsidP="00A03E93">
                  <w:pPr>
                    <w:framePr w:hSpace="180" w:wrap="around" w:vAnchor="text" w:hAnchor="text" w:y="1"/>
                    <w:spacing w:before="60" w:after="60" w:line="276" w:lineRule="auto"/>
                    <w:ind w:left="1245" w:hanging="1251"/>
                    <w:suppressOverlap/>
                    <w:rPr>
                      <w:bCs/>
                    </w:rPr>
                  </w:pPr>
                  <w:r>
                    <w:rPr>
                      <w:bCs/>
                    </w:rPr>
                    <w:t xml:space="preserve">       </w:t>
                  </w:r>
                  <w:r w:rsidR="00434DCC">
                    <w:rPr>
                      <w:bCs/>
                    </w:rPr>
                    <w:t xml:space="preserve">              3.2.1 API </w:t>
                  </w:r>
                  <w:r w:rsidR="00347A93">
                    <w:rPr>
                      <w:bCs/>
                    </w:rPr>
                    <w:t>Workflow</w:t>
                  </w:r>
                </w:p>
                <w:p w14:paraId="30997ABE" w14:textId="1C0510CA" w:rsidR="0096217F" w:rsidRDefault="00347A93" w:rsidP="00A03E93">
                  <w:pPr>
                    <w:framePr w:hSpace="180" w:wrap="around" w:vAnchor="text" w:hAnchor="text" w:y="1"/>
                    <w:spacing w:before="60" w:after="60" w:line="276" w:lineRule="auto"/>
                    <w:ind w:left="1245" w:hanging="1251"/>
                    <w:suppressOverlap/>
                    <w:rPr>
                      <w:bCs/>
                    </w:rPr>
                  </w:pPr>
                  <w:r>
                    <w:rPr>
                      <w:bCs/>
                    </w:rPr>
                    <w:t xml:space="preserve">                     3.2.2 Data Processing and Storage </w:t>
                  </w:r>
                  <w:r w:rsidR="00434DCC">
                    <w:rPr>
                      <w:bCs/>
                    </w:rPr>
                    <w:t>Management</w:t>
                  </w:r>
                  <w:r w:rsidR="0096217F">
                    <w:rPr>
                      <w:bCs/>
                    </w:rPr>
                    <w:t xml:space="preserve"> </w:t>
                  </w:r>
                </w:p>
                <w:p w14:paraId="0B068D0A" w14:textId="7A765237" w:rsidR="0096217F" w:rsidRDefault="0096217F" w:rsidP="00A03E93">
                  <w:pPr>
                    <w:framePr w:hSpace="180" w:wrap="around" w:vAnchor="text" w:hAnchor="text" w:y="1"/>
                    <w:spacing w:before="60" w:after="60" w:line="276" w:lineRule="auto"/>
                    <w:ind w:left="1245" w:hanging="1251"/>
                    <w:suppressOverlap/>
                    <w:rPr>
                      <w:bCs/>
                    </w:rPr>
                  </w:pPr>
                  <w:r>
                    <w:rPr>
                      <w:bCs/>
                    </w:rPr>
                    <w:t xml:space="preserve">            </w:t>
                  </w:r>
                  <w:r w:rsidR="00434DCC">
                    <w:rPr>
                      <w:bCs/>
                    </w:rPr>
                    <w:t xml:space="preserve">         3.2.3 </w:t>
                  </w:r>
                  <w:r w:rsidR="00347A93">
                    <w:rPr>
                      <w:bCs/>
                    </w:rPr>
                    <w:t>Node Management</w:t>
                  </w:r>
                </w:p>
                <w:p w14:paraId="745FC88E" w14:textId="4AAA9F08" w:rsidR="00434DCC" w:rsidRDefault="0096217F" w:rsidP="00A03E93">
                  <w:pPr>
                    <w:framePr w:hSpace="180" w:wrap="around" w:vAnchor="text" w:hAnchor="text" w:y="1"/>
                    <w:spacing w:before="60" w:after="60" w:line="276" w:lineRule="auto"/>
                    <w:ind w:left="1245" w:hanging="1251"/>
                    <w:suppressOverlap/>
                    <w:rPr>
                      <w:bCs/>
                    </w:rPr>
                  </w:pPr>
                  <w:r>
                    <w:rPr>
                      <w:bCs/>
                    </w:rPr>
                    <w:t xml:space="preserve">      </w:t>
                  </w:r>
                  <w:r w:rsidR="00434DCC">
                    <w:rPr>
                      <w:bCs/>
                    </w:rPr>
                    <w:t xml:space="preserve">          3.3 Database </w:t>
                  </w:r>
                  <w:r w:rsidR="00347A93">
                    <w:rPr>
                      <w:bCs/>
                    </w:rPr>
                    <w:t>Layer</w:t>
                  </w:r>
                </w:p>
                <w:p w14:paraId="199DDE1C" w14:textId="2B27AD4D" w:rsidR="00434DCC" w:rsidRDefault="00434DCC" w:rsidP="00A03E93">
                  <w:pPr>
                    <w:framePr w:hSpace="180" w:wrap="around" w:vAnchor="text" w:hAnchor="text" w:y="1"/>
                    <w:spacing w:before="60" w:after="60" w:line="276" w:lineRule="auto"/>
                    <w:ind w:left="1245" w:hanging="1251"/>
                    <w:suppressOverlap/>
                    <w:rPr>
                      <w:bCs/>
                    </w:rPr>
                  </w:pPr>
                  <w:r>
                    <w:rPr>
                      <w:bCs/>
                    </w:rPr>
                    <w:t xml:space="preserve">                     3.3.1 </w:t>
                  </w:r>
                  <w:r w:rsidR="00347A93">
                    <w:rPr>
                      <w:bCs/>
                    </w:rPr>
                    <w:t>Schema Design</w:t>
                  </w:r>
                </w:p>
                <w:p w14:paraId="585E88A6" w14:textId="0B7D73D2" w:rsidR="00434DCC" w:rsidRDefault="00434DCC" w:rsidP="00A03E93">
                  <w:pPr>
                    <w:framePr w:hSpace="180" w:wrap="around" w:vAnchor="text" w:hAnchor="text" w:y="1"/>
                    <w:spacing w:before="60" w:after="60" w:line="276" w:lineRule="auto"/>
                    <w:ind w:left="1245" w:hanging="1251"/>
                    <w:suppressOverlap/>
                    <w:rPr>
                      <w:bCs/>
                    </w:rPr>
                  </w:pPr>
                  <w:r>
                    <w:rPr>
                      <w:bCs/>
                    </w:rPr>
                    <w:t xml:space="preserve">                     3.3.2 </w:t>
                  </w:r>
                  <w:r w:rsidR="00347A93">
                    <w:rPr>
                      <w:bCs/>
                    </w:rPr>
                    <w:t>Query Optimization</w:t>
                  </w:r>
                  <w:r>
                    <w:rPr>
                      <w:bCs/>
                    </w:rPr>
                    <w:t xml:space="preserve"> </w:t>
                  </w:r>
                </w:p>
                <w:p w14:paraId="632694FC" w14:textId="7336477D" w:rsidR="00434DCC" w:rsidRDefault="00434DCC" w:rsidP="00A03E93">
                  <w:pPr>
                    <w:framePr w:hSpace="180" w:wrap="around" w:vAnchor="text" w:hAnchor="text" w:y="1"/>
                    <w:spacing w:before="60" w:after="60" w:line="276" w:lineRule="auto"/>
                    <w:ind w:left="1245" w:hanging="1251"/>
                    <w:suppressOverlap/>
                    <w:rPr>
                      <w:bCs/>
                    </w:rPr>
                  </w:pPr>
                  <w:r>
                    <w:rPr>
                      <w:bCs/>
                    </w:rPr>
                    <w:t xml:space="preserve">            </w:t>
                  </w:r>
                  <w:r w:rsidR="00347A93">
                    <w:rPr>
                      <w:bCs/>
                    </w:rPr>
                    <w:t xml:space="preserve">   </w:t>
                  </w:r>
                  <w:r>
                    <w:rPr>
                      <w:bCs/>
                    </w:rPr>
                    <w:t xml:space="preserve"> 3.4</w:t>
                  </w:r>
                  <w:r w:rsidR="00347A93">
                    <w:rPr>
                      <w:bCs/>
                    </w:rPr>
                    <w:t xml:space="preserve"> Distributed Storage Layer</w:t>
                  </w:r>
                </w:p>
                <w:p w14:paraId="5A2E6BE0" w14:textId="558875C2" w:rsidR="00434DCC" w:rsidRDefault="00434DCC" w:rsidP="00A03E93">
                  <w:pPr>
                    <w:framePr w:hSpace="180" w:wrap="around" w:vAnchor="text" w:hAnchor="text" w:y="1"/>
                    <w:spacing w:before="60" w:after="60" w:line="276" w:lineRule="auto"/>
                    <w:ind w:left="1245" w:hanging="1251"/>
                    <w:suppressOverlap/>
                    <w:rPr>
                      <w:bCs/>
                    </w:rPr>
                  </w:pPr>
                  <w:r>
                    <w:rPr>
                      <w:bCs/>
                    </w:rPr>
                    <w:t xml:space="preserve">                  </w:t>
                  </w:r>
                  <w:r w:rsidR="00347A93">
                    <w:rPr>
                      <w:bCs/>
                    </w:rPr>
                    <w:t xml:space="preserve">   3.4</w:t>
                  </w:r>
                  <w:r>
                    <w:rPr>
                      <w:bCs/>
                    </w:rPr>
                    <w:t xml:space="preserve">.1 </w:t>
                  </w:r>
                  <w:r w:rsidR="00347A93">
                    <w:rPr>
                      <w:bCs/>
                    </w:rPr>
                    <w:t>Erasure Coding Implementation</w:t>
                  </w:r>
                </w:p>
                <w:p w14:paraId="41ED5288" w14:textId="4786E3A5" w:rsidR="00434DCC" w:rsidRDefault="00434DCC" w:rsidP="00A03E93">
                  <w:pPr>
                    <w:framePr w:hSpace="180" w:wrap="around" w:vAnchor="text" w:hAnchor="text" w:y="1"/>
                    <w:spacing w:before="60" w:after="60" w:line="276" w:lineRule="auto"/>
                    <w:ind w:left="1245" w:hanging="1251"/>
                    <w:suppressOverlap/>
                    <w:rPr>
                      <w:bCs/>
                    </w:rPr>
                  </w:pPr>
                  <w:r>
                    <w:rPr>
                      <w:bCs/>
                    </w:rPr>
                    <w:t xml:space="preserve">                     </w:t>
                  </w:r>
                  <w:r w:rsidR="00347A93">
                    <w:rPr>
                      <w:bCs/>
                    </w:rPr>
                    <w:t>3.4</w:t>
                  </w:r>
                  <w:r>
                    <w:rPr>
                      <w:bCs/>
                    </w:rPr>
                    <w:t xml:space="preserve">.2 </w:t>
                  </w:r>
                  <w:r w:rsidR="00347A93">
                    <w:rPr>
                      <w:bCs/>
                    </w:rPr>
                    <w:t>Node Communication Protocol</w:t>
                  </w:r>
                </w:p>
                <w:p w14:paraId="15977122" w14:textId="342E3B24" w:rsidR="00347A93" w:rsidRDefault="00434DCC" w:rsidP="00A03E93">
                  <w:pPr>
                    <w:framePr w:hSpace="180" w:wrap="around" w:vAnchor="text" w:hAnchor="text" w:y="1"/>
                    <w:spacing w:before="60" w:after="60" w:line="276" w:lineRule="auto"/>
                    <w:ind w:left="1245" w:hanging="1251"/>
                    <w:suppressOverlap/>
                    <w:rPr>
                      <w:bCs/>
                    </w:rPr>
                  </w:pPr>
                  <w:r>
                    <w:rPr>
                      <w:bCs/>
                    </w:rPr>
                    <w:t xml:space="preserve">            </w:t>
                  </w:r>
                  <w:r w:rsidR="00347A93">
                    <w:rPr>
                      <w:bCs/>
                    </w:rPr>
                    <w:t xml:space="preserve">    3.5 Security Framework</w:t>
                  </w:r>
                </w:p>
                <w:p w14:paraId="6DDBF17A" w14:textId="441C39AF" w:rsidR="00347A93" w:rsidRDefault="00347A93" w:rsidP="00A03E93">
                  <w:pPr>
                    <w:framePr w:hSpace="180" w:wrap="around" w:vAnchor="text" w:hAnchor="text" w:y="1"/>
                    <w:spacing w:before="60" w:after="60" w:line="276" w:lineRule="auto"/>
                    <w:ind w:left="1245" w:hanging="1251"/>
                    <w:suppressOverlap/>
                    <w:rPr>
                      <w:bCs/>
                    </w:rPr>
                  </w:pPr>
                  <w:r>
                    <w:rPr>
                      <w:bCs/>
                    </w:rPr>
                    <w:t xml:space="preserve">                     3.5.1 Authentication and Authorization</w:t>
                  </w:r>
                </w:p>
                <w:p w14:paraId="0930656F" w14:textId="4FA5BEB9" w:rsidR="00347A93" w:rsidRDefault="00347A93" w:rsidP="00A03E93">
                  <w:pPr>
                    <w:framePr w:hSpace="180" w:wrap="around" w:vAnchor="text" w:hAnchor="text" w:y="1"/>
                    <w:spacing w:before="60" w:after="60" w:line="276" w:lineRule="auto"/>
                    <w:ind w:left="1245" w:hanging="1251"/>
                    <w:suppressOverlap/>
                    <w:rPr>
                      <w:bCs/>
                    </w:rPr>
                  </w:pPr>
                  <w:r>
                    <w:rPr>
                      <w:bCs/>
                    </w:rPr>
                    <w:t xml:space="preserve">                     3.5.2 Data Protection</w:t>
                  </w:r>
                </w:p>
                <w:p w14:paraId="4884034C" w14:textId="76D0CFAC" w:rsidR="00434DCC" w:rsidRDefault="00434DCC" w:rsidP="00A03E93">
                  <w:pPr>
                    <w:framePr w:hSpace="180" w:wrap="around" w:vAnchor="text" w:hAnchor="text" w:y="1"/>
                    <w:spacing w:before="60" w:after="60" w:line="276" w:lineRule="auto"/>
                    <w:ind w:left="1245" w:hanging="1251"/>
                    <w:suppressOverlap/>
                    <w:rPr>
                      <w:bCs/>
                    </w:rPr>
                  </w:pPr>
                </w:p>
                <w:p w14:paraId="3DAD3626" w14:textId="15F72E04" w:rsidR="00434DCC" w:rsidRDefault="00434DCC" w:rsidP="00A03E93">
                  <w:pPr>
                    <w:framePr w:hSpace="180" w:wrap="around" w:vAnchor="text" w:hAnchor="text" w:y="1"/>
                    <w:spacing w:before="60" w:after="60" w:line="276" w:lineRule="auto"/>
                    <w:ind w:left="1245" w:hanging="1251"/>
                    <w:suppressOverlap/>
                    <w:rPr>
                      <w:bCs/>
                    </w:rPr>
                  </w:pPr>
                </w:p>
                <w:p w14:paraId="22700BB4" w14:textId="79B50411" w:rsidR="00434DCC" w:rsidRDefault="00434DCC" w:rsidP="00A03E93">
                  <w:pPr>
                    <w:framePr w:hSpace="180" w:wrap="around" w:vAnchor="text" w:hAnchor="text" w:y="1"/>
                    <w:spacing w:before="60" w:after="60" w:line="276" w:lineRule="auto"/>
                    <w:ind w:left="1245" w:hanging="1251"/>
                    <w:suppressOverlap/>
                    <w:rPr>
                      <w:bCs/>
                    </w:rPr>
                  </w:pPr>
                </w:p>
                <w:p w14:paraId="306A052D" w14:textId="77777777" w:rsidR="00434DCC" w:rsidRDefault="00434DCC" w:rsidP="00A03E93">
                  <w:pPr>
                    <w:framePr w:hSpace="180" w:wrap="around" w:vAnchor="text" w:hAnchor="text" w:y="1"/>
                    <w:spacing w:before="60" w:after="60" w:line="276" w:lineRule="auto"/>
                    <w:ind w:left="1245" w:hanging="1251"/>
                    <w:suppressOverlap/>
                    <w:rPr>
                      <w:bCs/>
                    </w:rPr>
                  </w:pPr>
                </w:p>
                <w:p w14:paraId="33D22DFA" w14:textId="48AFDB4C" w:rsidR="00434DCC" w:rsidRPr="0096217F" w:rsidRDefault="00434DCC" w:rsidP="00A03E93">
                  <w:pPr>
                    <w:framePr w:hSpace="180" w:wrap="around" w:vAnchor="text" w:hAnchor="text" w:y="1"/>
                    <w:spacing w:before="60" w:after="60" w:line="276" w:lineRule="auto"/>
                    <w:ind w:left="1245" w:hanging="1251"/>
                    <w:suppressOverlap/>
                    <w:rPr>
                      <w:bCs/>
                    </w:rPr>
                  </w:pPr>
                </w:p>
                <w:p w14:paraId="7D71525D" w14:textId="35EFBC59" w:rsidR="002A7305" w:rsidRPr="000C21FB" w:rsidRDefault="002A7305" w:rsidP="00A03E93">
                  <w:pPr>
                    <w:framePr w:hSpace="180" w:wrap="around" w:vAnchor="text" w:hAnchor="text" w:y="1"/>
                    <w:spacing w:before="60" w:after="60"/>
                    <w:ind w:left="1245" w:hanging="1251"/>
                    <w:suppressOverlap/>
                    <w:rPr>
                      <w:b/>
                    </w:rPr>
                  </w:pPr>
                  <w:r w:rsidRPr="000C21FB">
                    <w:rPr>
                      <w:b/>
                    </w:rPr>
                    <w:t xml:space="preserve">Chapter </w:t>
                  </w:r>
                  <w:r w:rsidR="00E26B4A">
                    <w:rPr>
                      <w:b/>
                    </w:rPr>
                    <w:t>4</w:t>
                  </w:r>
                  <w:r w:rsidRPr="000C21FB">
                    <w:rPr>
                      <w:b/>
                    </w:rPr>
                    <w:t xml:space="preserve">    </w:t>
                  </w:r>
                  <w:r w:rsidR="000F3343" w:rsidRPr="000C21FB">
                    <w:t xml:space="preserve"> </w:t>
                  </w:r>
                  <w:r w:rsidR="000F3343" w:rsidRPr="000C21FB">
                    <w:rPr>
                      <w:b/>
                    </w:rPr>
                    <w:t>Requirements and Methodology</w:t>
                  </w:r>
                  <w:r w:rsidR="00434DCC">
                    <w:rPr>
                      <w:b/>
                    </w:rPr>
                    <w:t xml:space="preserve">                               </w:t>
                  </w:r>
                </w:p>
              </w:tc>
              <w:tc>
                <w:tcPr>
                  <w:tcW w:w="949" w:type="dxa"/>
                  <w:vAlign w:val="center"/>
                </w:tcPr>
                <w:p w14:paraId="2A650412" w14:textId="77777777" w:rsidR="0096217F" w:rsidRDefault="0096217F" w:rsidP="00A03E93">
                  <w:pPr>
                    <w:framePr w:hSpace="180" w:wrap="around" w:vAnchor="text" w:hAnchor="text" w:y="1"/>
                    <w:spacing w:before="60" w:after="60"/>
                    <w:suppressOverlap/>
                    <w:jc w:val="center"/>
                    <w:rPr>
                      <w:b/>
                    </w:rPr>
                  </w:pPr>
                </w:p>
                <w:p w14:paraId="14C81DB4" w14:textId="77777777" w:rsidR="0096217F" w:rsidRDefault="0096217F" w:rsidP="00A03E93">
                  <w:pPr>
                    <w:framePr w:hSpace="180" w:wrap="around" w:vAnchor="text" w:hAnchor="text" w:y="1"/>
                    <w:spacing w:before="60" w:after="60"/>
                    <w:suppressOverlap/>
                    <w:jc w:val="center"/>
                    <w:rPr>
                      <w:b/>
                    </w:rPr>
                  </w:pPr>
                </w:p>
                <w:p w14:paraId="0CFDCD52" w14:textId="77777777" w:rsidR="0096217F" w:rsidRDefault="0096217F" w:rsidP="00A03E93">
                  <w:pPr>
                    <w:framePr w:hSpace="180" w:wrap="around" w:vAnchor="text" w:hAnchor="text" w:y="1"/>
                    <w:spacing w:before="60" w:after="60"/>
                    <w:suppressOverlap/>
                    <w:jc w:val="center"/>
                    <w:rPr>
                      <w:b/>
                    </w:rPr>
                  </w:pPr>
                </w:p>
                <w:p w14:paraId="31ADC57A" w14:textId="77777777" w:rsidR="0096217F" w:rsidRDefault="0096217F" w:rsidP="00A03E93">
                  <w:pPr>
                    <w:framePr w:hSpace="180" w:wrap="around" w:vAnchor="text" w:hAnchor="text" w:y="1"/>
                    <w:spacing w:before="60" w:after="60"/>
                    <w:suppressOverlap/>
                    <w:jc w:val="center"/>
                    <w:rPr>
                      <w:b/>
                    </w:rPr>
                  </w:pPr>
                </w:p>
                <w:p w14:paraId="594994D8" w14:textId="77777777" w:rsidR="0096217F" w:rsidRDefault="0096217F" w:rsidP="00A03E93">
                  <w:pPr>
                    <w:framePr w:hSpace="180" w:wrap="around" w:vAnchor="text" w:hAnchor="text" w:y="1"/>
                    <w:spacing w:before="60" w:after="60"/>
                    <w:suppressOverlap/>
                    <w:jc w:val="center"/>
                    <w:rPr>
                      <w:b/>
                    </w:rPr>
                  </w:pPr>
                </w:p>
                <w:p w14:paraId="0BC21EA6" w14:textId="77777777" w:rsidR="0096217F" w:rsidRDefault="0096217F" w:rsidP="00A03E93">
                  <w:pPr>
                    <w:framePr w:hSpace="180" w:wrap="around" w:vAnchor="text" w:hAnchor="text" w:y="1"/>
                    <w:spacing w:before="60" w:after="60"/>
                    <w:suppressOverlap/>
                    <w:jc w:val="center"/>
                    <w:rPr>
                      <w:b/>
                    </w:rPr>
                  </w:pPr>
                </w:p>
                <w:p w14:paraId="78E242F2" w14:textId="77777777" w:rsidR="0096217F" w:rsidRDefault="0096217F" w:rsidP="00A03E93">
                  <w:pPr>
                    <w:framePr w:hSpace="180" w:wrap="around" w:vAnchor="text" w:hAnchor="text" w:y="1"/>
                    <w:spacing w:before="60" w:after="60"/>
                    <w:suppressOverlap/>
                    <w:jc w:val="center"/>
                    <w:rPr>
                      <w:b/>
                    </w:rPr>
                  </w:pPr>
                </w:p>
                <w:p w14:paraId="7E6916E6" w14:textId="77777777" w:rsidR="0096217F" w:rsidRDefault="0096217F" w:rsidP="00A03E93">
                  <w:pPr>
                    <w:framePr w:hSpace="180" w:wrap="around" w:vAnchor="text" w:hAnchor="text" w:y="1"/>
                    <w:spacing w:before="60" w:after="60"/>
                    <w:suppressOverlap/>
                    <w:jc w:val="center"/>
                    <w:rPr>
                      <w:b/>
                    </w:rPr>
                  </w:pPr>
                </w:p>
                <w:p w14:paraId="4908ABAC" w14:textId="77777777" w:rsidR="0096217F" w:rsidRDefault="0096217F" w:rsidP="00A03E93">
                  <w:pPr>
                    <w:framePr w:hSpace="180" w:wrap="around" w:vAnchor="text" w:hAnchor="text" w:y="1"/>
                    <w:spacing w:before="60" w:after="60"/>
                    <w:suppressOverlap/>
                    <w:jc w:val="center"/>
                    <w:rPr>
                      <w:b/>
                    </w:rPr>
                  </w:pPr>
                </w:p>
                <w:p w14:paraId="05EED057" w14:textId="77777777" w:rsidR="0096217F" w:rsidRDefault="0096217F" w:rsidP="00A03E93">
                  <w:pPr>
                    <w:framePr w:hSpace="180" w:wrap="around" w:vAnchor="text" w:hAnchor="text" w:y="1"/>
                    <w:spacing w:before="60" w:after="60"/>
                    <w:suppressOverlap/>
                    <w:jc w:val="center"/>
                    <w:rPr>
                      <w:b/>
                    </w:rPr>
                  </w:pPr>
                </w:p>
                <w:p w14:paraId="22B3644C" w14:textId="77777777" w:rsidR="00520B94" w:rsidRDefault="00520B94" w:rsidP="00A03E93">
                  <w:pPr>
                    <w:framePr w:hSpace="180" w:wrap="around" w:vAnchor="text" w:hAnchor="text" w:y="1"/>
                    <w:spacing w:before="60" w:after="60"/>
                    <w:suppressOverlap/>
                    <w:jc w:val="center"/>
                    <w:rPr>
                      <w:b/>
                    </w:rPr>
                  </w:pPr>
                </w:p>
                <w:p w14:paraId="56DE8380" w14:textId="77777777" w:rsidR="00520B94" w:rsidRDefault="00520B94" w:rsidP="00A03E93">
                  <w:pPr>
                    <w:framePr w:hSpace="180" w:wrap="around" w:vAnchor="text" w:hAnchor="text" w:y="1"/>
                    <w:spacing w:before="60" w:after="60"/>
                    <w:suppressOverlap/>
                    <w:jc w:val="center"/>
                    <w:rPr>
                      <w:b/>
                    </w:rPr>
                  </w:pPr>
                </w:p>
                <w:p w14:paraId="7F71B2CA" w14:textId="1C931446" w:rsidR="002A7305" w:rsidRPr="000C21FB" w:rsidRDefault="002A7305" w:rsidP="00A03E93">
                  <w:pPr>
                    <w:framePr w:hSpace="180" w:wrap="around" w:vAnchor="text" w:hAnchor="text" w:y="1"/>
                    <w:spacing w:before="60" w:after="60"/>
                    <w:suppressOverlap/>
                    <w:jc w:val="center"/>
                    <w:rPr>
                      <w:b/>
                    </w:rPr>
                  </w:pPr>
                </w:p>
              </w:tc>
            </w:tr>
            <w:tr w:rsidR="002A7305" w:rsidRPr="000C21FB" w14:paraId="5963E7EB" w14:textId="77777777" w:rsidTr="00B13D7C">
              <w:trPr>
                <w:jc w:val="center"/>
              </w:trPr>
              <w:tc>
                <w:tcPr>
                  <w:tcW w:w="7166" w:type="dxa"/>
                  <w:vAlign w:val="center"/>
                </w:tcPr>
                <w:p w14:paraId="36CD87F6" w14:textId="64DBF06B" w:rsidR="002A7305" w:rsidRPr="000C21FB" w:rsidRDefault="002A7305" w:rsidP="00A03E93">
                  <w:pPr>
                    <w:framePr w:hSpace="180" w:wrap="around" w:vAnchor="text" w:hAnchor="text" w:y="1"/>
                    <w:tabs>
                      <w:tab w:val="left" w:pos="946"/>
                    </w:tabs>
                    <w:spacing w:before="60" w:after="60"/>
                    <w:suppressOverlap/>
                  </w:pPr>
                  <w:r w:rsidRPr="000C21FB">
                    <w:lastRenderedPageBreak/>
                    <w:t xml:space="preserve">               </w:t>
                  </w:r>
                  <w:r w:rsidR="00A63E57">
                    <w:t>4</w:t>
                  </w:r>
                  <w:r w:rsidR="000F3343" w:rsidRPr="000C21FB">
                    <w:t xml:space="preserve">.1 </w:t>
                  </w:r>
                  <w:r w:rsidR="000F3343" w:rsidRPr="000C21FB">
                    <w:rPr>
                      <w:bCs/>
                    </w:rPr>
                    <w:t>Requirements</w:t>
                  </w:r>
                </w:p>
              </w:tc>
              <w:tc>
                <w:tcPr>
                  <w:tcW w:w="949" w:type="dxa"/>
                  <w:vAlign w:val="center"/>
                </w:tcPr>
                <w:p w14:paraId="05E5BBD7" w14:textId="522EC771" w:rsidR="002A7305" w:rsidRPr="000C21FB" w:rsidRDefault="008574C1" w:rsidP="00A03E93">
                  <w:pPr>
                    <w:framePr w:hSpace="180" w:wrap="around" w:vAnchor="text" w:hAnchor="text" w:y="1"/>
                    <w:spacing w:before="60" w:after="60"/>
                    <w:suppressOverlap/>
                    <w:jc w:val="center"/>
                  </w:pPr>
                  <w:r>
                    <w:rPr>
                      <w:b/>
                    </w:rPr>
                    <w:t>18-25</w:t>
                  </w:r>
                  <w:r w:rsidR="00B36168">
                    <w:rPr>
                      <w:b/>
                    </w:rPr>
                    <w:t xml:space="preserve">                                                    </w:t>
                  </w:r>
                </w:p>
              </w:tc>
            </w:tr>
            <w:tr w:rsidR="002A7305" w:rsidRPr="000C21FB" w14:paraId="07C3AC9B" w14:textId="77777777" w:rsidTr="00B13D7C">
              <w:trPr>
                <w:jc w:val="center"/>
              </w:trPr>
              <w:tc>
                <w:tcPr>
                  <w:tcW w:w="7166" w:type="dxa"/>
                  <w:vAlign w:val="center"/>
                </w:tcPr>
                <w:p w14:paraId="68C500C7" w14:textId="2326AAEC" w:rsidR="002A7305" w:rsidRPr="000C21FB" w:rsidRDefault="002A7305" w:rsidP="00A03E93">
                  <w:pPr>
                    <w:framePr w:hSpace="180" w:wrap="around" w:vAnchor="text" w:hAnchor="text" w:y="1"/>
                    <w:tabs>
                      <w:tab w:val="left" w:pos="1291"/>
                    </w:tabs>
                    <w:spacing w:before="60" w:after="60"/>
                    <w:suppressOverlap/>
                    <w:rPr>
                      <w:b/>
                    </w:rPr>
                  </w:pPr>
                  <w:r w:rsidRPr="000C21FB">
                    <w:t xml:space="preserve">                     </w:t>
                  </w:r>
                  <w:r w:rsidR="00A63E57">
                    <w:t>4</w:t>
                  </w:r>
                  <w:r w:rsidR="000F3343" w:rsidRPr="000C21FB">
                    <w:t>.1.1</w:t>
                  </w:r>
                  <w:r w:rsidR="00E74F47">
                    <w:t xml:space="preserve"> Software</w:t>
                  </w:r>
                  <w:r w:rsidR="000F3343" w:rsidRPr="000C21FB">
                    <w:t xml:space="preserve"> Requirements </w:t>
                  </w:r>
                </w:p>
              </w:tc>
              <w:tc>
                <w:tcPr>
                  <w:tcW w:w="949" w:type="dxa"/>
                  <w:vAlign w:val="center"/>
                </w:tcPr>
                <w:p w14:paraId="68BBCD66" w14:textId="2AE6FE55" w:rsidR="002A7305" w:rsidRPr="000C21FB" w:rsidRDefault="002A7305" w:rsidP="00A03E93">
                  <w:pPr>
                    <w:framePr w:hSpace="180" w:wrap="around" w:vAnchor="text" w:hAnchor="text" w:y="1"/>
                    <w:spacing w:before="60" w:after="60"/>
                    <w:suppressOverlap/>
                    <w:jc w:val="center"/>
                  </w:pPr>
                </w:p>
              </w:tc>
            </w:tr>
            <w:tr w:rsidR="002A7305" w:rsidRPr="000C21FB" w14:paraId="293B23DB" w14:textId="77777777" w:rsidTr="00B13D7C">
              <w:trPr>
                <w:jc w:val="center"/>
              </w:trPr>
              <w:tc>
                <w:tcPr>
                  <w:tcW w:w="7166" w:type="dxa"/>
                  <w:vAlign w:val="center"/>
                </w:tcPr>
                <w:p w14:paraId="2E0E54F1" w14:textId="35FCA3C7" w:rsidR="002A7305" w:rsidRPr="000C21FB" w:rsidRDefault="002A7305" w:rsidP="00A03E93">
                  <w:pPr>
                    <w:framePr w:hSpace="180" w:wrap="around" w:vAnchor="text" w:hAnchor="text" w:y="1"/>
                    <w:tabs>
                      <w:tab w:val="left" w:pos="1261"/>
                    </w:tabs>
                    <w:autoSpaceDE w:val="0"/>
                    <w:autoSpaceDN w:val="0"/>
                    <w:adjustRightInd w:val="0"/>
                    <w:spacing w:before="60" w:after="60"/>
                    <w:suppressOverlap/>
                    <w:rPr>
                      <w:bCs/>
                    </w:rPr>
                  </w:pPr>
                  <w:r w:rsidRPr="000C21FB">
                    <w:rPr>
                      <w:bCs/>
                    </w:rPr>
                    <w:t xml:space="preserve">                     </w:t>
                  </w:r>
                  <w:r w:rsidR="00A63E57">
                    <w:rPr>
                      <w:bCs/>
                    </w:rPr>
                    <w:t>4</w:t>
                  </w:r>
                  <w:r w:rsidRPr="000C21FB">
                    <w:rPr>
                      <w:bCs/>
                    </w:rPr>
                    <w:t>.1.2</w:t>
                  </w:r>
                  <w:r w:rsidR="00E74F47">
                    <w:rPr>
                      <w:bCs/>
                    </w:rPr>
                    <w:t xml:space="preserve"> Hardware</w:t>
                  </w:r>
                  <w:r w:rsidR="000F3343" w:rsidRPr="000C21FB">
                    <w:rPr>
                      <w:bCs/>
                    </w:rPr>
                    <w:t xml:space="preserve"> Requirements </w:t>
                  </w:r>
                </w:p>
              </w:tc>
              <w:tc>
                <w:tcPr>
                  <w:tcW w:w="949" w:type="dxa"/>
                  <w:vAlign w:val="center"/>
                </w:tcPr>
                <w:p w14:paraId="76DD776A" w14:textId="7AB7DB37" w:rsidR="002A7305" w:rsidRPr="000C21FB" w:rsidRDefault="002A7305" w:rsidP="00A03E93">
                  <w:pPr>
                    <w:framePr w:hSpace="180" w:wrap="around" w:vAnchor="text" w:hAnchor="text" w:y="1"/>
                    <w:spacing w:before="60" w:after="60"/>
                    <w:suppressOverlap/>
                    <w:jc w:val="center"/>
                  </w:pPr>
                </w:p>
              </w:tc>
            </w:tr>
            <w:tr w:rsidR="002A7305" w:rsidRPr="000C21FB" w14:paraId="55451AAC" w14:textId="77777777" w:rsidTr="00B13D7C">
              <w:trPr>
                <w:jc w:val="center"/>
              </w:trPr>
              <w:tc>
                <w:tcPr>
                  <w:tcW w:w="7166" w:type="dxa"/>
                  <w:vAlign w:val="center"/>
                </w:tcPr>
                <w:p w14:paraId="5CDB5642" w14:textId="061C40A6" w:rsidR="002A7305" w:rsidRPr="000C21FB" w:rsidRDefault="002A7305" w:rsidP="00A03E93">
                  <w:pPr>
                    <w:framePr w:hSpace="180" w:wrap="around" w:vAnchor="text" w:hAnchor="text" w:y="1"/>
                    <w:tabs>
                      <w:tab w:val="left" w:pos="706"/>
                      <w:tab w:val="left" w:pos="946"/>
                    </w:tabs>
                    <w:autoSpaceDE w:val="0"/>
                    <w:autoSpaceDN w:val="0"/>
                    <w:adjustRightInd w:val="0"/>
                    <w:spacing w:before="60" w:after="60" w:line="276" w:lineRule="auto"/>
                    <w:suppressOverlap/>
                    <w:rPr>
                      <w:bCs/>
                    </w:rPr>
                  </w:pPr>
                  <w:r w:rsidRPr="000C21FB">
                    <w:rPr>
                      <w:bCs/>
                    </w:rPr>
                    <w:t xml:space="preserve">               </w:t>
                  </w:r>
                  <w:r w:rsidR="00A63E57">
                    <w:rPr>
                      <w:bCs/>
                    </w:rPr>
                    <w:t>4</w:t>
                  </w:r>
                  <w:r w:rsidRPr="000C21FB">
                    <w:rPr>
                      <w:bCs/>
                    </w:rPr>
                    <w:t xml:space="preserve">.2 </w:t>
                  </w:r>
                  <w:r w:rsidR="000F3343" w:rsidRPr="000C21FB">
                    <w:rPr>
                      <w:bCs/>
                    </w:rPr>
                    <w:t xml:space="preserve">Methodology </w:t>
                  </w:r>
                </w:p>
              </w:tc>
              <w:tc>
                <w:tcPr>
                  <w:tcW w:w="949" w:type="dxa"/>
                  <w:vAlign w:val="center"/>
                </w:tcPr>
                <w:p w14:paraId="658909AD" w14:textId="7A61D319" w:rsidR="002A7305" w:rsidRPr="000C21FB" w:rsidRDefault="002A7305" w:rsidP="00A03E93">
                  <w:pPr>
                    <w:framePr w:hSpace="180" w:wrap="around" w:vAnchor="text" w:hAnchor="text" w:y="1"/>
                    <w:spacing w:before="60" w:after="60"/>
                    <w:suppressOverlap/>
                    <w:jc w:val="center"/>
                  </w:pPr>
                </w:p>
              </w:tc>
            </w:tr>
            <w:tr w:rsidR="002A7305" w:rsidRPr="000C21FB" w14:paraId="67569E97" w14:textId="77777777" w:rsidTr="00B13D7C">
              <w:trPr>
                <w:jc w:val="center"/>
              </w:trPr>
              <w:tc>
                <w:tcPr>
                  <w:tcW w:w="7166" w:type="dxa"/>
                  <w:vAlign w:val="center"/>
                </w:tcPr>
                <w:p w14:paraId="571D16BE" w14:textId="2399D514" w:rsidR="002A7305" w:rsidRPr="000C21FB" w:rsidRDefault="002A7305" w:rsidP="00A03E93">
                  <w:pPr>
                    <w:framePr w:hSpace="180" w:wrap="around" w:vAnchor="text" w:hAnchor="text" w:y="1"/>
                    <w:tabs>
                      <w:tab w:val="left" w:pos="1396"/>
                    </w:tabs>
                    <w:spacing w:before="60" w:after="60" w:line="276" w:lineRule="auto"/>
                    <w:suppressOverlap/>
                  </w:pPr>
                  <w:r w:rsidRPr="000C21FB">
                    <w:t xml:space="preserve">                     </w:t>
                  </w:r>
                  <w:r w:rsidR="00A63E57">
                    <w:t>4</w:t>
                  </w:r>
                  <w:r w:rsidRPr="000C21FB">
                    <w:t xml:space="preserve">.2.1 </w:t>
                  </w:r>
                  <w:proofErr w:type="spellStart"/>
                  <w:r w:rsidR="0000504A">
                    <w:t>Microservices</w:t>
                  </w:r>
                  <w:proofErr w:type="spellEnd"/>
                  <w:r w:rsidR="0000504A">
                    <w:t xml:space="preserve"> Architecture</w:t>
                  </w:r>
                </w:p>
              </w:tc>
              <w:tc>
                <w:tcPr>
                  <w:tcW w:w="949" w:type="dxa"/>
                  <w:vAlign w:val="center"/>
                </w:tcPr>
                <w:p w14:paraId="11FE6432" w14:textId="15EC6BAF" w:rsidR="002A7305" w:rsidRPr="000C21FB" w:rsidRDefault="002A7305" w:rsidP="00A03E93">
                  <w:pPr>
                    <w:framePr w:hSpace="180" w:wrap="around" w:vAnchor="text" w:hAnchor="text" w:y="1"/>
                    <w:spacing w:before="60" w:after="60"/>
                    <w:suppressOverlap/>
                    <w:jc w:val="center"/>
                  </w:pPr>
                </w:p>
              </w:tc>
            </w:tr>
            <w:tr w:rsidR="002A7305" w:rsidRPr="000C21FB" w14:paraId="13B64B54" w14:textId="77777777" w:rsidTr="00B13D7C">
              <w:trPr>
                <w:jc w:val="center"/>
              </w:trPr>
              <w:tc>
                <w:tcPr>
                  <w:tcW w:w="7166" w:type="dxa"/>
                  <w:vAlign w:val="center"/>
                </w:tcPr>
                <w:p w14:paraId="010EEB30" w14:textId="3E790C4D" w:rsidR="002A7305" w:rsidRPr="000C21FB" w:rsidRDefault="002A7305" w:rsidP="00A03E93">
                  <w:pPr>
                    <w:framePr w:hSpace="180" w:wrap="around" w:vAnchor="text" w:hAnchor="text" w:y="1"/>
                    <w:autoSpaceDE w:val="0"/>
                    <w:autoSpaceDN w:val="0"/>
                    <w:adjustRightInd w:val="0"/>
                    <w:spacing w:before="60" w:after="60" w:line="276" w:lineRule="auto"/>
                    <w:suppressOverlap/>
                  </w:pPr>
                  <w:r w:rsidRPr="000C21FB">
                    <w:t xml:space="preserve">                     </w:t>
                  </w:r>
                  <w:r w:rsidR="00A63E57">
                    <w:t>4</w:t>
                  </w:r>
                  <w:r w:rsidRPr="000C21FB">
                    <w:t xml:space="preserve">.2.2 </w:t>
                  </w:r>
                  <w:proofErr w:type="spellStart"/>
                  <w:r w:rsidR="00FF5387">
                    <w:t>TypeScript</w:t>
                  </w:r>
                  <w:proofErr w:type="spellEnd"/>
                  <w:r w:rsidR="00FF5387">
                    <w:t xml:space="preserve"> First Deployment</w:t>
                  </w:r>
                </w:p>
              </w:tc>
              <w:tc>
                <w:tcPr>
                  <w:tcW w:w="949" w:type="dxa"/>
                  <w:vAlign w:val="center"/>
                </w:tcPr>
                <w:p w14:paraId="34614C3B" w14:textId="29EBC6F5" w:rsidR="002A7305" w:rsidRPr="000C21FB" w:rsidRDefault="002A7305" w:rsidP="00A03E93">
                  <w:pPr>
                    <w:framePr w:hSpace="180" w:wrap="around" w:vAnchor="text" w:hAnchor="text" w:y="1"/>
                    <w:spacing w:before="60" w:after="60"/>
                    <w:suppressOverlap/>
                    <w:jc w:val="center"/>
                  </w:pPr>
                </w:p>
              </w:tc>
            </w:tr>
            <w:tr w:rsidR="002A7305" w:rsidRPr="000C21FB" w14:paraId="6745C6F3" w14:textId="77777777" w:rsidTr="00B13D7C">
              <w:trPr>
                <w:jc w:val="center"/>
              </w:trPr>
              <w:tc>
                <w:tcPr>
                  <w:tcW w:w="7166" w:type="dxa"/>
                  <w:vAlign w:val="center"/>
                </w:tcPr>
                <w:p w14:paraId="47BAA12A" w14:textId="19E54DB2" w:rsidR="00E40CAA" w:rsidRDefault="002A7305" w:rsidP="00A03E93">
                  <w:pPr>
                    <w:framePr w:hSpace="180" w:wrap="around" w:vAnchor="text" w:hAnchor="text" w:y="1"/>
                    <w:spacing w:before="60" w:after="60" w:line="276" w:lineRule="auto"/>
                    <w:suppressOverlap/>
                  </w:pPr>
                  <w:r w:rsidRPr="000C21FB">
                    <w:t xml:space="preserve">                     </w:t>
                  </w:r>
                  <w:r w:rsidR="00A63E57">
                    <w:t>4</w:t>
                  </w:r>
                  <w:r w:rsidRPr="000C21FB">
                    <w:t xml:space="preserve">.2.3 </w:t>
                  </w:r>
                  <w:r w:rsidR="00803D6F">
                    <w:t xml:space="preserve">Authentication </w:t>
                  </w:r>
                  <w:proofErr w:type="gramStart"/>
                  <w:r w:rsidR="00803D6F">
                    <w:t>And</w:t>
                  </w:r>
                  <w:proofErr w:type="gramEnd"/>
                  <w:r w:rsidR="00803D6F">
                    <w:t xml:space="preserve"> Authorization</w:t>
                  </w:r>
                </w:p>
                <w:p w14:paraId="5BC9A23A" w14:textId="5583E93B" w:rsidR="00E74F47" w:rsidRDefault="00E74F47" w:rsidP="00A03E93">
                  <w:pPr>
                    <w:framePr w:hSpace="180" w:wrap="around" w:vAnchor="text" w:hAnchor="text" w:y="1"/>
                    <w:spacing w:before="60" w:after="60" w:line="276" w:lineRule="auto"/>
                    <w:suppressOverlap/>
                  </w:pPr>
                  <w:r>
                    <w:t xml:space="preserve">                     4</w:t>
                  </w:r>
                  <w:r w:rsidRPr="000C21FB">
                    <w:t>.2.</w:t>
                  </w:r>
                  <w:r w:rsidR="00F06894">
                    <w:t>4</w:t>
                  </w:r>
                  <w:r w:rsidRPr="000C21FB">
                    <w:t xml:space="preserve"> </w:t>
                  </w:r>
                  <w:r w:rsidR="00A15EB8">
                    <w:t>Erasure Coding for Data Redundancy</w:t>
                  </w:r>
                </w:p>
                <w:p w14:paraId="400CFDEF" w14:textId="52C960B0" w:rsidR="00E74F47" w:rsidRDefault="00E74F47" w:rsidP="00A03E93">
                  <w:pPr>
                    <w:framePr w:hSpace="180" w:wrap="around" w:vAnchor="text" w:hAnchor="text" w:y="1"/>
                    <w:spacing w:before="60" w:after="60" w:line="276" w:lineRule="auto"/>
                    <w:suppressOverlap/>
                  </w:pPr>
                  <w:r>
                    <w:t xml:space="preserve">                     4</w:t>
                  </w:r>
                  <w:r w:rsidRPr="000C21FB">
                    <w:t>.2.</w:t>
                  </w:r>
                  <w:r w:rsidR="00F06894">
                    <w:t>5</w:t>
                  </w:r>
                  <w:r w:rsidRPr="000C21FB">
                    <w:t xml:space="preserve"> </w:t>
                  </w:r>
                  <w:r w:rsidR="00170074">
                    <w:t>End-to-End Encryption</w:t>
                  </w:r>
                </w:p>
                <w:p w14:paraId="4D7696F6" w14:textId="3FEEAFDF" w:rsidR="00916EB5" w:rsidRDefault="00916EB5" w:rsidP="00A03E93">
                  <w:pPr>
                    <w:framePr w:hSpace="180" w:wrap="around" w:vAnchor="text" w:hAnchor="text" w:y="1"/>
                    <w:spacing w:before="60" w:after="60" w:line="276" w:lineRule="auto"/>
                    <w:suppressOverlap/>
                  </w:pPr>
                  <w:r>
                    <w:t xml:space="preserve">                     4</w:t>
                  </w:r>
                  <w:r w:rsidRPr="000C21FB">
                    <w:t>.2.</w:t>
                  </w:r>
                  <w:r>
                    <w:t>6</w:t>
                  </w:r>
                  <w:r w:rsidR="00170074">
                    <w:t xml:space="preserve"> Dynamic Node Management</w:t>
                  </w:r>
                </w:p>
                <w:p w14:paraId="537496F7" w14:textId="66F0237B" w:rsidR="00916EB5" w:rsidRPr="000C21FB" w:rsidRDefault="00916EB5" w:rsidP="00A03E93">
                  <w:pPr>
                    <w:framePr w:hSpace="180" w:wrap="around" w:vAnchor="text" w:hAnchor="text" w:y="1"/>
                    <w:spacing w:before="60" w:after="60" w:line="276" w:lineRule="auto"/>
                    <w:suppressOverlap/>
                  </w:pPr>
                  <w:r>
                    <w:t xml:space="preserve">                     4</w:t>
                  </w:r>
                  <w:r w:rsidRPr="000C21FB">
                    <w:t>.2.</w:t>
                  </w:r>
                  <w:r>
                    <w:t>7</w:t>
                  </w:r>
                  <w:r w:rsidR="008C558B">
                    <w:t xml:space="preserve"> Database Schema Design</w:t>
                  </w:r>
                </w:p>
              </w:tc>
              <w:tc>
                <w:tcPr>
                  <w:tcW w:w="949" w:type="dxa"/>
                  <w:vAlign w:val="center"/>
                </w:tcPr>
                <w:p w14:paraId="3AD061D4" w14:textId="553C6930" w:rsidR="002A7305" w:rsidRPr="000C21FB" w:rsidRDefault="002A7305" w:rsidP="00A03E93">
                  <w:pPr>
                    <w:framePr w:hSpace="180" w:wrap="around" w:vAnchor="text" w:hAnchor="text" w:y="1"/>
                    <w:spacing w:before="60" w:after="60"/>
                    <w:suppressOverlap/>
                    <w:jc w:val="center"/>
                  </w:pPr>
                </w:p>
              </w:tc>
            </w:tr>
            <w:tr w:rsidR="00E26B4A" w:rsidRPr="000C21FB" w14:paraId="1BC67E4D" w14:textId="77777777" w:rsidTr="00B13D7C">
              <w:trPr>
                <w:jc w:val="center"/>
              </w:trPr>
              <w:tc>
                <w:tcPr>
                  <w:tcW w:w="7166" w:type="dxa"/>
                  <w:vAlign w:val="center"/>
                </w:tcPr>
                <w:p w14:paraId="1C9A341E" w14:textId="150162B1" w:rsidR="00E26B4A" w:rsidRPr="000C21FB" w:rsidRDefault="00E26B4A" w:rsidP="00A03E93">
                  <w:pPr>
                    <w:framePr w:hSpace="180" w:wrap="around" w:vAnchor="text" w:hAnchor="text" w:y="1"/>
                    <w:spacing w:before="60" w:after="60"/>
                    <w:suppressOverlap/>
                  </w:pPr>
                  <w:r w:rsidRPr="000C21FB">
                    <w:rPr>
                      <w:b/>
                    </w:rPr>
                    <w:t xml:space="preserve">Chapter </w:t>
                  </w:r>
                  <w:r>
                    <w:rPr>
                      <w:b/>
                    </w:rPr>
                    <w:t>5</w:t>
                  </w:r>
                  <w:r w:rsidRPr="000C21FB">
                    <w:rPr>
                      <w:b/>
                    </w:rPr>
                    <w:t xml:space="preserve">    </w:t>
                  </w:r>
                  <w:r w:rsidRPr="000C21FB">
                    <w:t xml:space="preserve"> </w:t>
                  </w:r>
                  <w:r w:rsidRPr="00E26B4A">
                    <w:rPr>
                      <w:b/>
                    </w:rPr>
                    <w:t>Coding /Code Templates</w:t>
                  </w:r>
                </w:p>
              </w:tc>
              <w:tc>
                <w:tcPr>
                  <w:tcW w:w="949" w:type="dxa"/>
                  <w:vAlign w:val="center"/>
                </w:tcPr>
                <w:p w14:paraId="62CE34A5" w14:textId="3EFBC1B8" w:rsidR="00E26B4A" w:rsidRPr="00E26B4A" w:rsidRDefault="00623AF8" w:rsidP="00A03E93">
                  <w:pPr>
                    <w:framePr w:hSpace="180" w:wrap="around" w:vAnchor="text" w:hAnchor="text" w:y="1"/>
                    <w:spacing w:before="60" w:after="60"/>
                    <w:suppressOverlap/>
                    <w:jc w:val="center"/>
                    <w:rPr>
                      <w:b/>
                    </w:rPr>
                  </w:pPr>
                  <w:r>
                    <w:rPr>
                      <w:b/>
                    </w:rPr>
                    <w:t>26-34</w:t>
                  </w:r>
                </w:p>
              </w:tc>
            </w:tr>
            <w:tr w:rsidR="00E26B4A" w:rsidRPr="000C21FB" w14:paraId="20C355E5" w14:textId="77777777" w:rsidTr="00B13D7C">
              <w:trPr>
                <w:jc w:val="center"/>
              </w:trPr>
              <w:tc>
                <w:tcPr>
                  <w:tcW w:w="7166" w:type="dxa"/>
                  <w:vAlign w:val="center"/>
                </w:tcPr>
                <w:p w14:paraId="27691426" w14:textId="567F83A8" w:rsidR="00E26B4A" w:rsidRPr="000C21FB" w:rsidRDefault="00E26B4A" w:rsidP="00A03E93">
                  <w:pPr>
                    <w:framePr w:hSpace="180" w:wrap="around" w:vAnchor="text" w:hAnchor="text" w:y="1"/>
                    <w:spacing w:before="60" w:after="60" w:line="276" w:lineRule="auto"/>
                    <w:suppressOverlap/>
                  </w:pPr>
                  <w:r w:rsidRPr="000C21FB">
                    <w:rPr>
                      <w:b/>
                    </w:rPr>
                    <w:t xml:space="preserve">Chapter </w:t>
                  </w:r>
                  <w:r>
                    <w:rPr>
                      <w:b/>
                    </w:rPr>
                    <w:t>6</w:t>
                  </w:r>
                  <w:r w:rsidRPr="000C21FB">
                    <w:rPr>
                      <w:b/>
                    </w:rPr>
                    <w:t xml:space="preserve">    </w:t>
                  </w:r>
                  <w:r w:rsidRPr="000C21FB">
                    <w:t xml:space="preserve"> </w:t>
                  </w:r>
                  <w:r w:rsidRPr="00E26B4A">
                    <w:rPr>
                      <w:b/>
                    </w:rPr>
                    <w:t>Testing</w:t>
                  </w:r>
                </w:p>
              </w:tc>
              <w:tc>
                <w:tcPr>
                  <w:tcW w:w="949" w:type="dxa"/>
                  <w:vAlign w:val="center"/>
                </w:tcPr>
                <w:p w14:paraId="0536C229" w14:textId="271D6812" w:rsidR="00E26B4A" w:rsidRPr="00E26B4A" w:rsidRDefault="00FC79BB" w:rsidP="00A03E93">
                  <w:pPr>
                    <w:framePr w:hSpace="180" w:wrap="around" w:vAnchor="text" w:hAnchor="text" w:y="1"/>
                    <w:spacing w:before="60" w:after="60"/>
                    <w:suppressOverlap/>
                    <w:jc w:val="center"/>
                    <w:rPr>
                      <w:b/>
                    </w:rPr>
                  </w:pPr>
                  <w:r>
                    <w:rPr>
                      <w:b/>
                    </w:rPr>
                    <w:t>3</w:t>
                  </w:r>
                  <w:r w:rsidR="00623AF8">
                    <w:rPr>
                      <w:b/>
                    </w:rPr>
                    <w:t>5-40</w:t>
                  </w:r>
                </w:p>
              </w:tc>
            </w:tr>
            <w:tr w:rsidR="002A7305" w:rsidRPr="000C21FB" w14:paraId="110B5E48" w14:textId="77777777" w:rsidTr="00374065">
              <w:trPr>
                <w:trHeight w:val="3528"/>
                <w:jc w:val="center"/>
              </w:trPr>
              <w:tc>
                <w:tcPr>
                  <w:tcW w:w="7166" w:type="dxa"/>
                  <w:vAlign w:val="center"/>
                </w:tcPr>
                <w:p w14:paraId="35406EC1" w14:textId="08727BB2" w:rsidR="00520B94" w:rsidRDefault="00520B94" w:rsidP="00A03E93">
                  <w:pPr>
                    <w:framePr w:hSpace="180" w:wrap="around" w:vAnchor="text" w:hAnchor="text" w:y="1"/>
                    <w:tabs>
                      <w:tab w:val="left" w:pos="1291"/>
                      <w:tab w:val="left" w:pos="1576"/>
                    </w:tabs>
                    <w:spacing w:before="60" w:after="60" w:line="276" w:lineRule="auto"/>
                    <w:ind w:left="1486" w:hanging="1486"/>
                    <w:suppressOverlap/>
                  </w:pPr>
                  <w:r>
                    <w:t xml:space="preserve">               6</w:t>
                  </w:r>
                  <w:r w:rsidRPr="000C21FB">
                    <w:t xml:space="preserve">.1 </w:t>
                  </w:r>
                  <w:r w:rsidR="008A16D4">
                    <w:t>Unit</w:t>
                  </w:r>
                  <w:r>
                    <w:t xml:space="preserve"> Testing</w:t>
                  </w:r>
                </w:p>
                <w:p w14:paraId="593B9297" w14:textId="14033460" w:rsidR="00520B94" w:rsidRDefault="00520B94" w:rsidP="00A03E93">
                  <w:pPr>
                    <w:framePr w:hSpace="180" w:wrap="around" w:vAnchor="text" w:hAnchor="text" w:y="1"/>
                    <w:tabs>
                      <w:tab w:val="left" w:pos="1291"/>
                      <w:tab w:val="left" w:pos="1576"/>
                    </w:tabs>
                    <w:spacing w:before="60" w:after="60" w:line="276" w:lineRule="auto"/>
                    <w:ind w:left="1486" w:hanging="1486"/>
                    <w:suppressOverlap/>
                  </w:pPr>
                  <w:r>
                    <w:t xml:space="preserve">               6</w:t>
                  </w:r>
                  <w:r w:rsidRPr="000C21FB">
                    <w:t>.</w:t>
                  </w:r>
                  <w:r>
                    <w:t>2</w:t>
                  </w:r>
                  <w:r w:rsidRPr="000C21FB">
                    <w:t xml:space="preserve"> </w:t>
                  </w:r>
                  <w:r w:rsidR="008A16D4">
                    <w:t xml:space="preserve">Integration Testing </w:t>
                  </w:r>
                </w:p>
                <w:p w14:paraId="5146690D" w14:textId="77777777" w:rsidR="008A16D4" w:rsidRDefault="00520B94" w:rsidP="00A03E93">
                  <w:pPr>
                    <w:framePr w:hSpace="180" w:wrap="around" w:vAnchor="text" w:hAnchor="text" w:y="1"/>
                    <w:tabs>
                      <w:tab w:val="left" w:pos="1291"/>
                      <w:tab w:val="left" w:pos="1576"/>
                    </w:tabs>
                    <w:spacing w:before="60" w:after="60" w:line="276" w:lineRule="auto"/>
                    <w:ind w:left="1486" w:hanging="1486"/>
                    <w:suppressOverlap/>
                  </w:pPr>
                  <w:r>
                    <w:t xml:space="preserve">               6</w:t>
                  </w:r>
                  <w:r w:rsidRPr="000C21FB">
                    <w:t>.</w:t>
                  </w:r>
                  <w:r>
                    <w:t>3</w:t>
                  </w:r>
                  <w:r w:rsidRPr="000C21FB">
                    <w:t xml:space="preserve"> </w:t>
                  </w:r>
                  <w:r w:rsidR="008A16D4">
                    <w:t>End-to-End (E2E) Testing</w:t>
                  </w:r>
                </w:p>
                <w:p w14:paraId="1120C401" w14:textId="3F65ADB3" w:rsidR="008A16D4" w:rsidRDefault="008A16D4" w:rsidP="00A03E93">
                  <w:pPr>
                    <w:framePr w:hSpace="180" w:wrap="around" w:vAnchor="text" w:hAnchor="text" w:y="1"/>
                    <w:tabs>
                      <w:tab w:val="left" w:pos="1291"/>
                      <w:tab w:val="left" w:pos="1576"/>
                    </w:tabs>
                    <w:spacing w:before="60" w:after="60" w:line="276" w:lineRule="auto"/>
                    <w:ind w:left="1486" w:hanging="1486"/>
                    <w:suppressOverlap/>
                  </w:pPr>
                  <w:r>
                    <w:t xml:space="preserve">               6.4</w:t>
                  </w:r>
                  <w:r w:rsidRPr="000C21FB">
                    <w:t xml:space="preserve"> </w:t>
                  </w:r>
                  <w:r>
                    <w:t>Performance Testing</w:t>
                  </w:r>
                </w:p>
                <w:p w14:paraId="310C18A1" w14:textId="2F08AFCC" w:rsidR="008A16D4" w:rsidRDefault="008A16D4" w:rsidP="00A03E93">
                  <w:pPr>
                    <w:framePr w:hSpace="180" w:wrap="around" w:vAnchor="text" w:hAnchor="text" w:y="1"/>
                    <w:tabs>
                      <w:tab w:val="left" w:pos="1291"/>
                      <w:tab w:val="left" w:pos="1576"/>
                    </w:tabs>
                    <w:spacing w:before="60" w:after="60" w:line="276" w:lineRule="auto"/>
                    <w:ind w:left="1486" w:hanging="1486"/>
                    <w:suppressOverlap/>
                  </w:pPr>
                  <w:r>
                    <w:t xml:space="preserve">               6</w:t>
                  </w:r>
                  <w:r w:rsidRPr="000C21FB">
                    <w:t>.</w:t>
                  </w:r>
                  <w:r>
                    <w:t>5</w:t>
                  </w:r>
                  <w:r w:rsidRPr="000C21FB">
                    <w:t xml:space="preserve"> </w:t>
                  </w:r>
                  <w:r>
                    <w:t xml:space="preserve">Security Testing </w:t>
                  </w:r>
                </w:p>
                <w:p w14:paraId="3819B028" w14:textId="19AF1DCE" w:rsidR="008A16D4" w:rsidRDefault="008A16D4" w:rsidP="00A03E93">
                  <w:pPr>
                    <w:framePr w:hSpace="180" w:wrap="around" w:vAnchor="text" w:hAnchor="text" w:y="1"/>
                    <w:tabs>
                      <w:tab w:val="left" w:pos="1291"/>
                      <w:tab w:val="left" w:pos="1576"/>
                    </w:tabs>
                    <w:spacing w:before="60" w:after="60" w:line="276" w:lineRule="auto"/>
                    <w:ind w:left="1486" w:hanging="1486"/>
                    <w:suppressOverlap/>
                  </w:pPr>
                  <w:r>
                    <w:t xml:space="preserve">               6</w:t>
                  </w:r>
                  <w:r w:rsidRPr="000C21FB">
                    <w:t>.</w:t>
                  </w:r>
                  <w:r>
                    <w:t>3</w:t>
                  </w:r>
                  <w:r w:rsidRPr="000C21FB">
                    <w:t xml:space="preserve"> </w:t>
                  </w:r>
                  <w:r>
                    <w:t>Fault Tolerance Testing</w:t>
                  </w:r>
                </w:p>
                <w:p w14:paraId="6A73AB17" w14:textId="22E71C15" w:rsidR="00520B94" w:rsidRDefault="00520B94" w:rsidP="00A03E93">
                  <w:pPr>
                    <w:framePr w:hSpace="180" w:wrap="around" w:vAnchor="text" w:hAnchor="text" w:y="1"/>
                    <w:tabs>
                      <w:tab w:val="left" w:pos="1291"/>
                      <w:tab w:val="left" w:pos="1576"/>
                    </w:tabs>
                    <w:spacing w:before="60" w:after="60" w:line="276" w:lineRule="auto"/>
                    <w:ind w:left="1486" w:hanging="1486"/>
                    <w:suppressOverlap/>
                  </w:pPr>
                </w:p>
                <w:p w14:paraId="172D06AE" w14:textId="77777777" w:rsidR="008A16D4" w:rsidRDefault="008A16D4" w:rsidP="00A03E93">
                  <w:pPr>
                    <w:framePr w:hSpace="180" w:wrap="around" w:vAnchor="text" w:hAnchor="text" w:y="1"/>
                    <w:tabs>
                      <w:tab w:val="left" w:pos="1291"/>
                      <w:tab w:val="left" w:pos="1576"/>
                    </w:tabs>
                    <w:spacing w:before="60" w:after="60" w:line="276" w:lineRule="auto"/>
                    <w:ind w:left="1486" w:hanging="1486"/>
                    <w:suppressOverlap/>
                    <w:rPr>
                      <w:b/>
                    </w:rPr>
                  </w:pPr>
                </w:p>
                <w:p w14:paraId="21300491" w14:textId="1E12BE88" w:rsidR="002A7305" w:rsidRPr="000C21FB" w:rsidRDefault="002A7305" w:rsidP="00A03E93">
                  <w:pPr>
                    <w:framePr w:hSpace="180" w:wrap="around" w:vAnchor="text" w:hAnchor="text" w:y="1"/>
                    <w:tabs>
                      <w:tab w:val="left" w:pos="1291"/>
                      <w:tab w:val="left" w:pos="1576"/>
                    </w:tabs>
                    <w:spacing w:before="60" w:after="60" w:line="276" w:lineRule="auto"/>
                    <w:ind w:left="1486" w:hanging="1486"/>
                    <w:suppressOverlap/>
                  </w:pPr>
                  <w:r w:rsidRPr="000C21FB">
                    <w:rPr>
                      <w:b/>
                    </w:rPr>
                    <w:t xml:space="preserve">Chapter </w:t>
                  </w:r>
                  <w:r w:rsidR="00E26B4A">
                    <w:rPr>
                      <w:b/>
                    </w:rPr>
                    <w:t>7</w:t>
                  </w:r>
                  <w:r w:rsidRPr="000C21FB">
                    <w:t xml:space="preserve">  </w:t>
                  </w:r>
                  <w:r w:rsidR="00E26B4A">
                    <w:t xml:space="preserve">   </w:t>
                  </w:r>
                  <w:r w:rsidR="00976EE8" w:rsidRPr="000C21FB">
                    <w:rPr>
                      <w:b/>
                    </w:rPr>
                    <w:t>Results and Discussion</w:t>
                  </w:r>
                  <w:r w:rsidR="008A16D4">
                    <w:rPr>
                      <w:b/>
                    </w:rPr>
                    <w:t xml:space="preserve"> </w:t>
                  </w:r>
                  <w:r w:rsidR="00374065">
                    <w:rPr>
                      <w:b/>
                    </w:rPr>
                    <w:t xml:space="preserve">                                                            </w:t>
                  </w:r>
                </w:p>
              </w:tc>
              <w:tc>
                <w:tcPr>
                  <w:tcW w:w="949" w:type="dxa"/>
                  <w:vAlign w:val="center"/>
                </w:tcPr>
                <w:p w14:paraId="153C2627" w14:textId="77777777" w:rsidR="00520B94" w:rsidRDefault="00520B94" w:rsidP="00A03E93">
                  <w:pPr>
                    <w:framePr w:hSpace="180" w:wrap="around" w:vAnchor="text" w:hAnchor="text" w:y="1"/>
                    <w:spacing w:before="60" w:after="60"/>
                    <w:suppressOverlap/>
                    <w:jc w:val="center"/>
                    <w:rPr>
                      <w:b/>
                    </w:rPr>
                  </w:pPr>
                </w:p>
                <w:p w14:paraId="221EE5D8" w14:textId="77777777" w:rsidR="00520B94" w:rsidRDefault="00520B94" w:rsidP="00A03E93">
                  <w:pPr>
                    <w:framePr w:hSpace="180" w:wrap="around" w:vAnchor="text" w:hAnchor="text" w:y="1"/>
                    <w:spacing w:before="60" w:after="60"/>
                    <w:suppressOverlap/>
                    <w:jc w:val="center"/>
                    <w:rPr>
                      <w:b/>
                    </w:rPr>
                  </w:pPr>
                </w:p>
                <w:p w14:paraId="23BBBDCC" w14:textId="77777777" w:rsidR="00520B94" w:rsidRDefault="00520B94" w:rsidP="00A03E93">
                  <w:pPr>
                    <w:framePr w:hSpace="180" w:wrap="around" w:vAnchor="text" w:hAnchor="text" w:y="1"/>
                    <w:spacing w:before="60" w:after="60"/>
                    <w:suppressOverlap/>
                    <w:jc w:val="center"/>
                    <w:rPr>
                      <w:b/>
                    </w:rPr>
                  </w:pPr>
                </w:p>
                <w:p w14:paraId="15AA3865" w14:textId="77777777" w:rsidR="00520B94" w:rsidRDefault="00520B94" w:rsidP="00A03E93">
                  <w:pPr>
                    <w:framePr w:hSpace="180" w:wrap="around" w:vAnchor="text" w:hAnchor="text" w:y="1"/>
                    <w:spacing w:before="60" w:after="60"/>
                    <w:suppressOverlap/>
                    <w:jc w:val="center"/>
                    <w:rPr>
                      <w:b/>
                    </w:rPr>
                  </w:pPr>
                </w:p>
                <w:p w14:paraId="4A2BE560" w14:textId="73AA0909" w:rsidR="002A7305" w:rsidRPr="000C21FB" w:rsidRDefault="002A7305" w:rsidP="00A03E93">
                  <w:pPr>
                    <w:framePr w:hSpace="180" w:wrap="around" w:vAnchor="text" w:hAnchor="text" w:y="1"/>
                    <w:spacing w:before="60" w:after="60"/>
                    <w:suppressOverlap/>
                    <w:jc w:val="center"/>
                    <w:rPr>
                      <w:b/>
                    </w:rPr>
                  </w:pPr>
                </w:p>
              </w:tc>
            </w:tr>
            <w:tr w:rsidR="002A7305" w:rsidRPr="000C21FB" w14:paraId="7389CE7A" w14:textId="77777777" w:rsidTr="00B13D7C">
              <w:trPr>
                <w:jc w:val="center"/>
              </w:trPr>
              <w:tc>
                <w:tcPr>
                  <w:tcW w:w="7166" w:type="dxa"/>
                  <w:vAlign w:val="center"/>
                </w:tcPr>
                <w:p w14:paraId="7C2CB1CA" w14:textId="1253E481" w:rsidR="002A7305" w:rsidRPr="008A16D4" w:rsidRDefault="002A7305" w:rsidP="00A03E93">
                  <w:pPr>
                    <w:framePr w:hSpace="180" w:wrap="around" w:vAnchor="text" w:hAnchor="text" w:y="1"/>
                    <w:spacing w:before="60" w:after="60" w:line="276" w:lineRule="auto"/>
                    <w:suppressOverlap/>
                  </w:pPr>
                  <w:r w:rsidRPr="000C21FB">
                    <w:t xml:space="preserve">               </w:t>
                  </w:r>
                  <w:r w:rsidR="00A63E57">
                    <w:t>7</w:t>
                  </w:r>
                  <w:r w:rsidRPr="000C21FB">
                    <w:t xml:space="preserve">.1 </w:t>
                  </w:r>
                  <w:r w:rsidR="00723C47">
                    <w:t>Performance Metrics and Benchmarks</w:t>
                  </w:r>
                </w:p>
              </w:tc>
              <w:tc>
                <w:tcPr>
                  <w:tcW w:w="949" w:type="dxa"/>
                  <w:vAlign w:val="center"/>
                </w:tcPr>
                <w:p w14:paraId="59AD9714" w14:textId="78673006" w:rsidR="002A7305" w:rsidRPr="00374065" w:rsidRDefault="00F65D83" w:rsidP="00A03E93">
                  <w:pPr>
                    <w:framePr w:hSpace="180" w:wrap="around" w:vAnchor="text" w:hAnchor="text" w:y="1"/>
                    <w:spacing w:before="60" w:after="60"/>
                    <w:suppressOverlap/>
                    <w:jc w:val="center"/>
                    <w:rPr>
                      <w:b/>
                    </w:rPr>
                  </w:pPr>
                  <w:r>
                    <w:rPr>
                      <w:b/>
                    </w:rPr>
                    <w:t>41-46</w:t>
                  </w:r>
                </w:p>
              </w:tc>
            </w:tr>
            <w:tr w:rsidR="002A7305" w:rsidRPr="000C21FB" w14:paraId="6E360DA7" w14:textId="77777777" w:rsidTr="00B13D7C">
              <w:trPr>
                <w:jc w:val="center"/>
              </w:trPr>
              <w:tc>
                <w:tcPr>
                  <w:tcW w:w="7166" w:type="dxa"/>
                  <w:vAlign w:val="center"/>
                </w:tcPr>
                <w:p w14:paraId="13E6F51C" w14:textId="77777777" w:rsidR="00723C47" w:rsidRDefault="002A7305" w:rsidP="00A03E93">
                  <w:pPr>
                    <w:framePr w:hSpace="180" w:wrap="around" w:vAnchor="text" w:hAnchor="text" w:y="1"/>
                    <w:tabs>
                      <w:tab w:val="left" w:pos="1276"/>
                    </w:tabs>
                    <w:spacing w:before="60" w:after="60" w:line="276" w:lineRule="auto"/>
                    <w:suppressOverlap/>
                  </w:pPr>
                  <w:r w:rsidRPr="000C21FB">
                    <w:t xml:space="preserve">               </w:t>
                  </w:r>
                  <w:r w:rsidR="00F06894">
                    <w:t>7</w:t>
                  </w:r>
                  <w:r w:rsidR="00F06894" w:rsidRPr="000C21FB">
                    <w:t xml:space="preserve">.2 </w:t>
                  </w:r>
                  <w:r w:rsidR="00723C47">
                    <w:t xml:space="preserve">Node failure Recovery Performance </w:t>
                  </w:r>
                </w:p>
                <w:p w14:paraId="24B39361" w14:textId="057394F5" w:rsidR="00723C47" w:rsidRDefault="00723C47" w:rsidP="00A03E93">
                  <w:pPr>
                    <w:framePr w:hSpace="180" w:wrap="around" w:vAnchor="text" w:hAnchor="text" w:y="1"/>
                    <w:tabs>
                      <w:tab w:val="left" w:pos="1276"/>
                    </w:tabs>
                    <w:spacing w:before="60" w:after="60" w:line="276" w:lineRule="auto"/>
                    <w:suppressOverlap/>
                  </w:pPr>
                  <w:r>
                    <w:t xml:space="preserve">               7.3</w:t>
                  </w:r>
                  <w:r w:rsidRPr="000C21FB">
                    <w:t xml:space="preserve"> </w:t>
                  </w:r>
                  <w:r>
                    <w:t>Scalability Results</w:t>
                  </w:r>
                </w:p>
                <w:p w14:paraId="778D6BD9" w14:textId="0B56BD02" w:rsidR="00723C47" w:rsidRDefault="00723C47" w:rsidP="00A03E93">
                  <w:pPr>
                    <w:framePr w:hSpace="180" w:wrap="around" w:vAnchor="text" w:hAnchor="text" w:y="1"/>
                    <w:tabs>
                      <w:tab w:val="left" w:pos="1276"/>
                    </w:tabs>
                    <w:spacing w:before="60" w:after="60" w:line="276" w:lineRule="auto"/>
                    <w:suppressOverlap/>
                  </w:pPr>
                  <w:r>
                    <w:t xml:space="preserve">               7.4</w:t>
                  </w:r>
                  <w:r w:rsidRPr="000C21FB">
                    <w:t xml:space="preserve"> </w:t>
                  </w:r>
                  <w:r>
                    <w:t>Erasure Coding Efficiency</w:t>
                  </w:r>
                </w:p>
                <w:p w14:paraId="7A3E3663" w14:textId="77777777" w:rsidR="00177832" w:rsidRDefault="00723C47" w:rsidP="00A03E93">
                  <w:pPr>
                    <w:framePr w:hSpace="180" w:wrap="around" w:vAnchor="text" w:hAnchor="text" w:y="1"/>
                    <w:tabs>
                      <w:tab w:val="left" w:pos="1276"/>
                    </w:tabs>
                    <w:spacing w:before="60" w:after="60" w:line="276" w:lineRule="auto"/>
                    <w:suppressOverlap/>
                  </w:pPr>
                  <w:r>
                    <w:t xml:space="preserve">               7.5</w:t>
                  </w:r>
                  <w:r w:rsidRPr="000C21FB">
                    <w:t xml:space="preserve"> </w:t>
                  </w:r>
                  <w:r>
                    <w:t>Security Performance</w:t>
                  </w:r>
                </w:p>
                <w:p w14:paraId="742E5116" w14:textId="5B49F560" w:rsidR="00723C47" w:rsidRDefault="00177832" w:rsidP="00A03E93">
                  <w:pPr>
                    <w:framePr w:hSpace="180" w:wrap="around" w:vAnchor="text" w:hAnchor="text" w:y="1"/>
                    <w:tabs>
                      <w:tab w:val="left" w:pos="1276"/>
                    </w:tabs>
                    <w:spacing w:before="60" w:after="60" w:line="276" w:lineRule="auto"/>
                    <w:suppressOverlap/>
                  </w:pPr>
                  <w:r>
                    <w:t xml:space="preserve">               7.6</w:t>
                  </w:r>
                  <w:r w:rsidRPr="000C21FB">
                    <w:t xml:space="preserve"> </w:t>
                  </w:r>
                  <w:r>
                    <w:t xml:space="preserve">Discussion of System </w:t>
                  </w:r>
                  <w:proofErr w:type="spellStart"/>
                  <w:r>
                    <w:t>Behavior</w:t>
                  </w:r>
                  <w:proofErr w:type="spellEnd"/>
                </w:p>
                <w:p w14:paraId="0D68C15C" w14:textId="77777777" w:rsidR="00177832" w:rsidRDefault="00177832" w:rsidP="00A03E93">
                  <w:pPr>
                    <w:framePr w:hSpace="180" w:wrap="around" w:vAnchor="text" w:hAnchor="text" w:y="1"/>
                    <w:tabs>
                      <w:tab w:val="left" w:pos="1276"/>
                    </w:tabs>
                    <w:spacing w:before="60" w:after="60" w:line="276" w:lineRule="auto"/>
                    <w:suppressOverlap/>
                  </w:pPr>
                </w:p>
                <w:p w14:paraId="2BD4F930" w14:textId="6B2BA74A" w:rsidR="00723C47" w:rsidRDefault="00723C47" w:rsidP="00A03E93">
                  <w:pPr>
                    <w:framePr w:hSpace="180" w:wrap="around" w:vAnchor="text" w:hAnchor="text" w:y="1"/>
                    <w:tabs>
                      <w:tab w:val="left" w:pos="1276"/>
                    </w:tabs>
                    <w:spacing w:before="60" w:after="60" w:line="276" w:lineRule="auto"/>
                    <w:suppressOverlap/>
                  </w:pPr>
                </w:p>
                <w:p w14:paraId="0F1AE175" w14:textId="75597CD0" w:rsidR="002A7305" w:rsidRDefault="002A7305" w:rsidP="00A03E93">
                  <w:pPr>
                    <w:framePr w:hSpace="180" w:wrap="around" w:vAnchor="text" w:hAnchor="text" w:y="1"/>
                    <w:tabs>
                      <w:tab w:val="left" w:pos="1276"/>
                    </w:tabs>
                    <w:spacing w:before="60" w:after="60" w:line="276" w:lineRule="auto"/>
                    <w:suppressOverlap/>
                  </w:pPr>
                </w:p>
                <w:p w14:paraId="07738F4E" w14:textId="5FA9C5EC" w:rsidR="00723C47" w:rsidRPr="000C21FB" w:rsidRDefault="00723C47" w:rsidP="00A03E93">
                  <w:pPr>
                    <w:framePr w:hSpace="180" w:wrap="around" w:vAnchor="text" w:hAnchor="text" w:y="1"/>
                    <w:tabs>
                      <w:tab w:val="left" w:pos="1276"/>
                    </w:tabs>
                    <w:spacing w:before="60" w:after="60" w:line="276" w:lineRule="auto"/>
                    <w:suppressOverlap/>
                  </w:pPr>
                </w:p>
              </w:tc>
              <w:tc>
                <w:tcPr>
                  <w:tcW w:w="949" w:type="dxa"/>
                  <w:vAlign w:val="center"/>
                </w:tcPr>
                <w:p w14:paraId="774D5EAD" w14:textId="1C71FF91" w:rsidR="002A7305" w:rsidRPr="000C21FB" w:rsidRDefault="002A7305" w:rsidP="00A03E93">
                  <w:pPr>
                    <w:framePr w:hSpace="180" w:wrap="around" w:vAnchor="text" w:hAnchor="text" w:y="1"/>
                    <w:spacing w:before="60" w:after="60"/>
                    <w:suppressOverlap/>
                  </w:pPr>
                </w:p>
              </w:tc>
            </w:tr>
            <w:tr w:rsidR="002A7305" w:rsidRPr="000C21FB" w14:paraId="641A8646" w14:textId="77777777" w:rsidTr="00B13D7C">
              <w:trPr>
                <w:jc w:val="center"/>
              </w:trPr>
              <w:tc>
                <w:tcPr>
                  <w:tcW w:w="7166" w:type="dxa"/>
                  <w:vAlign w:val="center"/>
                </w:tcPr>
                <w:p w14:paraId="7BE59225" w14:textId="062D8A11" w:rsidR="002A7305" w:rsidRPr="000C21FB" w:rsidRDefault="002A7305" w:rsidP="00A03E93">
                  <w:pPr>
                    <w:framePr w:hSpace="180" w:wrap="around" w:vAnchor="text" w:hAnchor="text" w:y="1"/>
                    <w:tabs>
                      <w:tab w:val="left" w:pos="1306"/>
                    </w:tabs>
                    <w:spacing w:before="60" w:after="60"/>
                    <w:suppressOverlap/>
                    <w:rPr>
                      <w:b/>
                    </w:rPr>
                  </w:pPr>
                  <w:r w:rsidRPr="000C21FB">
                    <w:rPr>
                      <w:b/>
                    </w:rPr>
                    <w:lastRenderedPageBreak/>
                    <w:t xml:space="preserve">Chapter </w:t>
                  </w:r>
                  <w:r w:rsidR="00F95DDF">
                    <w:rPr>
                      <w:b/>
                    </w:rPr>
                    <w:t>8</w:t>
                  </w:r>
                  <w:r w:rsidRPr="000C21FB">
                    <w:rPr>
                      <w:b/>
                    </w:rPr>
                    <w:t xml:space="preserve">    Conclusion and Future Work</w:t>
                  </w:r>
                </w:p>
              </w:tc>
              <w:tc>
                <w:tcPr>
                  <w:tcW w:w="949" w:type="dxa"/>
                  <w:vAlign w:val="center"/>
                </w:tcPr>
                <w:p w14:paraId="31249951" w14:textId="0FD6D57A" w:rsidR="0096217F" w:rsidRPr="000C21FB" w:rsidRDefault="00E43BA2" w:rsidP="00A03E93">
                  <w:pPr>
                    <w:framePr w:hSpace="180" w:wrap="around" w:vAnchor="text" w:hAnchor="text" w:y="1"/>
                    <w:spacing w:before="60" w:after="60"/>
                    <w:suppressOverlap/>
                    <w:jc w:val="center"/>
                    <w:rPr>
                      <w:b/>
                    </w:rPr>
                  </w:pPr>
                  <w:r>
                    <w:rPr>
                      <w:b/>
                    </w:rPr>
                    <w:t>47-48</w:t>
                  </w:r>
                </w:p>
              </w:tc>
            </w:tr>
            <w:tr w:rsidR="002A7305" w:rsidRPr="000C21FB" w14:paraId="3B51167C" w14:textId="77777777" w:rsidTr="00B13D7C">
              <w:trPr>
                <w:jc w:val="center"/>
              </w:trPr>
              <w:tc>
                <w:tcPr>
                  <w:tcW w:w="7166" w:type="dxa"/>
                  <w:vAlign w:val="center"/>
                </w:tcPr>
                <w:p w14:paraId="02FEF812" w14:textId="74EAC025" w:rsidR="0096217F" w:rsidRDefault="002A7305" w:rsidP="00A03E93">
                  <w:pPr>
                    <w:framePr w:hSpace="180" w:wrap="around" w:vAnchor="text" w:hAnchor="text" w:y="1"/>
                    <w:spacing w:before="60" w:after="60"/>
                    <w:suppressOverlap/>
                    <w:rPr>
                      <w:bCs/>
                    </w:rPr>
                  </w:pPr>
                  <w:r w:rsidRPr="000C21FB">
                    <w:rPr>
                      <w:b/>
                    </w:rPr>
                    <w:t xml:space="preserve">               </w:t>
                  </w:r>
                  <w:r w:rsidR="0096217F">
                    <w:rPr>
                      <w:bCs/>
                    </w:rPr>
                    <w:t>8.1 Conclusion</w:t>
                  </w:r>
                </w:p>
                <w:p w14:paraId="0B55E48F" w14:textId="77AC3C5F" w:rsidR="0096217F" w:rsidRPr="0096217F" w:rsidRDefault="0096217F" w:rsidP="00A03E93">
                  <w:pPr>
                    <w:framePr w:hSpace="180" w:wrap="around" w:vAnchor="text" w:hAnchor="text" w:y="1"/>
                    <w:spacing w:before="60" w:after="60"/>
                    <w:suppressOverlap/>
                    <w:rPr>
                      <w:bCs/>
                    </w:rPr>
                  </w:pPr>
                  <w:r>
                    <w:rPr>
                      <w:bCs/>
                    </w:rPr>
                    <w:t xml:space="preserve">               8.2 Future Work</w:t>
                  </w:r>
                </w:p>
                <w:p w14:paraId="689E2111" w14:textId="0ED18378" w:rsidR="002A7305" w:rsidRPr="000C21FB" w:rsidRDefault="002A7305" w:rsidP="00A03E93">
                  <w:pPr>
                    <w:framePr w:hSpace="180" w:wrap="around" w:vAnchor="text" w:hAnchor="text" w:y="1"/>
                    <w:spacing w:before="60" w:after="60"/>
                    <w:suppressOverlap/>
                    <w:rPr>
                      <w:b/>
                    </w:rPr>
                  </w:pPr>
                  <w:r w:rsidRPr="000C21FB">
                    <w:rPr>
                      <w:b/>
                    </w:rPr>
                    <w:t xml:space="preserve"> </w:t>
                  </w:r>
                  <w:r w:rsidR="0096217F">
                    <w:rPr>
                      <w:b/>
                    </w:rPr>
                    <w:t xml:space="preserve">                    </w:t>
                  </w:r>
                </w:p>
              </w:tc>
              <w:tc>
                <w:tcPr>
                  <w:tcW w:w="949" w:type="dxa"/>
                  <w:vAlign w:val="center"/>
                </w:tcPr>
                <w:p w14:paraId="36AACCBE" w14:textId="77777777" w:rsidR="0096217F" w:rsidRDefault="0096217F" w:rsidP="00A03E93">
                  <w:pPr>
                    <w:framePr w:hSpace="180" w:wrap="around" w:vAnchor="text" w:hAnchor="text" w:y="1"/>
                    <w:spacing w:before="60" w:after="60"/>
                    <w:suppressOverlap/>
                    <w:jc w:val="center"/>
                    <w:rPr>
                      <w:b/>
                    </w:rPr>
                  </w:pPr>
                </w:p>
                <w:p w14:paraId="52C574F5" w14:textId="77777777" w:rsidR="0096217F" w:rsidRDefault="0096217F" w:rsidP="00A03E93">
                  <w:pPr>
                    <w:framePr w:hSpace="180" w:wrap="around" w:vAnchor="text" w:hAnchor="text" w:y="1"/>
                    <w:spacing w:before="60" w:after="60"/>
                    <w:suppressOverlap/>
                    <w:jc w:val="center"/>
                    <w:rPr>
                      <w:b/>
                    </w:rPr>
                  </w:pPr>
                </w:p>
                <w:p w14:paraId="156769C3" w14:textId="798E83AD" w:rsidR="002A7305" w:rsidRPr="000C21FB" w:rsidRDefault="002A7305" w:rsidP="00A03E93">
                  <w:pPr>
                    <w:framePr w:hSpace="180" w:wrap="around" w:vAnchor="text" w:hAnchor="text" w:y="1"/>
                    <w:spacing w:before="60" w:after="60"/>
                    <w:suppressOverlap/>
                    <w:jc w:val="center"/>
                    <w:rPr>
                      <w:b/>
                    </w:rPr>
                  </w:pPr>
                </w:p>
              </w:tc>
            </w:tr>
            <w:tr w:rsidR="002A7305" w:rsidRPr="000C21FB" w14:paraId="499E782C" w14:textId="77777777" w:rsidTr="00B13D7C">
              <w:trPr>
                <w:jc w:val="center"/>
              </w:trPr>
              <w:tc>
                <w:tcPr>
                  <w:tcW w:w="7166" w:type="dxa"/>
                  <w:vAlign w:val="center"/>
                </w:tcPr>
                <w:p w14:paraId="30D8792D" w14:textId="076992D4" w:rsidR="002A7305" w:rsidRPr="000C21FB" w:rsidRDefault="002A7305" w:rsidP="00A03E93">
                  <w:pPr>
                    <w:framePr w:hSpace="180" w:wrap="around" w:vAnchor="text" w:hAnchor="text" w:y="1"/>
                    <w:spacing w:before="60" w:after="60"/>
                    <w:suppressOverlap/>
                    <w:rPr>
                      <w:color w:val="FF0000"/>
                    </w:rPr>
                  </w:pPr>
                  <w:r w:rsidRPr="000C21FB">
                    <w:rPr>
                      <w:b/>
                    </w:rPr>
                    <w:t xml:space="preserve">                     References</w:t>
                  </w:r>
                </w:p>
              </w:tc>
              <w:tc>
                <w:tcPr>
                  <w:tcW w:w="949" w:type="dxa"/>
                  <w:vAlign w:val="center"/>
                </w:tcPr>
                <w:p w14:paraId="7BAD7CED" w14:textId="5047AFE8" w:rsidR="002A7305" w:rsidRPr="000C21FB" w:rsidRDefault="00E43BA2" w:rsidP="00A03E93">
                  <w:pPr>
                    <w:framePr w:hSpace="180" w:wrap="around" w:vAnchor="text" w:hAnchor="text" w:y="1"/>
                    <w:spacing w:before="60" w:after="60"/>
                    <w:suppressOverlap/>
                    <w:jc w:val="center"/>
                    <w:rPr>
                      <w:b/>
                    </w:rPr>
                  </w:pPr>
                  <w:r>
                    <w:rPr>
                      <w:b/>
                    </w:rPr>
                    <w:t>49-50</w:t>
                  </w:r>
                </w:p>
              </w:tc>
            </w:tr>
          </w:tbl>
          <w:p w14:paraId="5F75155C" w14:textId="77777777" w:rsidR="002A7305" w:rsidRPr="008B0A2C" w:rsidRDefault="002A7305" w:rsidP="00B13D7C">
            <w:pPr>
              <w:spacing w:before="60" w:after="60"/>
            </w:pPr>
          </w:p>
        </w:tc>
        <w:tc>
          <w:tcPr>
            <w:tcW w:w="382" w:type="dxa"/>
          </w:tcPr>
          <w:p w14:paraId="29C16169" w14:textId="77777777" w:rsidR="002A7305" w:rsidRPr="008B0A2C" w:rsidRDefault="002A7305" w:rsidP="00B13D7C">
            <w:pPr>
              <w:spacing w:before="60" w:after="60"/>
              <w:jc w:val="center"/>
            </w:pPr>
          </w:p>
        </w:tc>
      </w:tr>
      <w:tr w:rsidR="002A7305" w:rsidRPr="008B0A2C" w14:paraId="7E141554" w14:textId="77777777" w:rsidTr="00B13D7C">
        <w:tc>
          <w:tcPr>
            <w:tcW w:w="290" w:type="dxa"/>
          </w:tcPr>
          <w:p w14:paraId="1BF483F3" w14:textId="77777777" w:rsidR="002A7305" w:rsidRPr="008B0A2C" w:rsidRDefault="002A7305" w:rsidP="00B13D7C">
            <w:pPr>
              <w:spacing w:before="60" w:after="60"/>
              <w:jc w:val="center"/>
            </w:pPr>
          </w:p>
        </w:tc>
        <w:tc>
          <w:tcPr>
            <w:tcW w:w="8318" w:type="dxa"/>
          </w:tcPr>
          <w:p w14:paraId="0D6EDAD3" w14:textId="77777777" w:rsidR="000C2492" w:rsidRDefault="000C2492" w:rsidP="00B13D7C">
            <w:pPr>
              <w:autoSpaceDE w:val="0"/>
              <w:autoSpaceDN w:val="0"/>
              <w:adjustRightInd w:val="0"/>
              <w:spacing w:before="120" w:after="60" w:line="360" w:lineRule="auto"/>
              <w:jc w:val="center"/>
              <w:rPr>
                <w:b/>
                <w:bCs/>
                <w:sz w:val="28"/>
                <w:szCs w:val="28"/>
              </w:rPr>
            </w:pPr>
          </w:p>
          <w:p w14:paraId="19CB26B6" w14:textId="77777777" w:rsidR="000C2492" w:rsidRDefault="000C2492" w:rsidP="00B13D7C">
            <w:pPr>
              <w:autoSpaceDE w:val="0"/>
              <w:autoSpaceDN w:val="0"/>
              <w:adjustRightInd w:val="0"/>
              <w:spacing w:before="120" w:after="60" w:line="360" w:lineRule="auto"/>
              <w:jc w:val="center"/>
              <w:rPr>
                <w:b/>
                <w:bCs/>
                <w:sz w:val="28"/>
                <w:szCs w:val="28"/>
              </w:rPr>
            </w:pPr>
          </w:p>
          <w:p w14:paraId="016C7302" w14:textId="77777777" w:rsidR="000C2492" w:rsidRDefault="000C2492" w:rsidP="00B13D7C">
            <w:pPr>
              <w:autoSpaceDE w:val="0"/>
              <w:autoSpaceDN w:val="0"/>
              <w:adjustRightInd w:val="0"/>
              <w:spacing w:before="120" w:after="60" w:line="360" w:lineRule="auto"/>
              <w:jc w:val="center"/>
              <w:rPr>
                <w:b/>
                <w:bCs/>
                <w:sz w:val="28"/>
                <w:szCs w:val="28"/>
              </w:rPr>
            </w:pPr>
          </w:p>
          <w:p w14:paraId="1EB6599F" w14:textId="4EDB76BC" w:rsidR="002A7305" w:rsidRPr="00AC3BEE" w:rsidRDefault="002A7305" w:rsidP="00B13D7C">
            <w:pPr>
              <w:autoSpaceDE w:val="0"/>
              <w:autoSpaceDN w:val="0"/>
              <w:adjustRightInd w:val="0"/>
              <w:spacing w:before="120" w:after="60" w:line="360" w:lineRule="auto"/>
              <w:jc w:val="center"/>
              <w:rPr>
                <w:b/>
                <w:bCs/>
                <w:sz w:val="28"/>
                <w:szCs w:val="28"/>
              </w:rPr>
            </w:pPr>
            <w:r w:rsidRPr="001E4FBF">
              <w:rPr>
                <w:b/>
                <w:bCs/>
                <w:sz w:val="28"/>
                <w:szCs w:val="28"/>
              </w:rPr>
              <w:t>List of Tables</w:t>
            </w:r>
          </w:p>
          <w:tbl>
            <w:tblPr>
              <w:tblStyle w:val="TableGrid"/>
              <w:tblW w:w="0" w:type="auto"/>
              <w:tblLook w:val="04A0" w:firstRow="1" w:lastRow="0" w:firstColumn="1" w:lastColumn="0" w:noHBand="0" w:noVBand="1"/>
            </w:tblPr>
            <w:tblGrid>
              <w:gridCol w:w="1379"/>
              <w:gridCol w:w="5192"/>
              <w:gridCol w:w="1208"/>
            </w:tblGrid>
            <w:tr w:rsidR="002A7305" w:rsidRPr="008B0A2C" w14:paraId="5E5368C6" w14:textId="77777777" w:rsidTr="00B13D7C">
              <w:trPr>
                <w:trHeight w:val="754"/>
              </w:trPr>
              <w:tc>
                <w:tcPr>
                  <w:tcW w:w="1379" w:type="dxa"/>
                  <w:vAlign w:val="center"/>
                </w:tcPr>
                <w:p w14:paraId="5498F6D6" w14:textId="77777777" w:rsidR="002A7305" w:rsidRPr="008B0A2C" w:rsidRDefault="002A7305" w:rsidP="00A03E93">
                  <w:pPr>
                    <w:framePr w:hSpace="180" w:wrap="around" w:vAnchor="text" w:hAnchor="text" w:y="1"/>
                    <w:autoSpaceDE w:val="0"/>
                    <w:autoSpaceDN w:val="0"/>
                    <w:adjustRightInd w:val="0"/>
                    <w:spacing w:before="60" w:after="60" w:line="276" w:lineRule="auto"/>
                    <w:suppressOverlap/>
                    <w:jc w:val="center"/>
                    <w:rPr>
                      <w:b/>
                      <w:bCs/>
                    </w:rPr>
                  </w:pPr>
                  <w:r w:rsidRPr="008B0A2C">
                    <w:rPr>
                      <w:b/>
                      <w:bCs/>
                    </w:rPr>
                    <w:t>TABLE No.</w:t>
                  </w:r>
                </w:p>
              </w:tc>
              <w:tc>
                <w:tcPr>
                  <w:tcW w:w="5192" w:type="dxa"/>
                </w:tcPr>
                <w:p w14:paraId="0B4253ED" w14:textId="77777777" w:rsidR="002A7305" w:rsidRPr="008B0A2C" w:rsidRDefault="002A7305" w:rsidP="00A03E93">
                  <w:pPr>
                    <w:framePr w:hSpace="180" w:wrap="around" w:vAnchor="text" w:hAnchor="text" w:y="1"/>
                    <w:spacing w:before="60" w:after="60" w:line="276" w:lineRule="auto"/>
                    <w:suppressOverlap/>
                    <w:jc w:val="center"/>
                    <w:rPr>
                      <w:b/>
                    </w:rPr>
                  </w:pPr>
                  <w:r w:rsidRPr="008B0A2C">
                    <w:rPr>
                      <w:b/>
                      <w:bCs/>
                    </w:rPr>
                    <w:t>TITLE</w:t>
                  </w:r>
                </w:p>
              </w:tc>
              <w:tc>
                <w:tcPr>
                  <w:tcW w:w="1208" w:type="dxa"/>
                  <w:vAlign w:val="center"/>
                </w:tcPr>
                <w:p w14:paraId="0A9A58F5" w14:textId="77777777" w:rsidR="002A7305" w:rsidRPr="008B0A2C" w:rsidRDefault="002A7305" w:rsidP="00A03E93">
                  <w:pPr>
                    <w:framePr w:hSpace="180" w:wrap="around" w:vAnchor="text" w:hAnchor="text" w:y="1"/>
                    <w:autoSpaceDE w:val="0"/>
                    <w:autoSpaceDN w:val="0"/>
                    <w:adjustRightInd w:val="0"/>
                    <w:spacing w:before="60" w:after="60" w:line="276" w:lineRule="auto"/>
                    <w:suppressOverlap/>
                    <w:jc w:val="center"/>
                    <w:rPr>
                      <w:b/>
                      <w:bCs/>
                    </w:rPr>
                  </w:pPr>
                  <w:r w:rsidRPr="008B0A2C">
                    <w:rPr>
                      <w:b/>
                      <w:bCs/>
                    </w:rPr>
                    <w:t>PAGE No.</w:t>
                  </w:r>
                </w:p>
              </w:tc>
            </w:tr>
            <w:tr w:rsidR="002A7305" w:rsidRPr="008B0A2C" w14:paraId="70ADDD1C" w14:textId="77777777" w:rsidTr="00B13D7C">
              <w:trPr>
                <w:trHeight w:val="754"/>
              </w:trPr>
              <w:tc>
                <w:tcPr>
                  <w:tcW w:w="1379" w:type="dxa"/>
                  <w:vAlign w:val="center"/>
                </w:tcPr>
                <w:p w14:paraId="40E74F7E" w14:textId="259B66F6" w:rsidR="002A7305" w:rsidRPr="008B0A2C" w:rsidRDefault="0072659C" w:rsidP="00A03E93">
                  <w:pPr>
                    <w:framePr w:hSpace="180" w:wrap="around" w:vAnchor="text" w:hAnchor="text" w:y="1"/>
                    <w:spacing w:before="60" w:after="60" w:line="276" w:lineRule="auto"/>
                    <w:suppressOverlap/>
                    <w:jc w:val="center"/>
                  </w:pPr>
                  <w:r>
                    <w:t>7</w:t>
                  </w:r>
                  <w:r w:rsidR="002A7305" w:rsidRPr="008B0A2C">
                    <w:t>.1</w:t>
                  </w:r>
                </w:p>
              </w:tc>
              <w:tc>
                <w:tcPr>
                  <w:tcW w:w="5192" w:type="dxa"/>
                </w:tcPr>
                <w:p w14:paraId="04E16D45" w14:textId="2634F0F4" w:rsidR="002A7305" w:rsidRPr="005C3552" w:rsidRDefault="005C3552" w:rsidP="00A03E93">
                  <w:pPr>
                    <w:framePr w:hSpace="180" w:wrap="around" w:vAnchor="text" w:hAnchor="text" w:y="1"/>
                    <w:spacing w:before="60" w:after="60" w:line="360" w:lineRule="auto"/>
                    <w:suppressOverlap/>
                    <w:jc w:val="center"/>
                  </w:pPr>
                  <w:r w:rsidRPr="005C3552">
                    <w:rPr>
                      <w:szCs w:val="32"/>
                    </w:rPr>
                    <w:t>Performance Metrics and Benchmarks</w:t>
                  </w:r>
                </w:p>
              </w:tc>
              <w:tc>
                <w:tcPr>
                  <w:tcW w:w="1208" w:type="dxa"/>
                  <w:vAlign w:val="center"/>
                </w:tcPr>
                <w:p w14:paraId="57299109" w14:textId="2BF6C6DB" w:rsidR="002A7305" w:rsidRPr="008B0A2C" w:rsidRDefault="005C3552" w:rsidP="00A03E93">
                  <w:pPr>
                    <w:framePr w:hSpace="180" w:wrap="around" w:vAnchor="text" w:hAnchor="text" w:y="1"/>
                    <w:spacing w:before="60" w:after="60" w:line="276" w:lineRule="auto"/>
                    <w:suppressOverlap/>
                    <w:jc w:val="center"/>
                  </w:pPr>
                  <w:r>
                    <w:t>36</w:t>
                  </w:r>
                </w:p>
              </w:tc>
            </w:tr>
            <w:tr w:rsidR="005C3552" w:rsidRPr="008B0A2C" w14:paraId="7BC85064" w14:textId="77777777" w:rsidTr="00B13D7C">
              <w:trPr>
                <w:trHeight w:val="754"/>
              </w:trPr>
              <w:tc>
                <w:tcPr>
                  <w:tcW w:w="1379" w:type="dxa"/>
                  <w:vAlign w:val="center"/>
                </w:tcPr>
                <w:p w14:paraId="1F53774F" w14:textId="6CABF7D6" w:rsidR="005C3552" w:rsidRDefault="005C3552" w:rsidP="00A03E93">
                  <w:pPr>
                    <w:framePr w:hSpace="180" w:wrap="around" w:vAnchor="text" w:hAnchor="text" w:y="1"/>
                    <w:spacing w:before="60" w:after="60" w:line="276" w:lineRule="auto"/>
                    <w:suppressOverlap/>
                    <w:jc w:val="center"/>
                  </w:pPr>
                  <w:r>
                    <w:t>7.2</w:t>
                  </w:r>
                </w:p>
              </w:tc>
              <w:tc>
                <w:tcPr>
                  <w:tcW w:w="5192" w:type="dxa"/>
                </w:tcPr>
                <w:p w14:paraId="6014C3AD" w14:textId="448A1417" w:rsidR="005C3552" w:rsidRPr="0072659C" w:rsidRDefault="00512A7F" w:rsidP="00A03E93">
                  <w:pPr>
                    <w:framePr w:hSpace="180" w:wrap="around" w:vAnchor="text" w:hAnchor="text" w:y="1"/>
                    <w:spacing w:before="60" w:after="60" w:line="360" w:lineRule="auto"/>
                    <w:suppressOverlap/>
                    <w:jc w:val="center"/>
                  </w:pPr>
                  <w:r>
                    <w:t>Node Failure Recovery Performance</w:t>
                  </w:r>
                </w:p>
              </w:tc>
              <w:tc>
                <w:tcPr>
                  <w:tcW w:w="1208" w:type="dxa"/>
                  <w:vAlign w:val="center"/>
                </w:tcPr>
                <w:p w14:paraId="17A3A39C" w14:textId="26D33EFF" w:rsidR="005C3552" w:rsidRDefault="005C3552" w:rsidP="00A03E93">
                  <w:pPr>
                    <w:framePr w:hSpace="180" w:wrap="around" w:vAnchor="text" w:hAnchor="text" w:y="1"/>
                    <w:spacing w:before="60" w:after="60" w:line="276" w:lineRule="auto"/>
                    <w:suppressOverlap/>
                    <w:jc w:val="center"/>
                  </w:pPr>
                  <w:r>
                    <w:t>37</w:t>
                  </w:r>
                </w:p>
              </w:tc>
            </w:tr>
            <w:tr w:rsidR="005C3552" w:rsidRPr="008B0A2C" w14:paraId="7714DFBA" w14:textId="77777777" w:rsidTr="00B13D7C">
              <w:trPr>
                <w:trHeight w:val="754"/>
              </w:trPr>
              <w:tc>
                <w:tcPr>
                  <w:tcW w:w="1379" w:type="dxa"/>
                  <w:vAlign w:val="center"/>
                </w:tcPr>
                <w:p w14:paraId="75F5E19E" w14:textId="789B5FBF" w:rsidR="005C3552" w:rsidRDefault="005C3552" w:rsidP="00A03E93">
                  <w:pPr>
                    <w:framePr w:hSpace="180" w:wrap="around" w:vAnchor="text" w:hAnchor="text" w:y="1"/>
                    <w:spacing w:before="60" w:after="60" w:line="276" w:lineRule="auto"/>
                    <w:suppressOverlap/>
                    <w:jc w:val="center"/>
                  </w:pPr>
                  <w:r>
                    <w:t>7.3</w:t>
                  </w:r>
                </w:p>
              </w:tc>
              <w:tc>
                <w:tcPr>
                  <w:tcW w:w="5192" w:type="dxa"/>
                </w:tcPr>
                <w:p w14:paraId="74DD6102" w14:textId="2DFE703E" w:rsidR="005C3552" w:rsidRPr="0072659C" w:rsidRDefault="00512A7F" w:rsidP="00A03E93">
                  <w:pPr>
                    <w:framePr w:hSpace="180" w:wrap="around" w:vAnchor="text" w:hAnchor="text" w:y="1"/>
                    <w:spacing w:before="60" w:after="60" w:line="360" w:lineRule="auto"/>
                    <w:suppressOverlap/>
                    <w:jc w:val="center"/>
                  </w:pPr>
                  <w:r>
                    <w:t>Scalability Results</w:t>
                  </w:r>
                </w:p>
              </w:tc>
              <w:tc>
                <w:tcPr>
                  <w:tcW w:w="1208" w:type="dxa"/>
                  <w:vAlign w:val="center"/>
                </w:tcPr>
                <w:p w14:paraId="6BDF783E" w14:textId="2AF9165E" w:rsidR="005C3552" w:rsidRDefault="005C3552" w:rsidP="00A03E93">
                  <w:pPr>
                    <w:framePr w:hSpace="180" w:wrap="around" w:vAnchor="text" w:hAnchor="text" w:y="1"/>
                    <w:spacing w:before="60" w:after="60" w:line="276" w:lineRule="auto"/>
                    <w:suppressOverlap/>
                    <w:jc w:val="center"/>
                  </w:pPr>
                  <w:r>
                    <w:t>38</w:t>
                  </w:r>
                </w:p>
              </w:tc>
            </w:tr>
            <w:tr w:rsidR="005C3552" w:rsidRPr="008B0A2C" w14:paraId="09FE9147" w14:textId="77777777" w:rsidTr="00B13D7C">
              <w:trPr>
                <w:trHeight w:val="754"/>
              </w:trPr>
              <w:tc>
                <w:tcPr>
                  <w:tcW w:w="1379" w:type="dxa"/>
                  <w:vAlign w:val="center"/>
                </w:tcPr>
                <w:p w14:paraId="37EB171E" w14:textId="328187BE" w:rsidR="005C3552" w:rsidRDefault="005C3552" w:rsidP="00A03E93">
                  <w:pPr>
                    <w:framePr w:hSpace="180" w:wrap="around" w:vAnchor="text" w:hAnchor="text" w:y="1"/>
                    <w:spacing w:before="60" w:after="60" w:line="276" w:lineRule="auto"/>
                    <w:suppressOverlap/>
                    <w:jc w:val="center"/>
                  </w:pPr>
                  <w:r>
                    <w:t>7.4</w:t>
                  </w:r>
                </w:p>
              </w:tc>
              <w:tc>
                <w:tcPr>
                  <w:tcW w:w="5192" w:type="dxa"/>
                </w:tcPr>
                <w:p w14:paraId="50E29C6F" w14:textId="0A7124BD" w:rsidR="005C3552" w:rsidRPr="0072659C" w:rsidRDefault="00512A7F" w:rsidP="00A03E93">
                  <w:pPr>
                    <w:framePr w:hSpace="180" w:wrap="around" w:vAnchor="text" w:hAnchor="text" w:y="1"/>
                    <w:spacing w:before="60" w:after="60" w:line="360" w:lineRule="auto"/>
                    <w:suppressOverlap/>
                    <w:jc w:val="center"/>
                  </w:pPr>
                  <w:r>
                    <w:t>Erasure Coding Efficiency</w:t>
                  </w:r>
                </w:p>
              </w:tc>
              <w:tc>
                <w:tcPr>
                  <w:tcW w:w="1208" w:type="dxa"/>
                  <w:vAlign w:val="center"/>
                </w:tcPr>
                <w:p w14:paraId="2098338E" w14:textId="48C8FC40" w:rsidR="005C3552" w:rsidRDefault="005C3552" w:rsidP="00A03E93">
                  <w:pPr>
                    <w:framePr w:hSpace="180" w:wrap="around" w:vAnchor="text" w:hAnchor="text" w:y="1"/>
                    <w:spacing w:before="60" w:after="60" w:line="276" w:lineRule="auto"/>
                    <w:suppressOverlap/>
                    <w:jc w:val="center"/>
                  </w:pPr>
                  <w:r>
                    <w:t>39</w:t>
                  </w:r>
                </w:p>
              </w:tc>
            </w:tr>
            <w:tr w:rsidR="005C3552" w:rsidRPr="008B0A2C" w14:paraId="7A4019B8" w14:textId="77777777" w:rsidTr="00B13D7C">
              <w:trPr>
                <w:trHeight w:val="754"/>
              </w:trPr>
              <w:tc>
                <w:tcPr>
                  <w:tcW w:w="1379" w:type="dxa"/>
                  <w:vAlign w:val="center"/>
                </w:tcPr>
                <w:p w14:paraId="17412C1E" w14:textId="778300AE" w:rsidR="005C3552" w:rsidRDefault="005C3552" w:rsidP="00A03E93">
                  <w:pPr>
                    <w:framePr w:hSpace="180" w:wrap="around" w:vAnchor="text" w:hAnchor="text" w:y="1"/>
                    <w:spacing w:before="60" w:after="60" w:line="276" w:lineRule="auto"/>
                    <w:suppressOverlap/>
                    <w:jc w:val="center"/>
                  </w:pPr>
                  <w:r>
                    <w:t>7.5</w:t>
                  </w:r>
                </w:p>
              </w:tc>
              <w:tc>
                <w:tcPr>
                  <w:tcW w:w="5192" w:type="dxa"/>
                </w:tcPr>
                <w:p w14:paraId="3A463438" w14:textId="586457E1" w:rsidR="005C3552" w:rsidRPr="0072659C" w:rsidRDefault="005C3552" w:rsidP="00A03E93">
                  <w:pPr>
                    <w:framePr w:hSpace="180" w:wrap="around" w:vAnchor="text" w:hAnchor="text" w:y="1"/>
                    <w:spacing w:before="60" w:after="60" w:line="360" w:lineRule="auto"/>
                    <w:suppressOverlap/>
                    <w:jc w:val="center"/>
                  </w:pPr>
                  <w:r>
                    <w:t>Security Performance</w:t>
                  </w:r>
                </w:p>
              </w:tc>
              <w:tc>
                <w:tcPr>
                  <w:tcW w:w="1208" w:type="dxa"/>
                  <w:vAlign w:val="center"/>
                </w:tcPr>
                <w:p w14:paraId="324E2076" w14:textId="5384FAC2" w:rsidR="005C3552" w:rsidRDefault="005C3552" w:rsidP="00A03E93">
                  <w:pPr>
                    <w:framePr w:hSpace="180" w:wrap="around" w:vAnchor="text" w:hAnchor="text" w:y="1"/>
                    <w:spacing w:before="60" w:after="60" w:line="276" w:lineRule="auto"/>
                    <w:suppressOverlap/>
                    <w:jc w:val="center"/>
                  </w:pPr>
                  <w:r>
                    <w:t>40</w:t>
                  </w:r>
                </w:p>
              </w:tc>
            </w:tr>
          </w:tbl>
          <w:p w14:paraId="2F1D13A4" w14:textId="77777777" w:rsidR="002A7305" w:rsidRDefault="002A7305" w:rsidP="00B13D7C">
            <w:pPr>
              <w:jc w:val="center"/>
            </w:pPr>
          </w:p>
          <w:p w14:paraId="51231158" w14:textId="77777777" w:rsidR="0072659C" w:rsidRDefault="0072659C" w:rsidP="00B13D7C">
            <w:pPr>
              <w:jc w:val="center"/>
            </w:pPr>
          </w:p>
          <w:p w14:paraId="18A4CE05" w14:textId="77777777" w:rsidR="0072659C" w:rsidRDefault="0072659C" w:rsidP="00B13D7C">
            <w:pPr>
              <w:jc w:val="center"/>
            </w:pPr>
          </w:p>
          <w:p w14:paraId="273AA064" w14:textId="77777777" w:rsidR="0072659C" w:rsidRDefault="0072659C" w:rsidP="00B13D7C">
            <w:pPr>
              <w:jc w:val="center"/>
            </w:pPr>
          </w:p>
          <w:p w14:paraId="09C590B0" w14:textId="77777777" w:rsidR="0072659C" w:rsidRPr="008B0A2C" w:rsidRDefault="0072659C" w:rsidP="00B13D7C">
            <w:pPr>
              <w:jc w:val="center"/>
            </w:pPr>
          </w:p>
          <w:p w14:paraId="09873D91" w14:textId="77777777" w:rsidR="002A7305" w:rsidRPr="008B0A2C" w:rsidRDefault="002A7305" w:rsidP="00B13D7C">
            <w:pPr>
              <w:autoSpaceDE w:val="0"/>
              <w:autoSpaceDN w:val="0"/>
              <w:adjustRightInd w:val="0"/>
              <w:jc w:val="center"/>
              <w:rPr>
                <w:b/>
                <w:bCs/>
              </w:rPr>
            </w:pPr>
          </w:p>
          <w:p w14:paraId="2451A5FD" w14:textId="02B51FB1" w:rsidR="002A7305" w:rsidRDefault="002A7305" w:rsidP="00B13D7C">
            <w:pPr>
              <w:autoSpaceDE w:val="0"/>
              <w:autoSpaceDN w:val="0"/>
              <w:adjustRightInd w:val="0"/>
              <w:jc w:val="center"/>
              <w:rPr>
                <w:b/>
                <w:bCs/>
              </w:rPr>
            </w:pPr>
          </w:p>
          <w:p w14:paraId="798D8850" w14:textId="45B35C0D" w:rsidR="00F83E6D" w:rsidRDefault="00F83E6D" w:rsidP="00B13D7C">
            <w:pPr>
              <w:autoSpaceDE w:val="0"/>
              <w:autoSpaceDN w:val="0"/>
              <w:adjustRightInd w:val="0"/>
              <w:jc w:val="center"/>
              <w:rPr>
                <w:b/>
                <w:bCs/>
              </w:rPr>
            </w:pPr>
          </w:p>
          <w:p w14:paraId="0CDF3A5D" w14:textId="6ACEBAE1" w:rsidR="00F83E6D" w:rsidRDefault="00F83E6D" w:rsidP="00B13D7C">
            <w:pPr>
              <w:autoSpaceDE w:val="0"/>
              <w:autoSpaceDN w:val="0"/>
              <w:adjustRightInd w:val="0"/>
              <w:jc w:val="center"/>
              <w:rPr>
                <w:b/>
                <w:bCs/>
              </w:rPr>
            </w:pPr>
          </w:p>
          <w:p w14:paraId="17E43351" w14:textId="28915B5B" w:rsidR="00F83E6D" w:rsidRDefault="00F83E6D" w:rsidP="00B13D7C">
            <w:pPr>
              <w:autoSpaceDE w:val="0"/>
              <w:autoSpaceDN w:val="0"/>
              <w:adjustRightInd w:val="0"/>
              <w:jc w:val="center"/>
              <w:rPr>
                <w:b/>
                <w:bCs/>
              </w:rPr>
            </w:pPr>
          </w:p>
          <w:p w14:paraId="6B6A7CFC" w14:textId="6F49C1F6" w:rsidR="00F83E6D" w:rsidRDefault="00F83E6D" w:rsidP="00B13D7C">
            <w:pPr>
              <w:autoSpaceDE w:val="0"/>
              <w:autoSpaceDN w:val="0"/>
              <w:adjustRightInd w:val="0"/>
              <w:jc w:val="center"/>
              <w:rPr>
                <w:b/>
                <w:bCs/>
              </w:rPr>
            </w:pPr>
          </w:p>
          <w:p w14:paraId="7BA2E24A" w14:textId="32D02EB0" w:rsidR="00F83E6D" w:rsidRDefault="00F83E6D" w:rsidP="00B13D7C">
            <w:pPr>
              <w:autoSpaceDE w:val="0"/>
              <w:autoSpaceDN w:val="0"/>
              <w:adjustRightInd w:val="0"/>
              <w:jc w:val="center"/>
              <w:rPr>
                <w:b/>
                <w:bCs/>
              </w:rPr>
            </w:pPr>
          </w:p>
          <w:p w14:paraId="779BEEE0" w14:textId="3427F885" w:rsidR="00F83E6D" w:rsidRDefault="00F83E6D" w:rsidP="00B13D7C">
            <w:pPr>
              <w:autoSpaceDE w:val="0"/>
              <w:autoSpaceDN w:val="0"/>
              <w:adjustRightInd w:val="0"/>
              <w:jc w:val="center"/>
              <w:rPr>
                <w:b/>
                <w:bCs/>
              </w:rPr>
            </w:pPr>
          </w:p>
          <w:p w14:paraId="7C75C494" w14:textId="4D035FCB" w:rsidR="00F83E6D" w:rsidRDefault="00F83E6D" w:rsidP="00B13D7C">
            <w:pPr>
              <w:autoSpaceDE w:val="0"/>
              <w:autoSpaceDN w:val="0"/>
              <w:adjustRightInd w:val="0"/>
              <w:jc w:val="center"/>
              <w:rPr>
                <w:b/>
                <w:bCs/>
              </w:rPr>
            </w:pPr>
          </w:p>
          <w:p w14:paraId="157EDCAB" w14:textId="77777777" w:rsidR="00F83E6D" w:rsidRPr="008B0A2C" w:rsidRDefault="00F83E6D" w:rsidP="00B13D7C">
            <w:pPr>
              <w:autoSpaceDE w:val="0"/>
              <w:autoSpaceDN w:val="0"/>
              <w:adjustRightInd w:val="0"/>
              <w:jc w:val="center"/>
              <w:rPr>
                <w:b/>
                <w:bCs/>
              </w:rPr>
            </w:pPr>
          </w:p>
          <w:p w14:paraId="6B59AB3B" w14:textId="77777777" w:rsidR="002A7305" w:rsidRPr="008B0A2C" w:rsidRDefault="002A7305" w:rsidP="00B13D7C">
            <w:pPr>
              <w:autoSpaceDE w:val="0"/>
              <w:autoSpaceDN w:val="0"/>
              <w:adjustRightInd w:val="0"/>
              <w:jc w:val="center"/>
              <w:rPr>
                <w:b/>
                <w:bCs/>
              </w:rPr>
            </w:pPr>
          </w:p>
          <w:p w14:paraId="1AB3A924" w14:textId="77777777" w:rsidR="0072659C" w:rsidRDefault="0072659C" w:rsidP="009C49A3">
            <w:pPr>
              <w:autoSpaceDE w:val="0"/>
              <w:autoSpaceDN w:val="0"/>
              <w:adjustRightInd w:val="0"/>
              <w:rPr>
                <w:b/>
                <w:bCs/>
              </w:rPr>
            </w:pPr>
          </w:p>
          <w:p w14:paraId="3D66EA17" w14:textId="77777777" w:rsidR="002A7305" w:rsidRPr="00AC3BEE" w:rsidRDefault="002A7305" w:rsidP="00B13D7C">
            <w:pPr>
              <w:autoSpaceDE w:val="0"/>
              <w:autoSpaceDN w:val="0"/>
              <w:adjustRightInd w:val="0"/>
              <w:spacing w:before="120" w:after="60" w:line="360" w:lineRule="auto"/>
              <w:jc w:val="center"/>
              <w:rPr>
                <w:b/>
                <w:bCs/>
                <w:sz w:val="28"/>
                <w:szCs w:val="28"/>
              </w:rPr>
            </w:pPr>
            <w:r w:rsidRPr="00293D45">
              <w:rPr>
                <w:b/>
                <w:bCs/>
                <w:sz w:val="28"/>
                <w:szCs w:val="28"/>
              </w:rPr>
              <w:lastRenderedPageBreak/>
              <w:t>List of Figures</w:t>
            </w:r>
          </w:p>
          <w:tbl>
            <w:tblPr>
              <w:tblStyle w:val="TableGrid"/>
              <w:tblW w:w="0" w:type="auto"/>
              <w:tblLook w:val="04A0" w:firstRow="1" w:lastRow="0" w:firstColumn="1" w:lastColumn="0" w:noHBand="0" w:noVBand="1"/>
            </w:tblPr>
            <w:tblGrid>
              <w:gridCol w:w="1500"/>
              <w:gridCol w:w="5362"/>
              <w:gridCol w:w="1230"/>
            </w:tblGrid>
            <w:tr w:rsidR="002A7305" w:rsidRPr="008B0A2C" w14:paraId="41AF3F13" w14:textId="77777777" w:rsidTr="00B13D7C">
              <w:tc>
                <w:tcPr>
                  <w:tcW w:w="1500" w:type="dxa"/>
                  <w:vAlign w:val="center"/>
                </w:tcPr>
                <w:p w14:paraId="302F3B2A" w14:textId="77777777" w:rsidR="002A7305" w:rsidRPr="008B0A2C" w:rsidRDefault="002A7305" w:rsidP="00A03E93">
                  <w:pPr>
                    <w:framePr w:hSpace="180" w:wrap="around" w:vAnchor="text" w:hAnchor="text" w:y="1"/>
                    <w:spacing w:before="60" w:after="60"/>
                    <w:suppressOverlap/>
                    <w:jc w:val="center"/>
                    <w:rPr>
                      <w:b/>
                    </w:rPr>
                  </w:pPr>
                  <w:r w:rsidRPr="008B0A2C">
                    <w:rPr>
                      <w:b/>
                      <w:bCs/>
                    </w:rPr>
                    <w:t>FIGURE No.</w:t>
                  </w:r>
                </w:p>
              </w:tc>
              <w:tc>
                <w:tcPr>
                  <w:tcW w:w="5362" w:type="dxa"/>
                </w:tcPr>
                <w:p w14:paraId="1EFD86B0" w14:textId="77777777" w:rsidR="002A7305" w:rsidRPr="008B0A2C" w:rsidRDefault="002A7305" w:rsidP="00A03E93">
                  <w:pPr>
                    <w:framePr w:hSpace="180" w:wrap="around" w:vAnchor="text" w:hAnchor="text" w:y="1"/>
                    <w:spacing w:before="60" w:after="60"/>
                    <w:suppressOverlap/>
                    <w:jc w:val="center"/>
                    <w:rPr>
                      <w:b/>
                    </w:rPr>
                  </w:pPr>
                  <w:r w:rsidRPr="008B0A2C">
                    <w:rPr>
                      <w:b/>
                      <w:bCs/>
                    </w:rPr>
                    <w:t>TITLE</w:t>
                  </w:r>
                </w:p>
              </w:tc>
              <w:tc>
                <w:tcPr>
                  <w:tcW w:w="1230" w:type="dxa"/>
                  <w:vAlign w:val="center"/>
                </w:tcPr>
                <w:p w14:paraId="7F24CBE6" w14:textId="77777777" w:rsidR="002A7305" w:rsidRPr="008B0A2C" w:rsidRDefault="002A7305" w:rsidP="00A03E93">
                  <w:pPr>
                    <w:framePr w:hSpace="180" w:wrap="around" w:vAnchor="text" w:hAnchor="text" w:y="1"/>
                    <w:autoSpaceDE w:val="0"/>
                    <w:autoSpaceDN w:val="0"/>
                    <w:adjustRightInd w:val="0"/>
                    <w:spacing w:before="60" w:after="60"/>
                    <w:suppressOverlap/>
                    <w:jc w:val="center"/>
                    <w:rPr>
                      <w:b/>
                      <w:bCs/>
                    </w:rPr>
                  </w:pPr>
                  <w:r w:rsidRPr="008B0A2C">
                    <w:rPr>
                      <w:b/>
                      <w:bCs/>
                    </w:rPr>
                    <w:t>PAGE No.</w:t>
                  </w:r>
                </w:p>
              </w:tc>
            </w:tr>
            <w:tr w:rsidR="002A7305" w:rsidRPr="008B0A2C" w14:paraId="0F03D330" w14:textId="77777777" w:rsidTr="00B13D7C">
              <w:tc>
                <w:tcPr>
                  <w:tcW w:w="1500" w:type="dxa"/>
                  <w:vAlign w:val="center"/>
                </w:tcPr>
                <w:p w14:paraId="7B1393F1" w14:textId="5EB72F91" w:rsidR="002A7305" w:rsidRPr="008B0A2C" w:rsidRDefault="002F1B9E" w:rsidP="00A03E93">
                  <w:pPr>
                    <w:framePr w:hSpace="180" w:wrap="around" w:vAnchor="text" w:hAnchor="text" w:y="1"/>
                    <w:spacing w:before="60" w:after="60"/>
                    <w:suppressOverlap/>
                    <w:jc w:val="center"/>
                  </w:pPr>
                  <w:r>
                    <w:t>1</w:t>
                  </w:r>
                  <w:r w:rsidR="00AB64B0">
                    <w:t>.1</w:t>
                  </w:r>
                </w:p>
              </w:tc>
              <w:tc>
                <w:tcPr>
                  <w:tcW w:w="5362" w:type="dxa"/>
                </w:tcPr>
                <w:p w14:paraId="391F6ECD" w14:textId="722D1F9B" w:rsidR="002A7305" w:rsidRPr="008B0A2C" w:rsidRDefault="00AB64B0" w:rsidP="00A03E93">
                  <w:pPr>
                    <w:framePr w:hSpace="180" w:wrap="around" w:vAnchor="text" w:hAnchor="text" w:y="1"/>
                    <w:spacing w:before="60" w:after="60"/>
                    <w:suppressOverlap/>
                    <w:jc w:val="center"/>
                  </w:pPr>
                  <w:r>
                    <w:t>Distributed File Storage System Architecture</w:t>
                  </w:r>
                </w:p>
              </w:tc>
              <w:tc>
                <w:tcPr>
                  <w:tcW w:w="1230" w:type="dxa"/>
                  <w:vAlign w:val="center"/>
                </w:tcPr>
                <w:p w14:paraId="05EA77D5" w14:textId="453AB422" w:rsidR="002A7305" w:rsidRPr="008B0A2C" w:rsidRDefault="000C2492" w:rsidP="00A03E93">
                  <w:pPr>
                    <w:framePr w:hSpace="180" w:wrap="around" w:vAnchor="text" w:hAnchor="text" w:y="1"/>
                    <w:spacing w:before="60" w:after="60"/>
                    <w:suppressOverlap/>
                    <w:jc w:val="center"/>
                  </w:pPr>
                  <w:r>
                    <w:t>1</w:t>
                  </w:r>
                </w:p>
              </w:tc>
            </w:tr>
            <w:tr w:rsidR="002A7305" w:rsidRPr="008B0A2C" w14:paraId="521567B9" w14:textId="77777777" w:rsidTr="00B13D7C">
              <w:tc>
                <w:tcPr>
                  <w:tcW w:w="1500" w:type="dxa"/>
                  <w:vAlign w:val="center"/>
                </w:tcPr>
                <w:p w14:paraId="20C9A3BE" w14:textId="6E605E8E" w:rsidR="002A7305" w:rsidRPr="008B0A2C" w:rsidRDefault="00F7618C" w:rsidP="00A03E93">
                  <w:pPr>
                    <w:framePr w:hSpace="180" w:wrap="around" w:vAnchor="text" w:hAnchor="text" w:y="1"/>
                    <w:spacing w:before="60" w:after="60"/>
                    <w:suppressOverlap/>
                    <w:jc w:val="center"/>
                  </w:pPr>
                  <w:r>
                    <w:t>3</w:t>
                  </w:r>
                  <w:r w:rsidR="0072659C">
                    <w:t>.1</w:t>
                  </w:r>
                </w:p>
              </w:tc>
              <w:tc>
                <w:tcPr>
                  <w:tcW w:w="5362" w:type="dxa"/>
                </w:tcPr>
                <w:p w14:paraId="729B788D" w14:textId="12A20C26" w:rsidR="002A7305" w:rsidRPr="008B0A2C" w:rsidRDefault="00F7618C" w:rsidP="00A03E93">
                  <w:pPr>
                    <w:framePr w:hSpace="180" w:wrap="around" w:vAnchor="text" w:hAnchor="text" w:y="1"/>
                    <w:spacing w:before="60" w:after="60"/>
                    <w:suppressOverlap/>
                    <w:jc w:val="center"/>
                  </w:pPr>
                  <w:r>
                    <w:t xml:space="preserve">Interactive Dashboard </w:t>
                  </w:r>
                </w:p>
              </w:tc>
              <w:tc>
                <w:tcPr>
                  <w:tcW w:w="1230" w:type="dxa"/>
                  <w:vAlign w:val="center"/>
                </w:tcPr>
                <w:p w14:paraId="516CB2D5" w14:textId="657142DC" w:rsidR="002A7305" w:rsidRPr="008B0A2C" w:rsidRDefault="00B10B71" w:rsidP="00A03E93">
                  <w:pPr>
                    <w:framePr w:hSpace="180" w:wrap="around" w:vAnchor="text" w:hAnchor="text" w:y="1"/>
                    <w:spacing w:before="60" w:after="60"/>
                    <w:suppressOverlap/>
                    <w:jc w:val="center"/>
                  </w:pPr>
                  <w:r>
                    <w:t>7</w:t>
                  </w:r>
                </w:p>
              </w:tc>
            </w:tr>
            <w:tr w:rsidR="002A7305" w:rsidRPr="008B0A2C" w14:paraId="7425073C" w14:textId="77777777" w:rsidTr="00B13D7C">
              <w:tc>
                <w:tcPr>
                  <w:tcW w:w="1500" w:type="dxa"/>
                  <w:vAlign w:val="center"/>
                </w:tcPr>
                <w:p w14:paraId="146C94B0" w14:textId="1B6199A6" w:rsidR="002A7305" w:rsidRPr="008B0A2C" w:rsidRDefault="00087237" w:rsidP="00A03E93">
                  <w:pPr>
                    <w:framePr w:hSpace="180" w:wrap="around" w:vAnchor="text" w:hAnchor="text" w:y="1"/>
                    <w:spacing w:before="60" w:after="60"/>
                    <w:suppressOverlap/>
                    <w:jc w:val="center"/>
                  </w:pPr>
                  <w:r>
                    <w:t>3.1</w:t>
                  </w:r>
                  <w:r w:rsidR="002A7305" w:rsidRPr="008B0A2C">
                    <w:t>.1</w:t>
                  </w:r>
                </w:p>
              </w:tc>
              <w:tc>
                <w:tcPr>
                  <w:tcW w:w="5362" w:type="dxa"/>
                </w:tcPr>
                <w:p w14:paraId="2490CF19" w14:textId="5E05E986" w:rsidR="002A7305" w:rsidRPr="008B0A2C" w:rsidRDefault="00F7618C" w:rsidP="00A03E93">
                  <w:pPr>
                    <w:framePr w:hSpace="180" w:wrap="around" w:vAnchor="text" w:hAnchor="text" w:y="1"/>
                    <w:spacing w:before="60" w:after="60"/>
                    <w:suppressOverlap/>
                    <w:jc w:val="center"/>
                  </w:pPr>
                  <w:r>
                    <w:t>File Upload Interface</w:t>
                  </w:r>
                </w:p>
              </w:tc>
              <w:tc>
                <w:tcPr>
                  <w:tcW w:w="1230" w:type="dxa"/>
                  <w:vAlign w:val="center"/>
                </w:tcPr>
                <w:p w14:paraId="6265BD88" w14:textId="3D3A7242" w:rsidR="002A7305" w:rsidRPr="008B0A2C" w:rsidRDefault="00B10B71" w:rsidP="00A03E93">
                  <w:pPr>
                    <w:framePr w:hSpace="180" w:wrap="around" w:vAnchor="text" w:hAnchor="text" w:y="1"/>
                    <w:spacing w:before="60" w:after="60"/>
                    <w:suppressOverlap/>
                    <w:jc w:val="center"/>
                  </w:pPr>
                  <w:r>
                    <w:t>8</w:t>
                  </w:r>
                </w:p>
              </w:tc>
            </w:tr>
            <w:tr w:rsidR="004A0862" w:rsidRPr="008B0A2C" w14:paraId="24D40656" w14:textId="77777777" w:rsidTr="00B13D7C">
              <w:tc>
                <w:tcPr>
                  <w:tcW w:w="1500" w:type="dxa"/>
                  <w:vAlign w:val="center"/>
                </w:tcPr>
                <w:p w14:paraId="3D50191D" w14:textId="435353F2" w:rsidR="004A0862" w:rsidRDefault="00EE3A67" w:rsidP="00A03E93">
                  <w:pPr>
                    <w:framePr w:hSpace="180" w:wrap="around" w:vAnchor="text" w:hAnchor="text" w:y="1"/>
                    <w:spacing w:before="60" w:after="60"/>
                    <w:suppressOverlap/>
                    <w:jc w:val="center"/>
                  </w:pPr>
                  <w:r>
                    <w:t>3.2.1</w:t>
                  </w:r>
                </w:p>
              </w:tc>
              <w:tc>
                <w:tcPr>
                  <w:tcW w:w="5362" w:type="dxa"/>
                </w:tcPr>
                <w:p w14:paraId="44E05456" w14:textId="159BAF51" w:rsidR="004A0862" w:rsidRPr="00EE3A67" w:rsidRDefault="00EE3A67" w:rsidP="00A03E93">
                  <w:pPr>
                    <w:framePr w:hSpace="180" w:wrap="around" w:vAnchor="text" w:hAnchor="text" w:y="1"/>
                    <w:spacing w:before="60" w:after="60"/>
                    <w:suppressOverlap/>
                    <w:jc w:val="center"/>
                  </w:pPr>
                  <w:r w:rsidRPr="00945E7A">
                    <w:rPr>
                      <w:rStyle w:val="Strong"/>
                      <w:b w:val="0"/>
                      <w:szCs w:val="20"/>
                    </w:rPr>
                    <w:t>API Workflow Diagram</w:t>
                  </w:r>
                </w:p>
              </w:tc>
              <w:tc>
                <w:tcPr>
                  <w:tcW w:w="1230" w:type="dxa"/>
                  <w:vAlign w:val="center"/>
                </w:tcPr>
                <w:p w14:paraId="6D10492C" w14:textId="4F5EC0A9" w:rsidR="004A0862" w:rsidRDefault="00EE3A67" w:rsidP="00A03E93">
                  <w:pPr>
                    <w:framePr w:hSpace="180" w:wrap="around" w:vAnchor="text" w:hAnchor="text" w:y="1"/>
                    <w:spacing w:before="60" w:after="60"/>
                    <w:suppressOverlap/>
                    <w:jc w:val="center"/>
                  </w:pPr>
                  <w:r>
                    <w:t>11</w:t>
                  </w:r>
                </w:p>
              </w:tc>
            </w:tr>
            <w:tr w:rsidR="004A0862" w:rsidRPr="008B0A2C" w14:paraId="6D3BEC4D" w14:textId="77777777" w:rsidTr="00B13D7C">
              <w:tc>
                <w:tcPr>
                  <w:tcW w:w="1500" w:type="dxa"/>
                  <w:vAlign w:val="center"/>
                </w:tcPr>
                <w:p w14:paraId="2673135B" w14:textId="01B9742A" w:rsidR="004A0862" w:rsidRDefault="00945E7A" w:rsidP="00A03E93">
                  <w:pPr>
                    <w:framePr w:hSpace="180" w:wrap="around" w:vAnchor="text" w:hAnchor="text" w:y="1"/>
                    <w:spacing w:before="60" w:after="60"/>
                    <w:suppressOverlap/>
                    <w:jc w:val="center"/>
                  </w:pPr>
                  <w:r>
                    <w:t>3.3.1</w:t>
                  </w:r>
                </w:p>
              </w:tc>
              <w:tc>
                <w:tcPr>
                  <w:tcW w:w="5362" w:type="dxa"/>
                </w:tcPr>
                <w:p w14:paraId="27BA45DA" w14:textId="34BF67C1" w:rsidR="004A0862" w:rsidRDefault="00945E7A" w:rsidP="00A03E93">
                  <w:pPr>
                    <w:framePr w:hSpace="180" w:wrap="around" w:vAnchor="text" w:hAnchor="text" w:y="1"/>
                    <w:spacing w:before="60" w:after="60"/>
                    <w:suppressOverlap/>
                    <w:jc w:val="center"/>
                  </w:pPr>
                  <w:r>
                    <w:t>Database Schema Diagram</w:t>
                  </w:r>
                </w:p>
              </w:tc>
              <w:tc>
                <w:tcPr>
                  <w:tcW w:w="1230" w:type="dxa"/>
                  <w:vAlign w:val="center"/>
                </w:tcPr>
                <w:p w14:paraId="30169416" w14:textId="06FEF6B2" w:rsidR="004A0862" w:rsidRDefault="00945E7A" w:rsidP="00A03E93">
                  <w:pPr>
                    <w:framePr w:hSpace="180" w:wrap="around" w:vAnchor="text" w:hAnchor="text" w:y="1"/>
                    <w:spacing w:before="60" w:after="60"/>
                    <w:suppressOverlap/>
                    <w:jc w:val="center"/>
                  </w:pPr>
                  <w:r>
                    <w:t>13</w:t>
                  </w:r>
                </w:p>
              </w:tc>
            </w:tr>
            <w:tr w:rsidR="00217ED1" w:rsidRPr="008B0A2C" w14:paraId="146AFBF5" w14:textId="77777777" w:rsidTr="00B13D7C">
              <w:tc>
                <w:tcPr>
                  <w:tcW w:w="1500" w:type="dxa"/>
                  <w:vAlign w:val="center"/>
                </w:tcPr>
                <w:p w14:paraId="2EF38E9C" w14:textId="2E756257" w:rsidR="00217ED1" w:rsidRDefault="00217ED1" w:rsidP="00A03E93">
                  <w:pPr>
                    <w:framePr w:hSpace="180" w:wrap="around" w:vAnchor="text" w:hAnchor="text" w:y="1"/>
                    <w:spacing w:before="60" w:after="60"/>
                    <w:suppressOverlap/>
                    <w:jc w:val="center"/>
                  </w:pPr>
                  <w:r>
                    <w:t>3.5.1</w:t>
                  </w:r>
                </w:p>
              </w:tc>
              <w:tc>
                <w:tcPr>
                  <w:tcW w:w="5362" w:type="dxa"/>
                </w:tcPr>
                <w:p w14:paraId="50B2BDDA" w14:textId="3DDCBF75" w:rsidR="00217ED1" w:rsidRDefault="00FE7DB9" w:rsidP="00A03E93">
                  <w:pPr>
                    <w:framePr w:hSpace="180" w:wrap="around" w:vAnchor="text" w:hAnchor="text" w:y="1"/>
                    <w:spacing w:before="60" w:after="60"/>
                    <w:suppressOverlap/>
                    <w:jc w:val="center"/>
                  </w:pPr>
                  <w:r>
                    <w:t>File Encryption Process</w:t>
                  </w:r>
                </w:p>
              </w:tc>
              <w:tc>
                <w:tcPr>
                  <w:tcW w:w="1230" w:type="dxa"/>
                  <w:vAlign w:val="center"/>
                </w:tcPr>
                <w:p w14:paraId="742A4376" w14:textId="7071EAD4" w:rsidR="00217ED1" w:rsidRDefault="000B030D" w:rsidP="00A03E93">
                  <w:pPr>
                    <w:framePr w:hSpace="180" w:wrap="around" w:vAnchor="text" w:hAnchor="text" w:y="1"/>
                    <w:spacing w:before="60" w:after="60"/>
                    <w:suppressOverlap/>
                    <w:jc w:val="center"/>
                  </w:pPr>
                  <w:r>
                    <w:t>16</w:t>
                  </w:r>
                </w:p>
              </w:tc>
            </w:tr>
            <w:tr w:rsidR="00217ED1" w:rsidRPr="008B0A2C" w14:paraId="2FCBDA37" w14:textId="77777777" w:rsidTr="00B13D7C">
              <w:tc>
                <w:tcPr>
                  <w:tcW w:w="1500" w:type="dxa"/>
                  <w:vAlign w:val="center"/>
                </w:tcPr>
                <w:p w14:paraId="66AF5C09" w14:textId="7E4EF272" w:rsidR="00217ED1" w:rsidRDefault="00217ED1" w:rsidP="00A03E93">
                  <w:pPr>
                    <w:framePr w:hSpace="180" w:wrap="around" w:vAnchor="text" w:hAnchor="text" w:y="1"/>
                    <w:spacing w:before="60" w:after="60"/>
                    <w:suppressOverlap/>
                    <w:jc w:val="center"/>
                  </w:pPr>
                  <w:r>
                    <w:t>3.5.2</w:t>
                  </w:r>
                </w:p>
              </w:tc>
              <w:tc>
                <w:tcPr>
                  <w:tcW w:w="5362" w:type="dxa"/>
                </w:tcPr>
                <w:p w14:paraId="706AB8F5" w14:textId="7C51F479" w:rsidR="00217ED1" w:rsidRDefault="00FE7DB9" w:rsidP="00A03E93">
                  <w:pPr>
                    <w:framePr w:hSpace="180" w:wrap="around" w:vAnchor="text" w:hAnchor="text" w:y="1"/>
                    <w:spacing w:before="60" w:after="60"/>
                    <w:suppressOverlap/>
                    <w:jc w:val="center"/>
                  </w:pPr>
                  <w:r>
                    <w:t>File Decryption Process</w:t>
                  </w:r>
                </w:p>
              </w:tc>
              <w:tc>
                <w:tcPr>
                  <w:tcW w:w="1230" w:type="dxa"/>
                  <w:vAlign w:val="center"/>
                </w:tcPr>
                <w:p w14:paraId="49467A3A" w14:textId="77990ABF" w:rsidR="00217ED1" w:rsidRDefault="000B030D" w:rsidP="00A03E93">
                  <w:pPr>
                    <w:framePr w:hSpace="180" w:wrap="around" w:vAnchor="text" w:hAnchor="text" w:y="1"/>
                    <w:spacing w:before="60" w:after="60"/>
                    <w:suppressOverlap/>
                    <w:jc w:val="center"/>
                  </w:pPr>
                  <w:r>
                    <w:t>17</w:t>
                  </w:r>
                </w:p>
              </w:tc>
            </w:tr>
            <w:tr w:rsidR="000213D2" w:rsidRPr="008B0A2C" w14:paraId="5D536E76" w14:textId="77777777" w:rsidTr="00B13D7C">
              <w:tc>
                <w:tcPr>
                  <w:tcW w:w="1500" w:type="dxa"/>
                  <w:vAlign w:val="center"/>
                </w:tcPr>
                <w:p w14:paraId="1D7022C7" w14:textId="25941587" w:rsidR="000213D2" w:rsidRDefault="000213D2" w:rsidP="00A03E93">
                  <w:pPr>
                    <w:framePr w:hSpace="180" w:wrap="around" w:vAnchor="text" w:hAnchor="text" w:y="1"/>
                    <w:spacing w:before="60" w:after="60"/>
                    <w:suppressOverlap/>
                    <w:jc w:val="center"/>
                  </w:pPr>
                  <w:r>
                    <w:t>5.1</w:t>
                  </w:r>
                </w:p>
              </w:tc>
              <w:tc>
                <w:tcPr>
                  <w:tcW w:w="5362" w:type="dxa"/>
                </w:tcPr>
                <w:p w14:paraId="71F2F68B" w14:textId="7F058D67" w:rsidR="000213D2" w:rsidRDefault="00A75E9E" w:rsidP="00A03E93">
                  <w:pPr>
                    <w:framePr w:hSpace="180" w:wrap="around" w:vAnchor="text" w:hAnchor="text" w:y="1"/>
                    <w:spacing w:before="60" w:after="60"/>
                    <w:suppressOverlap/>
                    <w:jc w:val="center"/>
                  </w:pPr>
                  <w:r w:rsidRPr="00A75E9E">
                    <w:rPr>
                      <w:szCs w:val="28"/>
                    </w:rPr>
                    <w:t xml:space="preserve">Server Initialization with Middleware and Error </w:t>
                  </w:r>
                  <w:proofErr w:type="spellStart"/>
                  <w:r w:rsidRPr="00A75E9E">
                    <w:rPr>
                      <w:szCs w:val="28"/>
                    </w:rPr>
                    <w:t>HandlingCode</w:t>
                  </w:r>
                  <w:proofErr w:type="spellEnd"/>
                  <w:r w:rsidRPr="00A75E9E">
                    <w:rPr>
                      <w:rStyle w:val="Strong"/>
                      <w:b w:val="0"/>
                      <w:sz w:val="22"/>
                      <w:szCs w:val="20"/>
                    </w:rPr>
                    <w:t xml:space="preserve"> </w:t>
                  </w:r>
                </w:p>
              </w:tc>
              <w:tc>
                <w:tcPr>
                  <w:tcW w:w="1230" w:type="dxa"/>
                  <w:vAlign w:val="center"/>
                </w:tcPr>
                <w:p w14:paraId="10E932ED" w14:textId="654C27AA" w:rsidR="000213D2" w:rsidRDefault="00B85D99" w:rsidP="00A03E93">
                  <w:pPr>
                    <w:framePr w:hSpace="180" w:wrap="around" w:vAnchor="text" w:hAnchor="text" w:y="1"/>
                    <w:spacing w:before="60" w:after="60"/>
                    <w:suppressOverlap/>
                    <w:jc w:val="center"/>
                  </w:pPr>
                  <w:r>
                    <w:t>26</w:t>
                  </w:r>
                </w:p>
              </w:tc>
            </w:tr>
            <w:tr w:rsidR="000213D2" w:rsidRPr="008B0A2C" w14:paraId="755D754E" w14:textId="77777777" w:rsidTr="00B13D7C">
              <w:tc>
                <w:tcPr>
                  <w:tcW w:w="1500" w:type="dxa"/>
                  <w:vAlign w:val="center"/>
                </w:tcPr>
                <w:p w14:paraId="2FDA6962" w14:textId="7530851F" w:rsidR="000213D2" w:rsidRDefault="000213D2" w:rsidP="00A03E93">
                  <w:pPr>
                    <w:framePr w:hSpace="180" w:wrap="around" w:vAnchor="text" w:hAnchor="text" w:y="1"/>
                    <w:spacing w:before="60" w:after="60"/>
                    <w:suppressOverlap/>
                    <w:jc w:val="center"/>
                  </w:pPr>
                  <w:r>
                    <w:t>5.2</w:t>
                  </w:r>
                </w:p>
              </w:tc>
              <w:tc>
                <w:tcPr>
                  <w:tcW w:w="5362" w:type="dxa"/>
                </w:tcPr>
                <w:p w14:paraId="69099D81" w14:textId="7AB03239" w:rsidR="000213D2" w:rsidRDefault="00A75E9E" w:rsidP="00A03E93">
                  <w:pPr>
                    <w:framePr w:hSpace="180" w:wrap="around" w:vAnchor="text" w:hAnchor="text" w:y="1"/>
                    <w:spacing w:before="60" w:after="60"/>
                    <w:suppressOverlap/>
                    <w:jc w:val="center"/>
                  </w:pPr>
                  <w:r w:rsidRPr="00A75E9E">
                    <w:rPr>
                      <w:rStyle w:val="Strong"/>
                      <w:b w:val="0"/>
                      <w:szCs w:val="20"/>
                    </w:rPr>
                    <w:t>Core Database Schema for Distributed File Storage System</w:t>
                  </w:r>
                </w:p>
              </w:tc>
              <w:tc>
                <w:tcPr>
                  <w:tcW w:w="1230" w:type="dxa"/>
                  <w:vAlign w:val="center"/>
                </w:tcPr>
                <w:p w14:paraId="30EC53F4" w14:textId="41FFFCCF" w:rsidR="000213D2" w:rsidRDefault="00B85D99" w:rsidP="00A03E93">
                  <w:pPr>
                    <w:framePr w:hSpace="180" w:wrap="around" w:vAnchor="text" w:hAnchor="text" w:y="1"/>
                    <w:spacing w:before="60" w:after="60"/>
                    <w:suppressOverlap/>
                    <w:jc w:val="center"/>
                  </w:pPr>
                  <w:r>
                    <w:t>27</w:t>
                  </w:r>
                </w:p>
              </w:tc>
            </w:tr>
            <w:tr w:rsidR="000213D2" w:rsidRPr="008B0A2C" w14:paraId="0895F4C2" w14:textId="77777777" w:rsidTr="00B13D7C">
              <w:tc>
                <w:tcPr>
                  <w:tcW w:w="1500" w:type="dxa"/>
                  <w:vAlign w:val="center"/>
                </w:tcPr>
                <w:p w14:paraId="72D6DB30" w14:textId="7CB63E89" w:rsidR="000213D2" w:rsidRDefault="000213D2" w:rsidP="00A03E93">
                  <w:pPr>
                    <w:framePr w:hSpace="180" w:wrap="around" w:vAnchor="text" w:hAnchor="text" w:y="1"/>
                    <w:spacing w:before="60" w:after="60"/>
                    <w:suppressOverlap/>
                    <w:jc w:val="center"/>
                  </w:pPr>
                  <w:r>
                    <w:t>5.3</w:t>
                  </w:r>
                </w:p>
              </w:tc>
              <w:tc>
                <w:tcPr>
                  <w:tcW w:w="5362" w:type="dxa"/>
                </w:tcPr>
                <w:p w14:paraId="37A3B374" w14:textId="03365A78" w:rsidR="000213D2" w:rsidRDefault="00B85D99" w:rsidP="00A03E93">
                  <w:pPr>
                    <w:framePr w:hSpace="180" w:wrap="around" w:vAnchor="text" w:hAnchor="text" w:y="1"/>
                    <w:spacing w:before="60" w:after="60"/>
                    <w:suppressOverlap/>
                    <w:jc w:val="center"/>
                  </w:pPr>
                  <w:r w:rsidRPr="00B85D99">
                    <w:rPr>
                      <w:rStyle w:val="Strong"/>
                      <w:b w:val="0"/>
                      <w:szCs w:val="20"/>
                    </w:rPr>
                    <w:t>Erasure Coding Implementation For Data Redundancy</w:t>
                  </w:r>
                  <w:r w:rsidRPr="00B85D99">
                    <w:rPr>
                      <w:i/>
                      <w:szCs w:val="20"/>
                    </w:rPr>
                    <w:t xml:space="preserve"> </w:t>
                  </w:r>
                </w:p>
              </w:tc>
              <w:tc>
                <w:tcPr>
                  <w:tcW w:w="1230" w:type="dxa"/>
                  <w:vAlign w:val="center"/>
                </w:tcPr>
                <w:p w14:paraId="1E283C17" w14:textId="7075ACE4" w:rsidR="000213D2" w:rsidRDefault="00B85D99" w:rsidP="00A03E93">
                  <w:pPr>
                    <w:framePr w:hSpace="180" w:wrap="around" w:vAnchor="text" w:hAnchor="text" w:y="1"/>
                    <w:spacing w:before="60" w:after="60"/>
                    <w:suppressOverlap/>
                    <w:jc w:val="center"/>
                  </w:pPr>
                  <w:r>
                    <w:t>28</w:t>
                  </w:r>
                </w:p>
              </w:tc>
            </w:tr>
            <w:tr w:rsidR="000213D2" w:rsidRPr="008B0A2C" w14:paraId="7DC4DE73" w14:textId="77777777" w:rsidTr="00B13D7C">
              <w:tc>
                <w:tcPr>
                  <w:tcW w:w="1500" w:type="dxa"/>
                  <w:vAlign w:val="center"/>
                </w:tcPr>
                <w:p w14:paraId="763A942B" w14:textId="397C1A86" w:rsidR="000213D2" w:rsidRDefault="000213D2" w:rsidP="00A03E93">
                  <w:pPr>
                    <w:framePr w:hSpace="180" w:wrap="around" w:vAnchor="text" w:hAnchor="text" w:y="1"/>
                    <w:spacing w:before="60" w:after="60"/>
                    <w:suppressOverlap/>
                    <w:jc w:val="center"/>
                  </w:pPr>
                  <w:r>
                    <w:t>5.4</w:t>
                  </w:r>
                </w:p>
              </w:tc>
              <w:tc>
                <w:tcPr>
                  <w:tcW w:w="5362" w:type="dxa"/>
                </w:tcPr>
                <w:p w14:paraId="40532EDB" w14:textId="322A439F" w:rsidR="000213D2" w:rsidRDefault="00B85D99" w:rsidP="00A03E93">
                  <w:pPr>
                    <w:framePr w:hSpace="180" w:wrap="around" w:vAnchor="text" w:hAnchor="text" w:y="1"/>
                    <w:spacing w:before="60" w:after="60"/>
                    <w:suppressOverlap/>
                    <w:jc w:val="center"/>
                  </w:pPr>
                  <w:r w:rsidRPr="00B85D99">
                    <w:rPr>
                      <w:szCs w:val="20"/>
                    </w:rPr>
                    <w:t>File Processing and Distributed Storage Implementation</w:t>
                  </w:r>
                </w:p>
              </w:tc>
              <w:tc>
                <w:tcPr>
                  <w:tcW w:w="1230" w:type="dxa"/>
                  <w:vAlign w:val="center"/>
                </w:tcPr>
                <w:p w14:paraId="52395D80" w14:textId="79C14452" w:rsidR="000213D2" w:rsidRDefault="00B85D99" w:rsidP="00A03E93">
                  <w:pPr>
                    <w:framePr w:hSpace="180" w:wrap="around" w:vAnchor="text" w:hAnchor="text" w:y="1"/>
                    <w:spacing w:before="60" w:after="60"/>
                    <w:suppressOverlap/>
                    <w:jc w:val="center"/>
                  </w:pPr>
                  <w:r>
                    <w:t>29</w:t>
                  </w:r>
                </w:p>
              </w:tc>
            </w:tr>
            <w:tr w:rsidR="000213D2" w:rsidRPr="008B0A2C" w14:paraId="14A82DC0" w14:textId="77777777" w:rsidTr="00B13D7C">
              <w:tc>
                <w:tcPr>
                  <w:tcW w:w="1500" w:type="dxa"/>
                  <w:vAlign w:val="center"/>
                </w:tcPr>
                <w:p w14:paraId="6092C065" w14:textId="3EE13A3D" w:rsidR="000213D2" w:rsidRDefault="000213D2" w:rsidP="00A03E93">
                  <w:pPr>
                    <w:framePr w:hSpace="180" w:wrap="around" w:vAnchor="text" w:hAnchor="text" w:y="1"/>
                    <w:spacing w:before="60" w:after="60"/>
                    <w:suppressOverlap/>
                    <w:jc w:val="center"/>
                  </w:pPr>
                  <w:r>
                    <w:t>5.5</w:t>
                  </w:r>
                </w:p>
              </w:tc>
              <w:tc>
                <w:tcPr>
                  <w:tcW w:w="5362" w:type="dxa"/>
                </w:tcPr>
                <w:p w14:paraId="78EBC1FF" w14:textId="23A10CC6" w:rsidR="000213D2" w:rsidRDefault="00B85D99" w:rsidP="00A03E93">
                  <w:pPr>
                    <w:framePr w:hSpace="180" w:wrap="around" w:vAnchor="text" w:hAnchor="text" w:y="1"/>
                    <w:spacing w:before="60" w:after="60"/>
                    <w:suppressOverlap/>
                    <w:jc w:val="center"/>
                  </w:pPr>
                  <w:r w:rsidRPr="00B85D99">
                    <w:rPr>
                      <w:rStyle w:val="Strong"/>
                      <w:b w:val="0"/>
                      <w:szCs w:val="20"/>
                    </w:rPr>
                    <w:t>Node Failure Recovery and Data Migration Implementation</w:t>
                  </w:r>
                </w:p>
              </w:tc>
              <w:tc>
                <w:tcPr>
                  <w:tcW w:w="1230" w:type="dxa"/>
                  <w:vAlign w:val="center"/>
                </w:tcPr>
                <w:p w14:paraId="077E55A4" w14:textId="31A2A4A1" w:rsidR="000213D2" w:rsidRDefault="00B85D99" w:rsidP="00A03E93">
                  <w:pPr>
                    <w:framePr w:hSpace="180" w:wrap="around" w:vAnchor="text" w:hAnchor="text" w:y="1"/>
                    <w:spacing w:before="60" w:after="60"/>
                    <w:suppressOverlap/>
                    <w:jc w:val="center"/>
                  </w:pPr>
                  <w:r>
                    <w:t>30</w:t>
                  </w:r>
                </w:p>
              </w:tc>
            </w:tr>
            <w:tr w:rsidR="000213D2" w:rsidRPr="008B0A2C" w14:paraId="506A43CC" w14:textId="77777777" w:rsidTr="00B13D7C">
              <w:tc>
                <w:tcPr>
                  <w:tcW w:w="1500" w:type="dxa"/>
                  <w:vAlign w:val="center"/>
                </w:tcPr>
                <w:p w14:paraId="2B5B4CEC" w14:textId="1C7A9824" w:rsidR="000213D2" w:rsidRDefault="000213D2" w:rsidP="00A03E93">
                  <w:pPr>
                    <w:framePr w:hSpace="180" w:wrap="around" w:vAnchor="text" w:hAnchor="text" w:y="1"/>
                    <w:spacing w:before="60" w:after="60"/>
                    <w:suppressOverlap/>
                    <w:jc w:val="center"/>
                  </w:pPr>
                  <w:r>
                    <w:t>5.6</w:t>
                  </w:r>
                </w:p>
              </w:tc>
              <w:tc>
                <w:tcPr>
                  <w:tcW w:w="5362" w:type="dxa"/>
                </w:tcPr>
                <w:p w14:paraId="68A2C376" w14:textId="6E7CE0DC" w:rsidR="000213D2" w:rsidRPr="008828DC" w:rsidRDefault="008828DC" w:rsidP="00A03E93">
                  <w:pPr>
                    <w:framePr w:hSpace="180" w:wrap="around" w:vAnchor="text" w:hAnchor="text" w:y="1"/>
                    <w:spacing w:before="60" w:after="60"/>
                    <w:suppressOverlap/>
                    <w:jc w:val="center"/>
                  </w:pPr>
                  <w:r w:rsidRPr="008828DC">
                    <w:rPr>
                      <w:rStyle w:val="Strong"/>
                      <w:b w:val="0"/>
                      <w:szCs w:val="20"/>
                    </w:rPr>
                    <w:t>End-to-End Encryption Implementation for Secure File Storage</w:t>
                  </w:r>
                  <w:r w:rsidRPr="008828DC">
                    <w:rPr>
                      <w:rStyle w:val="Strong"/>
                      <w:b w:val="0"/>
                      <w:i/>
                      <w:szCs w:val="20"/>
                    </w:rPr>
                    <w:t xml:space="preserve"> </w:t>
                  </w:r>
                </w:p>
              </w:tc>
              <w:tc>
                <w:tcPr>
                  <w:tcW w:w="1230" w:type="dxa"/>
                  <w:vAlign w:val="center"/>
                </w:tcPr>
                <w:p w14:paraId="47317BE1" w14:textId="69E6C692" w:rsidR="000213D2" w:rsidRDefault="008828DC" w:rsidP="00A03E93">
                  <w:pPr>
                    <w:framePr w:hSpace="180" w:wrap="around" w:vAnchor="text" w:hAnchor="text" w:y="1"/>
                    <w:spacing w:before="60" w:after="60"/>
                    <w:suppressOverlap/>
                    <w:jc w:val="center"/>
                  </w:pPr>
                  <w:r>
                    <w:t>31</w:t>
                  </w:r>
                </w:p>
              </w:tc>
            </w:tr>
            <w:tr w:rsidR="000213D2" w:rsidRPr="008B0A2C" w14:paraId="44F7B06C" w14:textId="77777777" w:rsidTr="00B13D7C">
              <w:tc>
                <w:tcPr>
                  <w:tcW w:w="1500" w:type="dxa"/>
                  <w:vAlign w:val="center"/>
                </w:tcPr>
                <w:p w14:paraId="2A4B2D00" w14:textId="27DA42D0" w:rsidR="000213D2" w:rsidRDefault="000213D2" w:rsidP="00A03E93">
                  <w:pPr>
                    <w:framePr w:hSpace="180" w:wrap="around" w:vAnchor="text" w:hAnchor="text" w:y="1"/>
                    <w:spacing w:before="60" w:after="60"/>
                    <w:suppressOverlap/>
                    <w:jc w:val="center"/>
                  </w:pPr>
                  <w:r>
                    <w:t>5.7</w:t>
                  </w:r>
                </w:p>
              </w:tc>
              <w:tc>
                <w:tcPr>
                  <w:tcW w:w="5362" w:type="dxa"/>
                </w:tcPr>
                <w:p w14:paraId="210A1E76" w14:textId="374E0E1D" w:rsidR="000213D2" w:rsidRPr="008828DC" w:rsidRDefault="008828DC" w:rsidP="00A03E93">
                  <w:pPr>
                    <w:framePr w:hSpace="180" w:wrap="around" w:vAnchor="text" w:hAnchor="text" w:y="1"/>
                    <w:spacing w:before="60" w:after="60"/>
                    <w:suppressOverlap/>
                    <w:jc w:val="center"/>
                  </w:pPr>
                  <w:r w:rsidRPr="008828DC">
                    <w:rPr>
                      <w:rStyle w:val="Strong"/>
                      <w:b w:val="0"/>
                      <w:szCs w:val="20"/>
                    </w:rPr>
                    <w:t>Authentication Integration for Cloud Deployment</w:t>
                  </w:r>
                </w:p>
              </w:tc>
              <w:tc>
                <w:tcPr>
                  <w:tcW w:w="1230" w:type="dxa"/>
                  <w:vAlign w:val="center"/>
                </w:tcPr>
                <w:p w14:paraId="1C3F56F5" w14:textId="18EA56FE" w:rsidR="000213D2" w:rsidRDefault="008828DC" w:rsidP="00A03E93">
                  <w:pPr>
                    <w:framePr w:hSpace="180" w:wrap="around" w:vAnchor="text" w:hAnchor="text" w:y="1"/>
                    <w:spacing w:before="60" w:after="60"/>
                    <w:suppressOverlap/>
                    <w:jc w:val="center"/>
                  </w:pPr>
                  <w:r>
                    <w:t>32</w:t>
                  </w:r>
                </w:p>
              </w:tc>
            </w:tr>
            <w:tr w:rsidR="000213D2" w:rsidRPr="008B0A2C" w14:paraId="1696FA5A" w14:textId="77777777" w:rsidTr="00B13D7C">
              <w:tc>
                <w:tcPr>
                  <w:tcW w:w="1500" w:type="dxa"/>
                  <w:vAlign w:val="center"/>
                </w:tcPr>
                <w:p w14:paraId="15D017B0" w14:textId="47B512F1" w:rsidR="000213D2" w:rsidRDefault="000213D2" w:rsidP="00A03E93">
                  <w:pPr>
                    <w:framePr w:hSpace="180" w:wrap="around" w:vAnchor="text" w:hAnchor="text" w:y="1"/>
                    <w:spacing w:before="60" w:after="60"/>
                    <w:suppressOverlap/>
                    <w:jc w:val="center"/>
                  </w:pPr>
                  <w:r>
                    <w:t>5.8</w:t>
                  </w:r>
                </w:p>
              </w:tc>
              <w:tc>
                <w:tcPr>
                  <w:tcW w:w="5362" w:type="dxa"/>
                </w:tcPr>
                <w:p w14:paraId="6B297109" w14:textId="1519792D" w:rsidR="000213D2" w:rsidRPr="008828DC" w:rsidRDefault="008828DC" w:rsidP="00A03E93">
                  <w:pPr>
                    <w:framePr w:hSpace="180" w:wrap="around" w:vAnchor="text" w:hAnchor="text" w:y="1"/>
                    <w:spacing w:before="60" w:after="60"/>
                    <w:suppressOverlap/>
                    <w:jc w:val="center"/>
                  </w:pPr>
                  <w:r w:rsidRPr="008828DC">
                    <w:rPr>
                      <w:szCs w:val="20"/>
                    </w:rPr>
                    <w:t>Core API Routes for Distributed File Operations</w:t>
                  </w:r>
                </w:p>
              </w:tc>
              <w:tc>
                <w:tcPr>
                  <w:tcW w:w="1230" w:type="dxa"/>
                  <w:vAlign w:val="center"/>
                </w:tcPr>
                <w:p w14:paraId="2FE245A8" w14:textId="2E102E20" w:rsidR="000213D2" w:rsidRDefault="008828DC" w:rsidP="00A03E93">
                  <w:pPr>
                    <w:framePr w:hSpace="180" w:wrap="around" w:vAnchor="text" w:hAnchor="text" w:y="1"/>
                    <w:spacing w:before="60" w:after="60"/>
                    <w:suppressOverlap/>
                    <w:jc w:val="center"/>
                  </w:pPr>
                  <w:r>
                    <w:t>33</w:t>
                  </w:r>
                </w:p>
              </w:tc>
            </w:tr>
            <w:tr w:rsidR="000213D2" w:rsidRPr="008B0A2C" w14:paraId="75F1F967" w14:textId="77777777" w:rsidTr="00B13D7C">
              <w:tc>
                <w:tcPr>
                  <w:tcW w:w="1500" w:type="dxa"/>
                  <w:vAlign w:val="center"/>
                </w:tcPr>
                <w:p w14:paraId="0FB3D9D8" w14:textId="2D515209" w:rsidR="000213D2" w:rsidRDefault="008828DC" w:rsidP="00A03E93">
                  <w:pPr>
                    <w:framePr w:hSpace="180" w:wrap="around" w:vAnchor="text" w:hAnchor="text" w:y="1"/>
                    <w:spacing w:before="60" w:after="60"/>
                    <w:suppressOverlap/>
                    <w:jc w:val="center"/>
                  </w:pPr>
                  <w:r>
                    <w:t>5.9</w:t>
                  </w:r>
                </w:p>
              </w:tc>
              <w:tc>
                <w:tcPr>
                  <w:tcW w:w="5362" w:type="dxa"/>
                </w:tcPr>
                <w:p w14:paraId="01B8EED1" w14:textId="05FEDB62" w:rsidR="000213D2" w:rsidRDefault="00A52CB4" w:rsidP="00A03E93">
                  <w:pPr>
                    <w:framePr w:hSpace="180" w:wrap="around" w:vAnchor="text" w:hAnchor="text" w:y="1"/>
                    <w:spacing w:before="60" w:after="60"/>
                    <w:suppressOverlap/>
                    <w:jc w:val="center"/>
                  </w:pPr>
                  <w:r w:rsidRPr="00A52CB4">
                    <w:rPr>
                      <w:szCs w:val="20"/>
                    </w:rPr>
                    <w:t>Client-Side File Upload Implementation with Chunking Support</w:t>
                  </w:r>
                </w:p>
              </w:tc>
              <w:tc>
                <w:tcPr>
                  <w:tcW w:w="1230" w:type="dxa"/>
                  <w:vAlign w:val="center"/>
                </w:tcPr>
                <w:p w14:paraId="2EAE7602" w14:textId="51020C60" w:rsidR="000213D2" w:rsidRDefault="008828DC" w:rsidP="00A03E93">
                  <w:pPr>
                    <w:framePr w:hSpace="180" w:wrap="around" w:vAnchor="text" w:hAnchor="text" w:y="1"/>
                    <w:spacing w:before="60" w:after="60"/>
                    <w:suppressOverlap/>
                    <w:jc w:val="center"/>
                  </w:pPr>
                  <w:r>
                    <w:t>34</w:t>
                  </w:r>
                </w:p>
              </w:tc>
            </w:tr>
            <w:tr w:rsidR="000B030D" w:rsidRPr="008B0A2C" w14:paraId="71DF02CF" w14:textId="77777777" w:rsidTr="00B13D7C">
              <w:tc>
                <w:tcPr>
                  <w:tcW w:w="1500" w:type="dxa"/>
                  <w:vAlign w:val="center"/>
                </w:tcPr>
                <w:p w14:paraId="00C35578" w14:textId="1E264203" w:rsidR="000B030D" w:rsidRDefault="000B030D" w:rsidP="00A03E93">
                  <w:pPr>
                    <w:framePr w:hSpace="180" w:wrap="around" w:vAnchor="text" w:hAnchor="text" w:y="1"/>
                    <w:spacing w:before="60" w:after="60"/>
                    <w:suppressOverlap/>
                    <w:jc w:val="center"/>
                  </w:pPr>
                  <w:r>
                    <w:t>6.</w:t>
                  </w:r>
                  <w:r w:rsidR="008A389D">
                    <w:t>2</w:t>
                  </w:r>
                </w:p>
              </w:tc>
              <w:tc>
                <w:tcPr>
                  <w:tcW w:w="5362" w:type="dxa"/>
                </w:tcPr>
                <w:p w14:paraId="60B28BB9" w14:textId="2C9FD6E9" w:rsidR="000B030D" w:rsidRDefault="00EC199C" w:rsidP="00A03E93">
                  <w:pPr>
                    <w:framePr w:hSpace="180" w:wrap="around" w:vAnchor="text" w:hAnchor="text" w:y="1"/>
                    <w:spacing w:before="60" w:after="60"/>
                    <w:suppressOverlap/>
                    <w:jc w:val="center"/>
                  </w:pPr>
                  <w:r>
                    <w:t>Testing Pyramid</w:t>
                  </w:r>
                </w:p>
              </w:tc>
              <w:tc>
                <w:tcPr>
                  <w:tcW w:w="1230" w:type="dxa"/>
                  <w:vAlign w:val="center"/>
                </w:tcPr>
                <w:p w14:paraId="3CA71BB7" w14:textId="3359B454" w:rsidR="000B030D" w:rsidRDefault="00EC129A" w:rsidP="00A03E93">
                  <w:pPr>
                    <w:framePr w:hSpace="180" w:wrap="around" w:vAnchor="text" w:hAnchor="text" w:y="1"/>
                    <w:spacing w:before="60" w:after="60"/>
                    <w:suppressOverlap/>
                    <w:jc w:val="center"/>
                  </w:pPr>
                  <w:r>
                    <w:t>37</w:t>
                  </w:r>
                </w:p>
              </w:tc>
            </w:tr>
            <w:tr w:rsidR="0072659C" w:rsidRPr="008B0A2C" w14:paraId="04D94F22" w14:textId="77777777" w:rsidTr="00B13D7C">
              <w:tc>
                <w:tcPr>
                  <w:tcW w:w="1500" w:type="dxa"/>
                  <w:vAlign w:val="center"/>
                </w:tcPr>
                <w:p w14:paraId="3C4B93AE" w14:textId="725933C8" w:rsidR="0072659C" w:rsidRDefault="00AB546E" w:rsidP="00A03E93">
                  <w:pPr>
                    <w:framePr w:hSpace="180" w:wrap="around" w:vAnchor="text" w:hAnchor="text" w:y="1"/>
                    <w:spacing w:before="60" w:after="60"/>
                    <w:suppressOverlap/>
                    <w:jc w:val="center"/>
                  </w:pPr>
                  <w:r>
                    <w:t>7.2</w:t>
                  </w:r>
                </w:p>
              </w:tc>
              <w:tc>
                <w:tcPr>
                  <w:tcW w:w="5362" w:type="dxa"/>
                </w:tcPr>
                <w:p w14:paraId="3A6D5613" w14:textId="1291135A" w:rsidR="0072659C" w:rsidRPr="0016120F" w:rsidRDefault="00AB546E" w:rsidP="00A03E93">
                  <w:pPr>
                    <w:framePr w:hSpace="180" w:wrap="around" w:vAnchor="text" w:hAnchor="text" w:y="1"/>
                    <w:spacing w:before="60" w:after="60"/>
                    <w:suppressOverlap/>
                    <w:jc w:val="center"/>
                  </w:pPr>
                  <w:r w:rsidRPr="0016120F">
                    <w:rPr>
                      <w:rStyle w:val="Strong"/>
                      <w:b w:val="0"/>
                      <w:szCs w:val="20"/>
                    </w:rPr>
                    <w:t>Node Failure Recovery Performance Chart</w:t>
                  </w:r>
                </w:p>
              </w:tc>
              <w:tc>
                <w:tcPr>
                  <w:tcW w:w="1230" w:type="dxa"/>
                  <w:vAlign w:val="center"/>
                </w:tcPr>
                <w:p w14:paraId="0F8BE4E8" w14:textId="7CA74E50" w:rsidR="0072659C" w:rsidRPr="008B0A2C" w:rsidRDefault="00EC129A" w:rsidP="00A03E93">
                  <w:pPr>
                    <w:framePr w:hSpace="180" w:wrap="around" w:vAnchor="text" w:hAnchor="text" w:y="1"/>
                    <w:spacing w:before="60" w:after="60"/>
                    <w:suppressOverlap/>
                    <w:jc w:val="center"/>
                  </w:pPr>
                  <w:r>
                    <w:t>42</w:t>
                  </w:r>
                </w:p>
              </w:tc>
            </w:tr>
            <w:tr w:rsidR="0072659C" w:rsidRPr="008B0A2C" w14:paraId="36BC11B0" w14:textId="77777777" w:rsidTr="00B13D7C">
              <w:tc>
                <w:tcPr>
                  <w:tcW w:w="1500" w:type="dxa"/>
                  <w:vAlign w:val="center"/>
                </w:tcPr>
                <w:p w14:paraId="1FBD7D55" w14:textId="70F9E0A7" w:rsidR="0072659C" w:rsidRDefault="00AB546E" w:rsidP="00A03E93">
                  <w:pPr>
                    <w:framePr w:hSpace="180" w:wrap="around" w:vAnchor="text" w:hAnchor="text" w:y="1"/>
                    <w:spacing w:before="60" w:after="60"/>
                    <w:suppressOverlap/>
                    <w:jc w:val="center"/>
                  </w:pPr>
                  <w:r>
                    <w:t>7.3</w:t>
                  </w:r>
                </w:p>
              </w:tc>
              <w:tc>
                <w:tcPr>
                  <w:tcW w:w="5362" w:type="dxa"/>
                </w:tcPr>
                <w:p w14:paraId="437DDF46" w14:textId="228FC3FB" w:rsidR="0072659C" w:rsidRPr="0016120F" w:rsidRDefault="00AB546E" w:rsidP="00A03E93">
                  <w:pPr>
                    <w:framePr w:hSpace="180" w:wrap="around" w:vAnchor="text" w:hAnchor="text" w:y="1"/>
                    <w:spacing w:before="60" w:after="60"/>
                    <w:suppressOverlap/>
                    <w:jc w:val="center"/>
                  </w:pPr>
                  <w:r w:rsidRPr="0016120F">
                    <w:rPr>
                      <w:szCs w:val="20"/>
                    </w:rPr>
                    <w:t>Throughput vs. Number of Nodes Chart</w:t>
                  </w:r>
                </w:p>
              </w:tc>
              <w:tc>
                <w:tcPr>
                  <w:tcW w:w="1230" w:type="dxa"/>
                  <w:vAlign w:val="center"/>
                </w:tcPr>
                <w:p w14:paraId="4EEB5F83" w14:textId="1F17F6E7" w:rsidR="0072659C" w:rsidRPr="008B0A2C" w:rsidRDefault="00EC129A" w:rsidP="00A03E93">
                  <w:pPr>
                    <w:framePr w:hSpace="180" w:wrap="around" w:vAnchor="text" w:hAnchor="text" w:y="1"/>
                    <w:spacing w:before="60" w:after="60"/>
                    <w:suppressOverlap/>
                    <w:jc w:val="center"/>
                  </w:pPr>
                  <w:r>
                    <w:t>43</w:t>
                  </w:r>
                </w:p>
              </w:tc>
            </w:tr>
            <w:tr w:rsidR="0072659C" w:rsidRPr="008B0A2C" w14:paraId="6F657E55" w14:textId="77777777" w:rsidTr="00AB546E">
              <w:trPr>
                <w:trHeight w:val="386"/>
              </w:trPr>
              <w:tc>
                <w:tcPr>
                  <w:tcW w:w="1500" w:type="dxa"/>
                  <w:vAlign w:val="center"/>
                </w:tcPr>
                <w:p w14:paraId="67FF5265" w14:textId="4C952B48" w:rsidR="0072659C" w:rsidRDefault="00AB546E" w:rsidP="00A03E93">
                  <w:pPr>
                    <w:framePr w:hSpace="180" w:wrap="around" w:vAnchor="text" w:hAnchor="text" w:y="1"/>
                    <w:spacing w:before="60" w:after="60"/>
                    <w:suppressOverlap/>
                    <w:jc w:val="center"/>
                  </w:pPr>
                  <w:r>
                    <w:t>7.4</w:t>
                  </w:r>
                </w:p>
              </w:tc>
              <w:tc>
                <w:tcPr>
                  <w:tcW w:w="5362" w:type="dxa"/>
                </w:tcPr>
                <w:p w14:paraId="4908D524" w14:textId="2A8F1C3D" w:rsidR="0072659C" w:rsidRPr="00AB546E" w:rsidRDefault="00AB546E" w:rsidP="00A03E93">
                  <w:pPr>
                    <w:pStyle w:val="Caption"/>
                    <w:framePr w:hSpace="180" w:wrap="around" w:vAnchor="text" w:hAnchor="text" w:y="1"/>
                    <w:suppressOverlap/>
                    <w:jc w:val="center"/>
                    <w:rPr>
                      <w:b/>
                      <w:bCs/>
                      <w:sz w:val="22"/>
                    </w:rPr>
                  </w:pPr>
                  <w:r w:rsidRPr="0016120F">
                    <w:rPr>
                      <w:i w:val="0"/>
                      <w:color w:val="000000" w:themeColor="text1"/>
                    </w:rPr>
                    <w:t>Storage Efficiency Comparison</w:t>
                  </w:r>
                </w:p>
              </w:tc>
              <w:tc>
                <w:tcPr>
                  <w:tcW w:w="1230" w:type="dxa"/>
                  <w:vAlign w:val="center"/>
                </w:tcPr>
                <w:p w14:paraId="72E5A7DB" w14:textId="6ACED90F" w:rsidR="0072659C" w:rsidRPr="008B0A2C" w:rsidRDefault="00EC129A" w:rsidP="00A03E93">
                  <w:pPr>
                    <w:framePr w:hSpace="180" w:wrap="around" w:vAnchor="text" w:hAnchor="text" w:y="1"/>
                    <w:spacing w:before="60" w:after="60"/>
                    <w:suppressOverlap/>
                    <w:jc w:val="center"/>
                  </w:pPr>
                  <w:r>
                    <w:t>44</w:t>
                  </w:r>
                </w:p>
              </w:tc>
            </w:tr>
          </w:tbl>
          <w:p w14:paraId="64CE80C9" w14:textId="77777777" w:rsidR="002A7305" w:rsidRPr="008B0A2C" w:rsidRDefault="002A7305" w:rsidP="00B13D7C">
            <w:pPr>
              <w:spacing w:before="60" w:after="60"/>
              <w:jc w:val="center"/>
            </w:pPr>
          </w:p>
          <w:p w14:paraId="612F9DCC" w14:textId="77777777" w:rsidR="002A7305" w:rsidRPr="008B0A2C" w:rsidRDefault="002A7305" w:rsidP="00B13D7C">
            <w:pPr>
              <w:spacing w:before="60" w:after="60"/>
              <w:jc w:val="center"/>
            </w:pPr>
          </w:p>
          <w:p w14:paraId="7AC581D5" w14:textId="77777777" w:rsidR="002A7305" w:rsidRDefault="002A7305" w:rsidP="00B13D7C">
            <w:pPr>
              <w:jc w:val="center"/>
            </w:pPr>
          </w:p>
          <w:p w14:paraId="0612C9B6" w14:textId="77777777" w:rsidR="002A7305" w:rsidRDefault="002A7305" w:rsidP="00B13D7C">
            <w:pPr>
              <w:jc w:val="center"/>
            </w:pPr>
          </w:p>
          <w:p w14:paraId="19D0EC03" w14:textId="77777777" w:rsidR="002A7305" w:rsidRPr="008B0A2C" w:rsidRDefault="002A7305" w:rsidP="00B13D7C">
            <w:pPr>
              <w:spacing w:before="60" w:after="60"/>
            </w:pPr>
          </w:p>
        </w:tc>
        <w:tc>
          <w:tcPr>
            <w:tcW w:w="382" w:type="dxa"/>
          </w:tcPr>
          <w:p w14:paraId="7EFAFEF6" w14:textId="77777777" w:rsidR="002A7305" w:rsidRPr="008B0A2C" w:rsidRDefault="002A7305" w:rsidP="00B13D7C">
            <w:pPr>
              <w:spacing w:before="60" w:after="60"/>
              <w:jc w:val="center"/>
            </w:pPr>
          </w:p>
        </w:tc>
      </w:tr>
    </w:tbl>
    <w:p w14:paraId="4E2BA9D7" w14:textId="60602937" w:rsidR="00332003" w:rsidRDefault="00332003" w:rsidP="006706F4">
      <w:pPr>
        <w:spacing w:line="480" w:lineRule="auto"/>
        <w:rPr>
          <w:rFonts w:ascii="Bookman Old Style" w:hAnsi="Bookman Old Style"/>
          <w:sz w:val="32"/>
          <w:szCs w:val="32"/>
        </w:rPr>
      </w:pPr>
    </w:p>
    <w:p w14:paraId="77F947FD" w14:textId="064136C4" w:rsidR="00CD7BA8" w:rsidRDefault="00CD7BA8" w:rsidP="00332003">
      <w:pPr>
        <w:spacing w:line="480" w:lineRule="auto"/>
        <w:jc w:val="both"/>
        <w:rPr>
          <w:b/>
          <w:sz w:val="32"/>
          <w:szCs w:val="32"/>
        </w:rPr>
        <w:sectPr w:rsidR="00CD7BA8" w:rsidSect="00A253B0">
          <w:footerReference w:type="default" r:id="rId15"/>
          <w:pgSz w:w="11906" w:h="16838" w:code="9"/>
          <w:pgMar w:top="1440" w:right="1440" w:bottom="1440" w:left="1440" w:header="720" w:footer="720" w:gutter="0"/>
          <w:pgNumType w:fmt="lowerRoman" w:start="1"/>
          <w:cols w:space="720"/>
          <w:docGrid w:linePitch="360"/>
        </w:sectPr>
      </w:pPr>
    </w:p>
    <w:p w14:paraId="27B64518" w14:textId="77777777" w:rsidR="00332003" w:rsidRPr="00C728E3" w:rsidRDefault="00332003" w:rsidP="00332003">
      <w:pPr>
        <w:spacing w:line="480" w:lineRule="auto"/>
        <w:jc w:val="both"/>
        <w:rPr>
          <w:b/>
          <w:sz w:val="32"/>
          <w:szCs w:val="32"/>
        </w:rPr>
      </w:pPr>
      <w:r w:rsidRPr="00C728E3">
        <w:rPr>
          <w:b/>
          <w:sz w:val="32"/>
          <w:szCs w:val="32"/>
        </w:rPr>
        <w:lastRenderedPageBreak/>
        <w:t>Chapter 1</w:t>
      </w:r>
    </w:p>
    <w:p w14:paraId="16855F85" w14:textId="21ACAF98" w:rsidR="00332003" w:rsidRDefault="00332003" w:rsidP="00332003">
      <w:pPr>
        <w:spacing w:line="480" w:lineRule="auto"/>
        <w:jc w:val="center"/>
        <w:rPr>
          <w:b/>
          <w:sz w:val="36"/>
          <w:szCs w:val="36"/>
        </w:rPr>
      </w:pPr>
      <w:r w:rsidRPr="00C728E3">
        <w:rPr>
          <w:b/>
          <w:sz w:val="36"/>
          <w:szCs w:val="36"/>
        </w:rPr>
        <w:t>Introduction</w:t>
      </w:r>
      <w:r w:rsidR="00C728E3" w:rsidRPr="00C728E3">
        <w:rPr>
          <w:b/>
          <w:sz w:val="36"/>
          <w:szCs w:val="36"/>
        </w:rPr>
        <w:t xml:space="preserve"> </w:t>
      </w:r>
    </w:p>
    <w:p w14:paraId="572D75BE" w14:textId="77777777" w:rsidR="00B5707C" w:rsidRPr="00B5707C" w:rsidRDefault="00B5707C" w:rsidP="00B5707C">
      <w:pPr>
        <w:spacing w:before="120" w:after="120" w:line="360" w:lineRule="auto"/>
        <w:jc w:val="both"/>
      </w:pPr>
      <w:r w:rsidRPr="00B5707C">
        <w:t xml:space="preserve">In the following sections, a brief introduction and the </w:t>
      </w:r>
      <w:r w:rsidR="00C01176">
        <w:t>problem statement for the work</w:t>
      </w:r>
      <w:r w:rsidRPr="00B5707C">
        <w:t xml:space="preserve"> has been included.</w:t>
      </w:r>
    </w:p>
    <w:p w14:paraId="016C15B1" w14:textId="77777777" w:rsidR="00E0380F" w:rsidRDefault="00E81E6E" w:rsidP="00E0380F">
      <w:pPr>
        <w:numPr>
          <w:ilvl w:val="1"/>
          <w:numId w:val="1"/>
        </w:numPr>
        <w:spacing w:before="120" w:after="120" w:line="360" w:lineRule="auto"/>
        <w:ind w:left="450" w:hanging="450"/>
        <w:jc w:val="both"/>
        <w:rPr>
          <w:b/>
          <w:sz w:val="28"/>
          <w:szCs w:val="28"/>
        </w:rPr>
      </w:pPr>
      <w:r>
        <w:rPr>
          <w:b/>
          <w:sz w:val="28"/>
          <w:szCs w:val="28"/>
        </w:rPr>
        <w:t xml:space="preserve">Project </w:t>
      </w:r>
      <w:r w:rsidR="00B5707C" w:rsidRPr="00B5707C">
        <w:rPr>
          <w:b/>
          <w:sz w:val="28"/>
          <w:szCs w:val="28"/>
        </w:rPr>
        <w:t>Introduction</w:t>
      </w:r>
    </w:p>
    <w:p w14:paraId="1AC39B6D" w14:textId="2B2FC1DE" w:rsidR="00E0380F" w:rsidRDefault="00E0380F" w:rsidP="00E0380F">
      <w:pPr>
        <w:spacing w:before="120" w:after="120" w:line="360" w:lineRule="auto"/>
        <w:ind w:left="450"/>
        <w:jc w:val="both"/>
        <w:rPr>
          <w:b/>
          <w:sz w:val="28"/>
          <w:szCs w:val="28"/>
        </w:rPr>
      </w:pPr>
      <w:r w:rsidRPr="00E0380F">
        <w:t>In today’s data-driven world, the demand for secure, scalable, and fault-tolerant storage systems is more critical than ever.</w:t>
      </w:r>
      <w:r w:rsidR="008130D0">
        <w:t xml:space="preserve"> [1]</w:t>
      </w:r>
      <w:r w:rsidRPr="00E0380F">
        <w:t xml:space="preserve"> Traditional centralized storage models struggle to keep pace with the growing volume and complexity of data, often leading to performance bottlenecks and vulnerability to system failures. To address these challenges, </w:t>
      </w:r>
      <w:proofErr w:type="spellStart"/>
      <w:r w:rsidRPr="00E0380F">
        <w:rPr>
          <w:b/>
          <w:bCs/>
        </w:rPr>
        <w:t>FileSanctum</w:t>
      </w:r>
      <w:proofErr w:type="spellEnd"/>
      <w:r w:rsidRPr="00E0380F">
        <w:t xml:space="preserve"> was conceptualized and developed as a </w:t>
      </w:r>
      <w:r w:rsidRPr="00E0380F">
        <w:rPr>
          <w:b/>
          <w:bCs/>
        </w:rPr>
        <w:t>Distributed File Storage System (DFSS)</w:t>
      </w:r>
      <w:r w:rsidRPr="00E0380F">
        <w:t xml:space="preserve"> that provides a robust, web-based solution for modern storage requirements.</w:t>
      </w:r>
      <w:r>
        <w:rPr>
          <w:b/>
          <w:sz w:val="28"/>
          <w:szCs w:val="28"/>
        </w:rPr>
        <w:t xml:space="preserve"> </w:t>
      </w:r>
    </w:p>
    <w:p w14:paraId="55E0B3AD" w14:textId="4C860C89" w:rsidR="00E0380F" w:rsidRDefault="00E0380F" w:rsidP="00E0380F">
      <w:pPr>
        <w:spacing w:before="120" w:after="120" w:line="360" w:lineRule="auto"/>
        <w:ind w:left="450"/>
        <w:jc w:val="both"/>
        <w:rPr>
          <w:b/>
          <w:sz w:val="28"/>
          <w:szCs w:val="28"/>
        </w:rPr>
      </w:pPr>
      <w:proofErr w:type="spellStart"/>
      <w:r w:rsidRPr="00E0380F">
        <w:rPr>
          <w:b/>
          <w:bCs/>
        </w:rPr>
        <w:t>FileSanctum</w:t>
      </w:r>
      <w:proofErr w:type="spellEnd"/>
      <w:r w:rsidRPr="00E0380F">
        <w:t xml:space="preserve"> adopts a distributed architecture that breaks away from the limitations of central servers by distributing files across multiple nodes with built-in redundancy. This approach ensures that the system remains operational and the data accessible even if individual nodes fail. The project is built using a modern technology stack that includes a </w:t>
      </w:r>
      <w:r w:rsidRPr="00E0380F">
        <w:rPr>
          <w:b/>
          <w:bCs/>
        </w:rPr>
        <w:t>React-based frontend</w:t>
      </w:r>
      <w:r w:rsidRPr="00E0380F">
        <w:t xml:space="preserve">, a </w:t>
      </w:r>
      <w:r w:rsidRPr="00E0380F">
        <w:rPr>
          <w:b/>
          <w:bCs/>
        </w:rPr>
        <w:t>Node.js backend</w:t>
      </w:r>
      <w:r w:rsidRPr="00E0380F">
        <w:t>,</w:t>
      </w:r>
      <w:r w:rsidR="005F640D">
        <w:t xml:space="preserve"> </w:t>
      </w:r>
      <w:r w:rsidR="005F640D" w:rsidRPr="005F640D">
        <w:rPr>
          <w:b/>
        </w:rPr>
        <w:t>Typescript</w:t>
      </w:r>
      <w:r w:rsidR="005F640D">
        <w:t xml:space="preserve">, </w:t>
      </w:r>
      <w:r w:rsidRPr="00E0380F">
        <w:t xml:space="preserve">a </w:t>
      </w:r>
      <w:r w:rsidRPr="00E0380F">
        <w:rPr>
          <w:b/>
          <w:bCs/>
        </w:rPr>
        <w:t>PostgreSQL database</w:t>
      </w:r>
      <w:r w:rsidRPr="00E0380F">
        <w:t xml:space="preserve"> for persistent metadata storage. The use of </w:t>
      </w:r>
      <w:proofErr w:type="spellStart"/>
      <w:r w:rsidRPr="00E0380F">
        <w:t>Replit</w:t>
      </w:r>
      <w:proofErr w:type="spellEnd"/>
      <w:r w:rsidRPr="00E0380F">
        <w:t xml:space="preserve"> </w:t>
      </w:r>
      <w:proofErr w:type="spellStart"/>
      <w:r w:rsidRPr="00E0380F">
        <w:t>Auth</w:t>
      </w:r>
      <w:proofErr w:type="spellEnd"/>
      <w:r w:rsidRPr="00E0380F">
        <w:t xml:space="preserve"> provides a secure and reliable method for user authentication and session management, ensuring only authorized access to stored files.</w:t>
      </w:r>
      <w:r>
        <w:rPr>
          <w:b/>
          <w:sz w:val="28"/>
          <w:szCs w:val="28"/>
        </w:rPr>
        <w:t xml:space="preserve"> </w:t>
      </w:r>
    </w:p>
    <w:p w14:paraId="04BEEF0C" w14:textId="77777777" w:rsidR="00E0380F" w:rsidRDefault="00E0380F" w:rsidP="00E0380F">
      <w:pPr>
        <w:spacing w:before="120" w:after="120" w:line="360" w:lineRule="auto"/>
        <w:ind w:left="450"/>
        <w:jc w:val="both"/>
        <w:rPr>
          <w:b/>
          <w:sz w:val="28"/>
          <w:szCs w:val="28"/>
        </w:rPr>
      </w:pPr>
      <w:r w:rsidRPr="00E0380F">
        <w:t xml:space="preserve">To ensure ease of deployment, scalability, and consistency across environments, </w:t>
      </w:r>
      <w:r w:rsidRPr="00E0380F">
        <w:rPr>
          <w:b/>
          <w:bCs/>
        </w:rPr>
        <w:t>Docker</w:t>
      </w:r>
      <w:r w:rsidRPr="00E0380F">
        <w:t xml:space="preserve"> containerization is used for all system components. Additionally, </w:t>
      </w:r>
      <w:r w:rsidRPr="00E0380F">
        <w:rPr>
          <w:b/>
          <w:bCs/>
        </w:rPr>
        <w:t>real-time monitoring</w:t>
      </w:r>
      <w:r w:rsidRPr="00E0380F">
        <w:t xml:space="preserve"> tools are integrated to give administrators visibility into the health and performance of the distributed system, enabling quick responses to any operational issues.</w:t>
      </w:r>
      <w:r>
        <w:rPr>
          <w:b/>
          <w:sz w:val="28"/>
          <w:szCs w:val="28"/>
        </w:rPr>
        <w:t xml:space="preserve"> </w:t>
      </w:r>
    </w:p>
    <w:p w14:paraId="1A91AD27" w14:textId="119AEF47" w:rsidR="00E0380F" w:rsidRDefault="00E0380F" w:rsidP="00E0380F">
      <w:pPr>
        <w:spacing w:before="120" w:after="120" w:line="360" w:lineRule="auto"/>
        <w:ind w:left="450"/>
        <w:jc w:val="both"/>
        <w:rPr>
          <w:b/>
          <w:sz w:val="28"/>
          <w:szCs w:val="28"/>
        </w:rPr>
      </w:pPr>
      <w:r w:rsidRPr="00E0380F">
        <w:t xml:space="preserve">By combining a distributed storage approach with strong security practices and modern web technologies, </w:t>
      </w:r>
      <w:proofErr w:type="spellStart"/>
      <w:r w:rsidRPr="00E0380F">
        <w:t>FileSanctum</w:t>
      </w:r>
      <w:proofErr w:type="spellEnd"/>
      <w:r w:rsidRPr="00E0380F">
        <w:t xml:space="preserve"> offers a reliable and scalable platform that meets the demands of both users and system administrators.</w:t>
      </w:r>
    </w:p>
    <w:p w14:paraId="2C10D171" w14:textId="635546C8" w:rsidR="00E0380F" w:rsidRDefault="00C31270" w:rsidP="00C31270">
      <w:pPr>
        <w:spacing w:before="100" w:beforeAutospacing="1" w:after="100" w:afterAutospacing="1"/>
      </w:pPr>
      <w:r>
        <w:lastRenderedPageBreak/>
        <w:t xml:space="preserve">                               </w:t>
      </w:r>
      <w:r w:rsidRPr="00C31270">
        <w:rPr>
          <w:noProof/>
        </w:rPr>
        <w:drawing>
          <wp:inline distT="0" distB="0" distL="0" distR="0" wp14:anchorId="21F8E897" wp14:editId="2AA3FB57">
            <wp:extent cx="3737113" cy="3107428"/>
            <wp:effectExtent l="0" t="0" r="0" b="0"/>
            <wp:docPr id="18" name="Picture 18" descr="C:\Users\Asus\Downloads\ARCHITECTURE OF DISTRIBUTED FILE STORAG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ARCHITECTURE OF DISTRIBUTED FILE STORAGE SYSTE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7014" cy="3115661"/>
                    </a:xfrm>
                    <a:prstGeom prst="rect">
                      <a:avLst/>
                    </a:prstGeom>
                    <a:noFill/>
                    <a:ln>
                      <a:noFill/>
                    </a:ln>
                  </pic:spPr>
                </pic:pic>
              </a:graphicData>
            </a:graphic>
          </wp:inline>
        </w:drawing>
      </w:r>
    </w:p>
    <w:p w14:paraId="766F855B" w14:textId="57EAEBFE" w:rsidR="00AD2B2A" w:rsidRDefault="00AD2B2A" w:rsidP="00AD2B2A">
      <w:pPr>
        <w:pStyle w:val="Caption"/>
        <w:jc w:val="center"/>
        <w:rPr>
          <w:rStyle w:val="Strong"/>
          <w:b w:val="0"/>
          <w:i w:val="0"/>
          <w:color w:val="auto"/>
          <w:sz w:val="20"/>
          <w:szCs w:val="20"/>
        </w:rPr>
      </w:pPr>
      <w:r w:rsidRPr="00864812">
        <w:rPr>
          <w:b/>
          <w:i w:val="0"/>
          <w:color w:val="auto"/>
          <w:sz w:val="20"/>
          <w:szCs w:val="20"/>
        </w:rPr>
        <w:t xml:space="preserve">Figure </w:t>
      </w:r>
      <w:proofErr w:type="gramStart"/>
      <w:r>
        <w:rPr>
          <w:b/>
          <w:i w:val="0"/>
          <w:color w:val="auto"/>
          <w:sz w:val="20"/>
          <w:szCs w:val="20"/>
        </w:rPr>
        <w:t>1.1</w:t>
      </w:r>
      <w:r w:rsidRPr="00864812">
        <w:rPr>
          <w:rStyle w:val="Strong"/>
          <w:b w:val="0"/>
          <w:i w:val="0"/>
          <w:color w:val="auto"/>
          <w:sz w:val="20"/>
          <w:szCs w:val="20"/>
        </w:rPr>
        <w:t xml:space="preserve"> </w:t>
      </w:r>
      <w:r>
        <w:rPr>
          <w:rStyle w:val="Strong"/>
          <w:b w:val="0"/>
          <w:i w:val="0"/>
          <w:color w:val="auto"/>
          <w:sz w:val="20"/>
          <w:szCs w:val="20"/>
        </w:rPr>
        <w:t>:</w:t>
      </w:r>
      <w:proofErr w:type="gramEnd"/>
      <w:r>
        <w:rPr>
          <w:rStyle w:val="Strong"/>
          <w:b w:val="0"/>
          <w:i w:val="0"/>
          <w:color w:val="auto"/>
          <w:sz w:val="20"/>
          <w:szCs w:val="20"/>
        </w:rPr>
        <w:t xml:space="preserve"> Distributed File Storage System Architecture</w:t>
      </w:r>
    </w:p>
    <w:p w14:paraId="598964AF" w14:textId="6A315615" w:rsidR="00C31270" w:rsidRDefault="00C31270" w:rsidP="00C31270">
      <w:pPr>
        <w:spacing w:before="100" w:beforeAutospacing="1" w:after="100" w:afterAutospacing="1"/>
      </w:pPr>
    </w:p>
    <w:p w14:paraId="01C048B6" w14:textId="77777777" w:rsidR="00C31270" w:rsidRPr="00C31270" w:rsidRDefault="00C31270" w:rsidP="00C31270">
      <w:pPr>
        <w:spacing w:before="100" w:beforeAutospacing="1" w:after="100" w:afterAutospacing="1"/>
      </w:pPr>
    </w:p>
    <w:p w14:paraId="0C893121" w14:textId="5C315ECB" w:rsidR="00B5707C" w:rsidRPr="00E0380F" w:rsidRDefault="00B5707C" w:rsidP="00E0380F">
      <w:pPr>
        <w:pStyle w:val="ListParagraph"/>
        <w:numPr>
          <w:ilvl w:val="1"/>
          <w:numId w:val="1"/>
        </w:numPr>
        <w:shd w:val="clear" w:color="auto" w:fill="FFFFFF"/>
        <w:spacing w:before="120" w:line="360" w:lineRule="auto"/>
        <w:ind w:left="450" w:hanging="450"/>
        <w:outlineLvl w:val="2"/>
        <w:rPr>
          <w:b/>
          <w:sz w:val="28"/>
          <w:szCs w:val="28"/>
        </w:rPr>
      </w:pPr>
      <w:r w:rsidRPr="00E0380F">
        <w:rPr>
          <w:b/>
          <w:sz w:val="28"/>
          <w:szCs w:val="28"/>
        </w:rPr>
        <w:t>Problem Statement</w:t>
      </w:r>
    </w:p>
    <w:p w14:paraId="122D943A" w14:textId="77777777" w:rsidR="00E0380F" w:rsidRPr="00E0380F" w:rsidRDefault="00E0380F" w:rsidP="00E0380F">
      <w:pPr>
        <w:spacing w:line="480" w:lineRule="auto"/>
        <w:ind w:left="450"/>
        <w:jc w:val="both"/>
      </w:pPr>
      <w:r w:rsidRPr="00E0380F">
        <w:t xml:space="preserve">The increasing reliance on digital data in every domain — from businesses and research to personal applications — has made file storage systems a critical component of modern infrastructure. However, </w:t>
      </w:r>
      <w:r w:rsidRPr="00E0380F">
        <w:rPr>
          <w:b/>
          <w:bCs/>
        </w:rPr>
        <w:t>traditional centralized storage systems</w:t>
      </w:r>
      <w:r w:rsidRPr="00E0380F">
        <w:t xml:space="preserve"> pose several significant limitations:</w:t>
      </w:r>
    </w:p>
    <w:p w14:paraId="799C264C" w14:textId="77777777" w:rsidR="00E0380F" w:rsidRPr="00E0380F" w:rsidRDefault="00E0380F" w:rsidP="004D587F">
      <w:pPr>
        <w:numPr>
          <w:ilvl w:val="0"/>
          <w:numId w:val="4"/>
        </w:numPr>
        <w:spacing w:line="480" w:lineRule="auto"/>
        <w:jc w:val="both"/>
      </w:pPr>
      <w:r w:rsidRPr="00E0380F">
        <w:rPr>
          <w:b/>
          <w:bCs/>
        </w:rPr>
        <w:t>Single Point of Failure:</w:t>
      </w:r>
      <w:r w:rsidRPr="00E0380F">
        <w:t xml:space="preserve"> Centralized architectures are inherently vulnerable to downtime or data loss if the main server fails, leading to reduced reliability and increased risk.</w:t>
      </w:r>
    </w:p>
    <w:p w14:paraId="76761868" w14:textId="77777777" w:rsidR="00E0380F" w:rsidRPr="00E0380F" w:rsidRDefault="00E0380F" w:rsidP="004D587F">
      <w:pPr>
        <w:numPr>
          <w:ilvl w:val="0"/>
          <w:numId w:val="4"/>
        </w:numPr>
        <w:spacing w:line="480" w:lineRule="auto"/>
        <w:jc w:val="both"/>
      </w:pPr>
      <w:r w:rsidRPr="00E0380F">
        <w:rPr>
          <w:b/>
          <w:bCs/>
        </w:rPr>
        <w:t>Scalability Constraints:</w:t>
      </w:r>
      <w:r w:rsidRPr="00E0380F">
        <w:t xml:space="preserve"> As data volume grows, centralized systems often experience performance bottlenecks, making it difficult to scale efficiently while maintaining speed and responsiveness.</w:t>
      </w:r>
    </w:p>
    <w:p w14:paraId="2B935614" w14:textId="77777777" w:rsidR="00E0380F" w:rsidRPr="00E0380F" w:rsidRDefault="00E0380F" w:rsidP="004D587F">
      <w:pPr>
        <w:numPr>
          <w:ilvl w:val="0"/>
          <w:numId w:val="4"/>
        </w:numPr>
        <w:spacing w:line="480" w:lineRule="auto"/>
        <w:jc w:val="both"/>
      </w:pPr>
      <w:r w:rsidRPr="00E0380F">
        <w:rPr>
          <w:b/>
          <w:bCs/>
        </w:rPr>
        <w:t>Data Redundancy Issues:</w:t>
      </w:r>
      <w:r w:rsidRPr="00E0380F">
        <w:t xml:space="preserve"> Without redundancy mechanisms, data loss due to hardware failure or corruption can be permanent and catastrophic.</w:t>
      </w:r>
    </w:p>
    <w:p w14:paraId="4E5A0053" w14:textId="77777777" w:rsidR="00E0380F" w:rsidRPr="00E0380F" w:rsidRDefault="00E0380F" w:rsidP="004D587F">
      <w:pPr>
        <w:numPr>
          <w:ilvl w:val="0"/>
          <w:numId w:val="4"/>
        </w:numPr>
        <w:spacing w:line="480" w:lineRule="auto"/>
        <w:jc w:val="both"/>
      </w:pPr>
      <w:r w:rsidRPr="00E0380F">
        <w:rPr>
          <w:b/>
          <w:bCs/>
        </w:rPr>
        <w:lastRenderedPageBreak/>
        <w:t>Security and Access Control Challenges:</w:t>
      </w:r>
      <w:r w:rsidRPr="00E0380F">
        <w:t xml:space="preserve"> Managing secure access and user authentication in monolithic systems is often prone to misconfigurations and security lapses.</w:t>
      </w:r>
    </w:p>
    <w:p w14:paraId="3B039261" w14:textId="3B4F983B" w:rsidR="002C1BF4" w:rsidRPr="00E0380F" w:rsidRDefault="00E0380F" w:rsidP="002C1BF4">
      <w:pPr>
        <w:numPr>
          <w:ilvl w:val="0"/>
          <w:numId w:val="4"/>
        </w:numPr>
        <w:spacing w:line="480" w:lineRule="auto"/>
        <w:jc w:val="both"/>
      </w:pPr>
      <w:r w:rsidRPr="00E0380F">
        <w:rPr>
          <w:b/>
          <w:bCs/>
        </w:rPr>
        <w:t>Lack of Real-Time Monitoring:</w:t>
      </w:r>
      <w:r w:rsidRPr="00E0380F">
        <w:t xml:space="preserve"> Most traditional systems lack tools to monitor system health or storage node performance in real-time, delaying detection of issues and resolution.</w:t>
      </w:r>
    </w:p>
    <w:p w14:paraId="2A8B1FFF" w14:textId="77777777" w:rsidR="00E0380F" w:rsidRDefault="00E0380F" w:rsidP="0059493A">
      <w:pPr>
        <w:spacing w:line="480" w:lineRule="auto"/>
        <w:ind w:left="450"/>
        <w:jc w:val="both"/>
      </w:pPr>
    </w:p>
    <w:p w14:paraId="37CF54F7" w14:textId="6757234C" w:rsidR="00E81E6E" w:rsidRPr="00B5707C" w:rsidRDefault="00E0380F" w:rsidP="00E0380F">
      <w:pPr>
        <w:spacing w:line="480" w:lineRule="auto"/>
        <w:jc w:val="both"/>
        <w:rPr>
          <w:b/>
          <w:sz w:val="28"/>
          <w:szCs w:val="28"/>
        </w:rPr>
      </w:pPr>
      <w:proofErr w:type="gramStart"/>
      <w:r>
        <w:rPr>
          <w:b/>
          <w:sz w:val="28"/>
          <w:szCs w:val="28"/>
        </w:rPr>
        <w:t xml:space="preserve">1.3  </w:t>
      </w:r>
      <w:r w:rsidR="00E81E6E">
        <w:rPr>
          <w:b/>
          <w:sz w:val="28"/>
          <w:szCs w:val="28"/>
        </w:rPr>
        <w:t>Objectives</w:t>
      </w:r>
      <w:proofErr w:type="gramEnd"/>
      <w:r w:rsidR="00E81E6E">
        <w:rPr>
          <w:b/>
          <w:sz w:val="28"/>
          <w:szCs w:val="28"/>
        </w:rPr>
        <w:t xml:space="preserve"> </w:t>
      </w:r>
    </w:p>
    <w:p w14:paraId="7926893F" w14:textId="77777777" w:rsidR="00EE0464" w:rsidRDefault="00EE0464" w:rsidP="0059493A">
      <w:pPr>
        <w:spacing w:line="480" w:lineRule="auto"/>
        <w:ind w:firstLine="360"/>
        <w:jc w:val="both"/>
      </w:pPr>
      <w:r>
        <w:t>The proposed work objectives are as follows:</w:t>
      </w:r>
    </w:p>
    <w:p w14:paraId="2FEC975B" w14:textId="10FD5F07" w:rsidR="00E0380F" w:rsidRPr="00E0380F" w:rsidRDefault="00E0380F" w:rsidP="00E162A0">
      <w:pPr>
        <w:pStyle w:val="ListParagraph"/>
        <w:numPr>
          <w:ilvl w:val="0"/>
          <w:numId w:val="44"/>
        </w:numPr>
        <w:spacing w:line="480" w:lineRule="auto"/>
      </w:pPr>
      <w:r w:rsidRPr="00603A09">
        <w:rPr>
          <w:b/>
        </w:rPr>
        <w:t>Create a distributed file storage system with redundancy mechanisms-</w:t>
      </w:r>
      <w:r w:rsidRPr="00E0380F">
        <w:br/>
        <w:t>The system aims to store files across multiple nodes in a distributed manner, ensuring that data is not lost if one or more nodes fail. Redundancy techniques, such as replication, are used to maintain multiple copies of files for fault tolerance and high availability.</w:t>
      </w:r>
    </w:p>
    <w:p w14:paraId="227750B5" w14:textId="3EB5676A" w:rsidR="00E0380F" w:rsidRPr="00E0380F" w:rsidRDefault="00E0380F" w:rsidP="00E162A0">
      <w:pPr>
        <w:pStyle w:val="ListParagraph"/>
        <w:numPr>
          <w:ilvl w:val="0"/>
          <w:numId w:val="44"/>
        </w:numPr>
        <w:spacing w:line="480" w:lineRule="auto"/>
      </w:pPr>
      <w:r w:rsidRPr="00603A09">
        <w:rPr>
          <w:b/>
        </w:rPr>
        <w:t>Implement end-to-end encryption for secure data storage-</w:t>
      </w:r>
      <w:r w:rsidRPr="00E0380F">
        <w:br/>
        <w:t>To ensure data privacy and security, the system will use encryption techniques that protect files during both transmission and storage. Only authorized users will be able to decrypt and access the content, safeguarding against unauthorized access or data breaches.</w:t>
      </w:r>
    </w:p>
    <w:p w14:paraId="565FF0A4" w14:textId="42B0FDFE" w:rsidR="00E0380F" w:rsidRPr="00E0380F" w:rsidRDefault="00E0380F" w:rsidP="00E162A0">
      <w:pPr>
        <w:pStyle w:val="ListParagraph"/>
        <w:numPr>
          <w:ilvl w:val="0"/>
          <w:numId w:val="44"/>
        </w:numPr>
        <w:spacing w:line="480" w:lineRule="auto"/>
      </w:pPr>
      <w:r w:rsidRPr="00603A09">
        <w:rPr>
          <w:b/>
        </w:rPr>
        <w:t>Develop real-time node health monitoring and statistics-</w:t>
      </w:r>
      <w:r w:rsidRPr="00E0380F">
        <w:br/>
        <w:t>The system includes a real-time monitoring module that tracks the status of storage nodes, including uptime, storage capacity, and performance metrics. This allows administrators to quickly detect issues, optimize resource usage, and maintain system reliability.</w:t>
      </w:r>
    </w:p>
    <w:p w14:paraId="42FA322D" w14:textId="024755D4" w:rsidR="00B57C82" w:rsidRPr="00E0380F" w:rsidRDefault="00E0380F" w:rsidP="00E162A0">
      <w:pPr>
        <w:pStyle w:val="ListParagraph"/>
        <w:numPr>
          <w:ilvl w:val="0"/>
          <w:numId w:val="44"/>
        </w:numPr>
        <w:spacing w:line="480" w:lineRule="auto"/>
      </w:pPr>
      <w:r w:rsidRPr="00603A09">
        <w:rPr>
          <w:b/>
        </w:rPr>
        <w:lastRenderedPageBreak/>
        <w:t>Build a user-friendly interface for file management-</w:t>
      </w:r>
      <w:r w:rsidRPr="00E0380F">
        <w:br/>
        <w:t>A clean and intuitive web interface will be developed using React, enabling users to easily upload, download, delete, and organize their files. The interface will prioritize usability to make interaction with the system seamless for users with varying technical expertise.</w:t>
      </w:r>
    </w:p>
    <w:p w14:paraId="3D218FA1" w14:textId="436A6551" w:rsidR="00E0380F" w:rsidRPr="00E0380F" w:rsidRDefault="00E0380F" w:rsidP="00E162A0">
      <w:pPr>
        <w:pStyle w:val="ListParagraph"/>
        <w:numPr>
          <w:ilvl w:val="0"/>
          <w:numId w:val="44"/>
        </w:numPr>
        <w:spacing w:line="480" w:lineRule="auto"/>
      </w:pPr>
      <w:r w:rsidRPr="00603A09">
        <w:rPr>
          <w:b/>
        </w:rPr>
        <w:t>Implement version control and file sharing capabilities-</w:t>
      </w:r>
      <w:r w:rsidRPr="00E0380F">
        <w:br/>
        <w:t>The system will support file versioning, allowing users to track and revert to previous versions of files. It will also include features to share files with other users securely, with appropriate access controls and permissions.</w:t>
      </w:r>
    </w:p>
    <w:p w14:paraId="4B8FD80C" w14:textId="06A5F8D2" w:rsidR="00E0380F" w:rsidRPr="00E0380F" w:rsidRDefault="00E0380F" w:rsidP="00E162A0">
      <w:pPr>
        <w:pStyle w:val="ListParagraph"/>
        <w:numPr>
          <w:ilvl w:val="0"/>
          <w:numId w:val="44"/>
        </w:numPr>
        <w:spacing w:line="480" w:lineRule="auto"/>
      </w:pPr>
      <w:r w:rsidRPr="00603A09">
        <w:rPr>
          <w:b/>
        </w:rPr>
        <w:t>Create a system that can be easily deployed and scaled-</w:t>
      </w:r>
      <w:r w:rsidRPr="00E0380F">
        <w:br/>
        <w:t>Using Docker containerization, the entire system will be designed for easy deployment on various environments and platforms. It will also be built to scale horizontally by adding more nodes, accommodating growing data demands without major reconfiguration.</w:t>
      </w:r>
    </w:p>
    <w:p w14:paraId="779FF728" w14:textId="392D2E3F" w:rsidR="00E0380F" w:rsidRDefault="00E0380F" w:rsidP="00E0380F">
      <w:pPr>
        <w:pStyle w:val="ListParagraph"/>
        <w:spacing w:after="0" w:line="480" w:lineRule="auto"/>
        <w:rPr>
          <w:rFonts w:eastAsia="Times New Roman"/>
        </w:rPr>
      </w:pPr>
    </w:p>
    <w:p w14:paraId="15540945" w14:textId="3B5B1951" w:rsidR="00F94F0C" w:rsidRDefault="00F94F0C" w:rsidP="00E0380F">
      <w:pPr>
        <w:pStyle w:val="ListParagraph"/>
        <w:spacing w:after="0" w:line="480" w:lineRule="auto"/>
        <w:rPr>
          <w:rFonts w:eastAsia="Times New Roman"/>
        </w:rPr>
      </w:pPr>
    </w:p>
    <w:p w14:paraId="30E70514" w14:textId="3A9A0C35" w:rsidR="00F94F0C" w:rsidRDefault="00F94F0C" w:rsidP="00E0380F">
      <w:pPr>
        <w:pStyle w:val="ListParagraph"/>
        <w:spacing w:after="0" w:line="480" w:lineRule="auto"/>
        <w:rPr>
          <w:rFonts w:eastAsia="Times New Roman"/>
        </w:rPr>
      </w:pPr>
    </w:p>
    <w:p w14:paraId="42D323CC" w14:textId="5CAF868D" w:rsidR="00F94F0C" w:rsidRDefault="00F94F0C" w:rsidP="00E0380F">
      <w:pPr>
        <w:pStyle w:val="ListParagraph"/>
        <w:spacing w:after="0" w:line="480" w:lineRule="auto"/>
        <w:rPr>
          <w:rFonts w:eastAsia="Times New Roman"/>
        </w:rPr>
      </w:pPr>
    </w:p>
    <w:p w14:paraId="54C9AF5B" w14:textId="34C6796C" w:rsidR="00F94F0C" w:rsidRDefault="00F94F0C" w:rsidP="00E0380F">
      <w:pPr>
        <w:pStyle w:val="ListParagraph"/>
        <w:spacing w:after="0" w:line="480" w:lineRule="auto"/>
        <w:rPr>
          <w:rFonts w:eastAsia="Times New Roman"/>
        </w:rPr>
      </w:pPr>
    </w:p>
    <w:p w14:paraId="3D2D06EA" w14:textId="707A631A" w:rsidR="00F94F0C" w:rsidRDefault="00F94F0C" w:rsidP="00E0380F">
      <w:pPr>
        <w:pStyle w:val="ListParagraph"/>
        <w:spacing w:after="0" w:line="480" w:lineRule="auto"/>
        <w:rPr>
          <w:rFonts w:eastAsia="Times New Roman"/>
        </w:rPr>
      </w:pPr>
    </w:p>
    <w:p w14:paraId="2238CBCA" w14:textId="373B36AB" w:rsidR="00F94F0C" w:rsidRDefault="00F94F0C" w:rsidP="00E0380F">
      <w:pPr>
        <w:pStyle w:val="ListParagraph"/>
        <w:spacing w:after="0" w:line="480" w:lineRule="auto"/>
        <w:rPr>
          <w:rFonts w:eastAsia="Times New Roman"/>
        </w:rPr>
      </w:pPr>
    </w:p>
    <w:p w14:paraId="75AD1569" w14:textId="54731733" w:rsidR="00F94F0C" w:rsidRDefault="00F94F0C" w:rsidP="00E0380F">
      <w:pPr>
        <w:pStyle w:val="ListParagraph"/>
        <w:spacing w:after="0" w:line="480" w:lineRule="auto"/>
        <w:rPr>
          <w:rFonts w:eastAsia="Times New Roman"/>
        </w:rPr>
      </w:pPr>
    </w:p>
    <w:p w14:paraId="138D4E8B" w14:textId="283FA493" w:rsidR="00E0380F" w:rsidRDefault="00E0380F" w:rsidP="00AB3C21">
      <w:pPr>
        <w:spacing w:line="480" w:lineRule="auto"/>
      </w:pPr>
    </w:p>
    <w:p w14:paraId="2C995865" w14:textId="7AEBDB9B" w:rsidR="00967894" w:rsidRDefault="00967894" w:rsidP="00AB3C21">
      <w:pPr>
        <w:spacing w:line="480" w:lineRule="auto"/>
      </w:pPr>
    </w:p>
    <w:p w14:paraId="4554CE4E" w14:textId="77777777" w:rsidR="00967894" w:rsidRPr="00AB3C21" w:rsidRDefault="00967894" w:rsidP="00AB3C21">
      <w:pPr>
        <w:spacing w:line="480" w:lineRule="auto"/>
      </w:pPr>
    </w:p>
    <w:p w14:paraId="1B1218AB" w14:textId="32197AAA" w:rsidR="00332003" w:rsidRPr="00C728E3" w:rsidRDefault="00332003" w:rsidP="00332003">
      <w:pPr>
        <w:spacing w:line="480" w:lineRule="auto"/>
        <w:jc w:val="both"/>
        <w:rPr>
          <w:b/>
          <w:sz w:val="32"/>
          <w:szCs w:val="32"/>
        </w:rPr>
      </w:pPr>
      <w:r w:rsidRPr="00C728E3">
        <w:rPr>
          <w:b/>
          <w:sz w:val="32"/>
          <w:szCs w:val="32"/>
        </w:rPr>
        <w:lastRenderedPageBreak/>
        <w:t>Chapter 2</w:t>
      </w:r>
    </w:p>
    <w:p w14:paraId="20491CD5" w14:textId="587BCC94" w:rsidR="00332003" w:rsidRPr="00C728E3" w:rsidRDefault="00C728E3" w:rsidP="00054C7A">
      <w:pPr>
        <w:spacing w:line="360" w:lineRule="auto"/>
        <w:jc w:val="center"/>
        <w:rPr>
          <w:b/>
          <w:sz w:val="36"/>
          <w:szCs w:val="36"/>
        </w:rPr>
      </w:pPr>
      <w:r w:rsidRPr="00C728E3">
        <w:rPr>
          <w:b/>
          <w:sz w:val="36"/>
          <w:szCs w:val="36"/>
        </w:rPr>
        <w:t>Literature Survey</w:t>
      </w:r>
      <w:r w:rsidR="00E81E6E">
        <w:rPr>
          <w:b/>
          <w:sz w:val="36"/>
          <w:szCs w:val="36"/>
        </w:rPr>
        <w:t xml:space="preserve">/ </w:t>
      </w:r>
      <w:r w:rsidR="00E81E6E" w:rsidRPr="00C728E3">
        <w:rPr>
          <w:b/>
          <w:sz w:val="36"/>
          <w:szCs w:val="36"/>
        </w:rPr>
        <w:t>Background</w:t>
      </w:r>
    </w:p>
    <w:p w14:paraId="510C4D2F" w14:textId="09912A05" w:rsidR="0068758B" w:rsidRDefault="0068758B" w:rsidP="00054C7A">
      <w:pPr>
        <w:pStyle w:val="BodyText"/>
        <w:spacing w:line="360" w:lineRule="auto"/>
        <w:jc w:val="both"/>
      </w:pPr>
      <w:r w:rsidRPr="0068758B">
        <w:t xml:space="preserve">To design an efficient and secure distributed file storage system, it is essential to understand existing solutions, their architectures, strengths, and limitations. This literature survey reviews prior research and technologies related to distributed storage, redundancy models, data security, and monitoring mechanisms. The insights gained help in identifying gaps and shaping the architecture of </w:t>
      </w:r>
      <w:proofErr w:type="spellStart"/>
      <w:r w:rsidRPr="0068758B">
        <w:rPr>
          <w:i/>
          <w:iCs/>
        </w:rPr>
        <w:t>FileSanctum</w:t>
      </w:r>
      <w:proofErr w:type="spellEnd"/>
      <w:r w:rsidRPr="0068758B">
        <w:t xml:space="preserve"> to meet modern storage demands effectively.</w:t>
      </w:r>
    </w:p>
    <w:p w14:paraId="0E872500" w14:textId="77777777" w:rsidR="0068758B" w:rsidRDefault="0068758B" w:rsidP="00054C7A">
      <w:pPr>
        <w:pStyle w:val="BodyText"/>
        <w:spacing w:line="360" w:lineRule="auto"/>
        <w:jc w:val="both"/>
      </w:pPr>
    </w:p>
    <w:p w14:paraId="353B6A33" w14:textId="0FB05271" w:rsidR="0068758B" w:rsidRDefault="0068758B" w:rsidP="00054C7A">
      <w:pPr>
        <w:spacing w:line="360" w:lineRule="auto"/>
        <w:jc w:val="both"/>
        <w:rPr>
          <w:b/>
          <w:iCs/>
          <w:sz w:val="28"/>
        </w:rPr>
      </w:pPr>
      <w:r w:rsidRPr="00582BB5">
        <w:rPr>
          <w:b/>
          <w:iCs/>
          <w:sz w:val="28"/>
        </w:rPr>
        <w:t>2.1 Google File System(GFS):</w:t>
      </w:r>
    </w:p>
    <w:p w14:paraId="7A576016" w14:textId="77777777" w:rsidR="00582BB5" w:rsidRPr="00582BB5" w:rsidRDefault="00582BB5" w:rsidP="00054C7A">
      <w:pPr>
        <w:spacing w:line="360" w:lineRule="auto"/>
        <w:jc w:val="both"/>
        <w:rPr>
          <w:b/>
          <w:iCs/>
          <w:sz w:val="28"/>
        </w:rPr>
      </w:pPr>
    </w:p>
    <w:p w14:paraId="62A41D48" w14:textId="7173AAB5" w:rsidR="0068758B" w:rsidRPr="00582BB5" w:rsidRDefault="00582BB5" w:rsidP="00054C7A">
      <w:pPr>
        <w:spacing w:line="360" w:lineRule="auto"/>
        <w:jc w:val="both"/>
        <w:rPr>
          <w:iCs/>
        </w:rPr>
      </w:pPr>
      <w:proofErr w:type="spellStart"/>
      <w:r w:rsidRPr="00582BB5">
        <w:t>Ghemawat</w:t>
      </w:r>
      <w:proofErr w:type="spellEnd"/>
      <w:r w:rsidRPr="00582BB5">
        <w:t xml:space="preserve">, S., </w:t>
      </w:r>
      <w:proofErr w:type="spellStart"/>
      <w:r w:rsidRPr="00582BB5">
        <w:t>Gobioff</w:t>
      </w:r>
      <w:proofErr w:type="spellEnd"/>
      <w:r w:rsidRPr="00582BB5">
        <w:t xml:space="preserve">, H., &amp; Leung, S. T. </w:t>
      </w:r>
      <w:r w:rsidR="00BF7535" w:rsidRPr="00582BB5">
        <w:rPr>
          <w:iCs/>
        </w:rPr>
        <w:t>[2]</w:t>
      </w:r>
      <w:r w:rsidRPr="00582BB5">
        <w:rPr>
          <w:iCs/>
        </w:rPr>
        <w:t xml:space="preserve"> introduced</w:t>
      </w:r>
      <w:r w:rsidR="00BF7535" w:rsidRPr="00582BB5">
        <w:rPr>
          <w:iCs/>
        </w:rPr>
        <w:t xml:space="preserve"> </w:t>
      </w:r>
      <w:r w:rsidR="0068758B" w:rsidRPr="00582BB5">
        <w:rPr>
          <w:iCs/>
        </w:rPr>
        <w:t>GFS</w:t>
      </w:r>
      <w:r w:rsidR="00187C32">
        <w:rPr>
          <w:iCs/>
        </w:rPr>
        <w:t>. GFS</w:t>
      </w:r>
      <w:r w:rsidR="0068758B" w:rsidRPr="00582BB5">
        <w:rPr>
          <w:iCs/>
        </w:rPr>
        <w:t xml:space="preserve"> is a scalable and fault-tolerant distributed file system designed for large-scale data-intensive applications at Google. GFS follows a master-slave architecture, where a single server </w:t>
      </w:r>
      <w:r w:rsidR="00B7628E">
        <w:rPr>
          <w:iCs/>
        </w:rPr>
        <w:t>is referred as master and manag</w:t>
      </w:r>
      <w:r w:rsidR="0068758B" w:rsidRPr="00582BB5">
        <w:rPr>
          <w:iCs/>
        </w:rPr>
        <w:t xml:space="preserve">es all the metadata, while all the other servers stores data in 64MB chunks. </w:t>
      </w:r>
    </w:p>
    <w:p w14:paraId="4D0449C4" w14:textId="77777777" w:rsidR="0068758B" w:rsidRPr="00582BB5" w:rsidRDefault="0068758B" w:rsidP="00054C7A">
      <w:pPr>
        <w:spacing w:line="360" w:lineRule="auto"/>
        <w:jc w:val="both"/>
        <w:rPr>
          <w:iCs/>
        </w:rPr>
      </w:pPr>
      <w:r w:rsidRPr="00582BB5">
        <w:rPr>
          <w:iCs/>
        </w:rPr>
        <w:t>Key Features:</w:t>
      </w:r>
    </w:p>
    <w:p w14:paraId="388ED2A6" w14:textId="59771F0F" w:rsidR="0068758B" w:rsidRPr="00054C7A" w:rsidRDefault="0068758B" w:rsidP="00E162A0">
      <w:pPr>
        <w:pStyle w:val="ListParagraph"/>
        <w:numPr>
          <w:ilvl w:val="0"/>
          <w:numId w:val="44"/>
        </w:numPr>
        <w:spacing w:line="360" w:lineRule="auto"/>
        <w:rPr>
          <w:iCs/>
        </w:rPr>
      </w:pPr>
      <w:r w:rsidRPr="00054C7A">
        <w:rPr>
          <w:iCs/>
        </w:rPr>
        <w:t xml:space="preserve">High Scalability </w:t>
      </w:r>
    </w:p>
    <w:p w14:paraId="5A33FA1A" w14:textId="25B10660" w:rsidR="0068758B" w:rsidRPr="00054C7A" w:rsidRDefault="0068758B" w:rsidP="00E162A0">
      <w:pPr>
        <w:pStyle w:val="ListParagraph"/>
        <w:numPr>
          <w:ilvl w:val="0"/>
          <w:numId w:val="44"/>
        </w:numPr>
        <w:spacing w:line="360" w:lineRule="auto"/>
        <w:rPr>
          <w:iCs/>
        </w:rPr>
      </w:pPr>
      <w:r w:rsidRPr="00054C7A">
        <w:rPr>
          <w:iCs/>
        </w:rPr>
        <w:t>Fault Tolerance</w:t>
      </w:r>
    </w:p>
    <w:p w14:paraId="170EA272" w14:textId="0B37220B" w:rsidR="0068758B" w:rsidRPr="00054C7A" w:rsidRDefault="0068758B" w:rsidP="00E162A0">
      <w:pPr>
        <w:pStyle w:val="ListParagraph"/>
        <w:numPr>
          <w:ilvl w:val="0"/>
          <w:numId w:val="44"/>
        </w:numPr>
        <w:spacing w:line="360" w:lineRule="auto"/>
        <w:rPr>
          <w:iCs/>
        </w:rPr>
      </w:pPr>
      <w:r w:rsidRPr="00054C7A">
        <w:rPr>
          <w:iCs/>
        </w:rPr>
        <w:t>Efficient Performance</w:t>
      </w:r>
    </w:p>
    <w:p w14:paraId="277AB194" w14:textId="22126EAA" w:rsidR="0068758B" w:rsidRPr="00054C7A" w:rsidRDefault="0068758B" w:rsidP="00E162A0">
      <w:pPr>
        <w:pStyle w:val="ListParagraph"/>
        <w:numPr>
          <w:ilvl w:val="0"/>
          <w:numId w:val="44"/>
        </w:numPr>
        <w:spacing w:line="360" w:lineRule="auto"/>
        <w:rPr>
          <w:iCs/>
        </w:rPr>
      </w:pPr>
      <w:r w:rsidRPr="00054C7A">
        <w:rPr>
          <w:iCs/>
        </w:rPr>
        <w:t>Atomic Record Append</w:t>
      </w:r>
    </w:p>
    <w:p w14:paraId="28FB3D27" w14:textId="77777777" w:rsidR="0068758B" w:rsidRPr="00582BB5" w:rsidRDefault="0068758B" w:rsidP="00054C7A">
      <w:pPr>
        <w:spacing w:line="360" w:lineRule="auto"/>
        <w:jc w:val="both"/>
        <w:rPr>
          <w:iCs/>
        </w:rPr>
      </w:pPr>
    </w:p>
    <w:p w14:paraId="4965D876" w14:textId="69415D72" w:rsidR="0068758B" w:rsidRPr="00582BB5" w:rsidRDefault="0068758B" w:rsidP="00054C7A">
      <w:pPr>
        <w:spacing w:line="360" w:lineRule="auto"/>
        <w:jc w:val="both"/>
        <w:rPr>
          <w:b/>
          <w:iCs/>
          <w:sz w:val="28"/>
        </w:rPr>
      </w:pPr>
      <w:r w:rsidRPr="00582BB5">
        <w:rPr>
          <w:b/>
          <w:iCs/>
          <w:sz w:val="28"/>
        </w:rPr>
        <w:t>2.2 Hadoop Distributed File System(HDFS):</w:t>
      </w:r>
    </w:p>
    <w:p w14:paraId="02C76BC0" w14:textId="77777777" w:rsidR="0068758B" w:rsidRPr="00582BB5" w:rsidRDefault="0068758B" w:rsidP="00054C7A">
      <w:pPr>
        <w:spacing w:line="360" w:lineRule="auto"/>
        <w:jc w:val="both"/>
        <w:rPr>
          <w:iCs/>
        </w:rPr>
      </w:pPr>
    </w:p>
    <w:p w14:paraId="377D4EEF" w14:textId="6CD33A7C" w:rsidR="0068758B" w:rsidRPr="00582BB5" w:rsidRDefault="00054C7A" w:rsidP="00054C7A">
      <w:pPr>
        <w:spacing w:line="360" w:lineRule="auto"/>
        <w:jc w:val="both"/>
        <w:rPr>
          <w:iCs/>
        </w:rPr>
      </w:pPr>
      <w:r>
        <w:rPr>
          <w:iCs/>
        </w:rPr>
        <w:t xml:space="preserve">[3] </w:t>
      </w:r>
      <w:r w:rsidR="0068758B" w:rsidRPr="00582BB5">
        <w:rPr>
          <w:iCs/>
        </w:rPr>
        <w:t>HDFS is an open-source distributed storage system designed for handling large-scale data processing in fault-tolerant manner. It takes its inspiration from Google File System and have Apache Hadoop ecosystem as its core component.</w:t>
      </w:r>
    </w:p>
    <w:p w14:paraId="5D4A0AC8" w14:textId="77777777" w:rsidR="0068758B" w:rsidRPr="00582BB5" w:rsidRDefault="0068758B" w:rsidP="00054C7A">
      <w:pPr>
        <w:spacing w:line="360" w:lineRule="auto"/>
        <w:jc w:val="both"/>
        <w:rPr>
          <w:iCs/>
        </w:rPr>
      </w:pPr>
      <w:r w:rsidRPr="00582BB5">
        <w:rPr>
          <w:iCs/>
        </w:rPr>
        <w:t>Key Features:</w:t>
      </w:r>
    </w:p>
    <w:p w14:paraId="7C8C70F8" w14:textId="5222B9C5" w:rsidR="0068758B" w:rsidRPr="00054C7A" w:rsidRDefault="0068758B" w:rsidP="00E162A0">
      <w:pPr>
        <w:pStyle w:val="ListParagraph"/>
        <w:numPr>
          <w:ilvl w:val="0"/>
          <w:numId w:val="44"/>
        </w:numPr>
        <w:spacing w:line="360" w:lineRule="auto"/>
        <w:rPr>
          <w:iCs/>
        </w:rPr>
      </w:pPr>
      <w:r w:rsidRPr="00054C7A">
        <w:rPr>
          <w:iCs/>
        </w:rPr>
        <w:t>Master-Slave Architecture</w:t>
      </w:r>
    </w:p>
    <w:p w14:paraId="32D6E3E3" w14:textId="520A400A" w:rsidR="0068758B" w:rsidRPr="00054C7A" w:rsidRDefault="0068758B" w:rsidP="00E162A0">
      <w:pPr>
        <w:pStyle w:val="ListParagraph"/>
        <w:numPr>
          <w:ilvl w:val="0"/>
          <w:numId w:val="44"/>
        </w:numPr>
        <w:spacing w:line="360" w:lineRule="auto"/>
        <w:rPr>
          <w:iCs/>
        </w:rPr>
      </w:pPr>
      <w:r w:rsidRPr="00054C7A">
        <w:rPr>
          <w:iCs/>
        </w:rPr>
        <w:t>Fault Tolerance</w:t>
      </w:r>
    </w:p>
    <w:p w14:paraId="78F156CD" w14:textId="1327CFBF" w:rsidR="0068758B" w:rsidRPr="00054C7A" w:rsidRDefault="0068758B" w:rsidP="00E162A0">
      <w:pPr>
        <w:pStyle w:val="ListParagraph"/>
        <w:numPr>
          <w:ilvl w:val="0"/>
          <w:numId w:val="44"/>
        </w:numPr>
        <w:spacing w:line="360" w:lineRule="auto"/>
        <w:rPr>
          <w:iCs/>
        </w:rPr>
      </w:pPr>
      <w:r w:rsidRPr="00054C7A">
        <w:rPr>
          <w:iCs/>
        </w:rPr>
        <w:t>High Throughput</w:t>
      </w:r>
    </w:p>
    <w:p w14:paraId="5D9BE06B" w14:textId="52221DD7" w:rsidR="0068758B" w:rsidRPr="00054C7A" w:rsidRDefault="0068758B" w:rsidP="00E162A0">
      <w:pPr>
        <w:pStyle w:val="ListParagraph"/>
        <w:numPr>
          <w:ilvl w:val="0"/>
          <w:numId w:val="44"/>
        </w:numPr>
        <w:spacing w:line="360" w:lineRule="auto"/>
        <w:rPr>
          <w:iCs/>
        </w:rPr>
      </w:pPr>
      <w:r w:rsidRPr="00054C7A">
        <w:rPr>
          <w:iCs/>
        </w:rPr>
        <w:t>Scalability</w:t>
      </w:r>
    </w:p>
    <w:p w14:paraId="3FFD6314" w14:textId="0ECA19E4" w:rsidR="0068758B" w:rsidRPr="00054C7A" w:rsidRDefault="0068758B" w:rsidP="00E162A0">
      <w:pPr>
        <w:pStyle w:val="ListParagraph"/>
        <w:numPr>
          <w:ilvl w:val="0"/>
          <w:numId w:val="44"/>
        </w:numPr>
        <w:spacing w:line="360" w:lineRule="auto"/>
        <w:rPr>
          <w:iCs/>
        </w:rPr>
      </w:pPr>
      <w:r w:rsidRPr="00054C7A">
        <w:rPr>
          <w:iCs/>
        </w:rPr>
        <w:t>Data Locality</w:t>
      </w:r>
    </w:p>
    <w:p w14:paraId="76CED9EB" w14:textId="77777777" w:rsidR="0068758B" w:rsidRPr="00582BB5" w:rsidRDefault="0068758B" w:rsidP="00054C7A">
      <w:pPr>
        <w:spacing w:line="360" w:lineRule="auto"/>
        <w:jc w:val="both"/>
        <w:rPr>
          <w:iCs/>
        </w:rPr>
      </w:pPr>
    </w:p>
    <w:p w14:paraId="788AFC89" w14:textId="326804E3" w:rsidR="0068758B" w:rsidRPr="00054C7A" w:rsidRDefault="0068758B" w:rsidP="00054C7A">
      <w:pPr>
        <w:spacing w:line="360" w:lineRule="auto"/>
        <w:jc w:val="both"/>
        <w:rPr>
          <w:b/>
          <w:iCs/>
        </w:rPr>
      </w:pPr>
      <w:r w:rsidRPr="00054C7A">
        <w:rPr>
          <w:b/>
          <w:iCs/>
          <w:sz w:val="28"/>
        </w:rPr>
        <w:t>2.3 Scale and Performance in a distributed File System:</w:t>
      </w:r>
    </w:p>
    <w:p w14:paraId="405E90D7" w14:textId="239130EB" w:rsidR="0068758B" w:rsidRPr="002367E6" w:rsidRDefault="0068758B" w:rsidP="00054C7A">
      <w:pPr>
        <w:spacing w:line="360" w:lineRule="auto"/>
        <w:jc w:val="both"/>
        <w:rPr>
          <w:i/>
          <w:iCs/>
        </w:rPr>
      </w:pPr>
    </w:p>
    <w:p w14:paraId="06E768D7" w14:textId="50F8E9B4" w:rsidR="0068758B" w:rsidRPr="00582BB5" w:rsidRDefault="002367E6" w:rsidP="00054C7A">
      <w:pPr>
        <w:spacing w:line="360" w:lineRule="auto"/>
        <w:jc w:val="both"/>
        <w:rPr>
          <w:iCs/>
        </w:rPr>
      </w:pPr>
      <w:r>
        <w:rPr>
          <w:iCs/>
        </w:rPr>
        <w:t xml:space="preserve">[4] </w:t>
      </w:r>
      <w:r w:rsidR="0068758B" w:rsidRPr="00582BB5">
        <w:rPr>
          <w:iCs/>
        </w:rPr>
        <w:t>The paper is published in ACM Transactions on Computer Systems, and presents analysis of the Andrew File System(AFS).</w:t>
      </w:r>
    </w:p>
    <w:p w14:paraId="76ADC6AF" w14:textId="77777777" w:rsidR="0068758B" w:rsidRPr="00582BB5" w:rsidRDefault="0068758B" w:rsidP="00054C7A">
      <w:pPr>
        <w:spacing w:line="360" w:lineRule="auto"/>
        <w:jc w:val="both"/>
        <w:rPr>
          <w:iCs/>
        </w:rPr>
      </w:pPr>
      <w:r w:rsidRPr="00582BB5">
        <w:rPr>
          <w:iCs/>
        </w:rPr>
        <w:t>Key Highlights:</w:t>
      </w:r>
    </w:p>
    <w:p w14:paraId="03AC2BD4" w14:textId="31826969" w:rsidR="0068758B" w:rsidRPr="00F81782" w:rsidRDefault="0068758B" w:rsidP="00E162A0">
      <w:pPr>
        <w:pStyle w:val="ListParagraph"/>
        <w:numPr>
          <w:ilvl w:val="0"/>
          <w:numId w:val="44"/>
        </w:numPr>
        <w:spacing w:line="360" w:lineRule="auto"/>
        <w:rPr>
          <w:iCs/>
        </w:rPr>
      </w:pPr>
      <w:r w:rsidRPr="00F81782">
        <w:rPr>
          <w:iCs/>
        </w:rPr>
        <w:t>Objective- The main objective of the paper is to focus on the challenges of scalability and performance in distributed file system with increasing number of users and workstations.</w:t>
      </w:r>
    </w:p>
    <w:p w14:paraId="7F1A080D" w14:textId="77777777" w:rsidR="0068758B" w:rsidRPr="00F81782" w:rsidRDefault="0068758B" w:rsidP="00E162A0">
      <w:pPr>
        <w:pStyle w:val="ListParagraph"/>
        <w:numPr>
          <w:ilvl w:val="0"/>
          <w:numId w:val="50"/>
        </w:numPr>
        <w:spacing w:line="360" w:lineRule="auto"/>
        <w:rPr>
          <w:iCs/>
        </w:rPr>
      </w:pPr>
      <w:r w:rsidRPr="00F81782">
        <w:rPr>
          <w:iCs/>
        </w:rPr>
        <w:t>*AFS Architecture- AFS uses a client-</w:t>
      </w:r>
      <w:proofErr w:type="gramStart"/>
      <w:r w:rsidRPr="00F81782">
        <w:rPr>
          <w:iCs/>
        </w:rPr>
        <w:t>server ,model</w:t>
      </w:r>
      <w:proofErr w:type="gramEnd"/>
      <w:r w:rsidRPr="00F81782">
        <w:rPr>
          <w:iCs/>
        </w:rPr>
        <w:t>, with a caching mechanism that reduces server load and network traffic.</w:t>
      </w:r>
    </w:p>
    <w:p w14:paraId="24B3E917" w14:textId="26655697" w:rsidR="0068758B" w:rsidRPr="00F81782" w:rsidRDefault="0068758B" w:rsidP="00E162A0">
      <w:pPr>
        <w:pStyle w:val="ListParagraph"/>
        <w:numPr>
          <w:ilvl w:val="0"/>
          <w:numId w:val="50"/>
        </w:numPr>
        <w:spacing w:line="360" w:lineRule="auto"/>
        <w:rPr>
          <w:iCs/>
        </w:rPr>
      </w:pPr>
      <w:r w:rsidRPr="00F81782">
        <w:rPr>
          <w:iCs/>
        </w:rPr>
        <w:t>Performance Metrics- The study evaluates AFS through real-world deployment and finds the file caching significantly reduces server load improving system efficiency.</w:t>
      </w:r>
    </w:p>
    <w:p w14:paraId="2501CF54" w14:textId="77777777" w:rsidR="0068758B" w:rsidRPr="00582BB5" w:rsidRDefault="0068758B" w:rsidP="00054C7A">
      <w:pPr>
        <w:spacing w:line="360" w:lineRule="auto"/>
        <w:jc w:val="both"/>
        <w:rPr>
          <w:iCs/>
        </w:rPr>
      </w:pPr>
    </w:p>
    <w:p w14:paraId="517B974A" w14:textId="4753F2CE" w:rsidR="0068758B" w:rsidRPr="00F81782" w:rsidRDefault="0068758B" w:rsidP="00054C7A">
      <w:pPr>
        <w:spacing w:line="360" w:lineRule="auto"/>
        <w:jc w:val="both"/>
        <w:rPr>
          <w:b/>
          <w:iCs/>
        </w:rPr>
      </w:pPr>
      <w:r w:rsidRPr="00F81782">
        <w:rPr>
          <w:b/>
          <w:iCs/>
          <w:sz w:val="28"/>
        </w:rPr>
        <w:t xml:space="preserve">2.4 </w:t>
      </w:r>
      <w:proofErr w:type="spellStart"/>
      <w:r w:rsidRPr="00F81782">
        <w:rPr>
          <w:b/>
          <w:iCs/>
          <w:sz w:val="28"/>
        </w:rPr>
        <w:t>Ceph</w:t>
      </w:r>
      <w:proofErr w:type="spellEnd"/>
      <w:r w:rsidRPr="00F81782">
        <w:rPr>
          <w:b/>
          <w:iCs/>
          <w:sz w:val="28"/>
        </w:rPr>
        <w:t>: A Scalable, High-Performance Distributed File System:</w:t>
      </w:r>
    </w:p>
    <w:p w14:paraId="5A3913BB" w14:textId="77777777" w:rsidR="0068758B" w:rsidRPr="00582BB5" w:rsidRDefault="0068758B" w:rsidP="00054C7A">
      <w:pPr>
        <w:spacing w:line="360" w:lineRule="auto"/>
        <w:jc w:val="both"/>
        <w:rPr>
          <w:iCs/>
        </w:rPr>
      </w:pPr>
    </w:p>
    <w:p w14:paraId="5AB6D695" w14:textId="06B0C150" w:rsidR="0068758B" w:rsidRPr="00582BB5" w:rsidRDefault="00612E38" w:rsidP="00054C7A">
      <w:pPr>
        <w:spacing w:line="360" w:lineRule="auto"/>
        <w:jc w:val="both"/>
        <w:rPr>
          <w:iCs/>
        </w:rPr>
      </w:pPr>
      <w:r>
        <w:rPr>
          <w:iCs/>
        </w:rPr>
        <w:t xml:space="preserve">[5] </w:t>
      </w:r>
      <w:proofErr w:type="spellStart"/>
      <w:r w:rsidR="0068758B" w:rsidRPr="00582BB5">
        <w:rPr>
          <w:iCs/>
        </w:rPr>
        <w:t>Ceph</w:t>
      </w:r>
      <w:proofErr w:type="spellEnd"/>
      <w:r w:rsidR="0068758B" w:rsidRPr="00582BB5">
        <w:rPr>
          <w:iCs/>
        </w:rPr>
        <w:t xml:space="preserve"> is highly scalable, fault-tolerant and distributed file system which provides reliability, flexibility and performance for large-scale storage. </w:t>
      </w:r>
    </w:p>
    <w:p w14:paraId="3352F051" w14:textId="77777777" w:rsidR="0068758B" w:rsidRPr="00582BB5" w:rsidRDefault="0068758B" w:rsidP="00054C7A">
      <w:pPr>
        <w:spacing w:line="360" w:lineRule="auto"/>
        <w:jc w:val="both"/>
        <w:rPr>
          <w:iCs/>
        </w:rPr>
      </w:pPr>
      <w:r w:rsidRPr="00582BB5">
        <w:rPr>
          <w:iCs/>
        </w:rPr>
        <w:t>Key Features:</w:t>
      </w:r>
    </w:p>
    <w:p w14:paraId="0FDA1345" w14:textId="566BE072" w:rsidR="0068758B" w:rsidRPr="00FF633A" w:rsidRDefault="0068758B" w:rsidP="00E162A0">
      <w:pPr>
        <w:pStyle w:val="ListParagraph"/>
        <w:numPr>
          <w:ilvl w:val="0"/>
          <w:numId w:val="50"/>
        </w:numPr>
        <w:spacing w:line="360" w:lineRule="auto"/>
        <w:rPr>
          <w:iCs/>
        </w:rPr>
      </w:pPr>
      <w:r w:rsidRPr="00FF633A">
        <w:rPr>
          <w:iCs/>
        </w:rPr>
        <w:t>Decentralized Architecture</w:t>
      </w:r>
    </w:p>
    <w:p w14:paraId="3C21E840" w14:textId="74F423E2" w:rsidR="0068758B" w:rsidRPr="00FF633A" w:rsidRDefault="0068758B" w:rsidP="00E162A0">
      <w:pPr>
        <w:pStyle w:val="ListParagraph"/>
        <w:numPr>
          <w:ilvl w:val="0"/>
          <w:numId w:val="50"/>
        </w:numPr>
        <w:spacing w:line="360" w:lineRule="auto"/>
        <w:rPr>
          <w:iCs/>
        </w:rPr>
      </w:pPr>
      <w:r w:rsidRPr="00FF633A">
        <w:rPr>
          <w:iCs/>
        </w:rPr>
        <w:t>CRUSH Algorithm</w:t>
      </w:r>
    </w:p>
    <w:p w14:paraId="7BD7C333" w14:textId="0FF0117C" w:rsidR="0068758B" w:rsidRPr="00FF633A" w:rsidRDefault="0068758B" w:rsidP="00E162A0">
      <w:pPr>
        <w:pStyle w:val="ListParagraph"/>
        <w:numPr>
          <w:ilvl w:val="0"/>
          <w:numId w:val="50"/>
        </w:numPr>
        <w:spacing w:line="360" w:lineRule="auto"/>
        <w:rPr>
          <w:iCs/>
        </w:rPr>
      </w:pPr>
      <w:r w:rsidRPr="00FF633A">
        <w:rPr>
          <w:iCs/>
        </w:rPr>
        <w:t>Fault Tolerance</w:t>
      </w:r>
    </w:p>
    <w:p w14:paraId="1F688792" w14:textId="72BBB7B7" w:rsidR="0068758B" w:rsidRPr="00FF633A" w:rsidRDefault="0068758B" w:rsidP="00E162A0">
      <w:pPr>
        <w:pStyle w:val="ListParagraph"/>
        <w:numPr>
          <w:ilvl w:val="0"/>
          <w:numId w:val="50"/>
        </w:numPr>
        <w:spacing w:line="360" w:lineRule="auto"/>
        <w:rPr>
          <w:iCs/>
        </w:rPr>
      </w:pPr>
      <w:r w:rsidRPr="00FF633A">
        <w:rPr>
          <w:iCs/>
        </w:rPr>
        <w:t>Scalability</w:t>
      </w:r>
    </w:p>
    <w:p w14:paraId="0825B240" w14:textId="2E412CB2" w:rsidR="0068758B" w:rsidRDefault="0068758B" w:rsidP="00E162A0">
      <w:pPr>
        <w:pStyle w:val="ListParagraph"/>
        <w:numPr>
          <w:ilvl w:val="0"/>
          <w:numId w:val="50"/>
        </w:numPr>
        <w:spacing w:line="360" w:lineRule="auto"/>
        <w:rPr>
          <w:iCs/>
        </w:rPr>
      </w:pPr>
      <w:r w:rsidRPr="00FF633A">
        <w:rPr>
          <w:iCs/>
        </w:rPr>
        <w:t>Multi-Protocol Support</w:t>
      </w:r>
    </w:p>
    <w:p w14:paraId="155C6549" w14:textId="3723D295" w:rsidR="00315B24" w:rsidRDefault="00315B24" w:rsidP="00315B24">
      <w:pPr>
        <w:spacing w:line="360" w:lineRule="auto"/>
        <w:rPr>
          <w:iCs/>
        </w:rPr>
      </w:pPr>
    </w:p>
    <w:p w14:paraId="7452798A" w14:textId="633136D4" w:rsidR="00315B24" w:rsidRDefault="00315B24" w:rsidP="00315B24">
      <w:pPr>
        <w:spacing w:line="360" w:lineRule="auto"/>
        <w:rPr>
          <w:iCs/>
        </w:rPr>
      </w:pPr>
    </w:p>
    <w:p w14:paraId="721156B4" w14:textId="6BE30755" w:rsidR="00315B24" w:rsidRDefault="00315B24" w:rsidP="00315B24">
      <w:pPr>
        <w:spacing w:line="360" w:lineRule="auto"/>
        <w:rPr>
          <w:iCs/>
        </w:rPr>
      </w:pPr>
    </w:p>
    <w:p w14:paraId="7F9D4827" w14:textId="444B3FD0" w:rsidR="00315B24" w:rsidRDefault="00315B24" w:rsidP="00315B24">
      <w:pPr>
        <w:spacing w:line="360" w:lineRule="auto"/>
        <w:rPr>
          <w:iCs/>
        </w:rPr>
      </w:pPr>
    </w:p>
    <w:p w14:paraId="15DBD66C" w14:textId="071944E0" w:rsidR="00315B24" w:rsidRDefault="00315B24" w:rsidP="00315B24">
      <w:pPr>
        <w:spacing w:line="360" w:lineRule="auto"/>
        <w:rPr>
          <w:iCs/>
        </w:rPr>
      </w:pPr>
    </w:p>
    <w:p w14:paraId="6F73F09B" w14:textId="480CEC53" w:rsidR="00315B24" w:rsidRDefault="00315B24" w:rsidP="00315B24">
      <w:pPr>
        <w:spacing w:line="360" w:lineRule="auto"/>
        <w:rPr>
          <w:iCs/>
        </w:rPr>
      </w:pPr>
    </w:p>
    <w:p w14:paraId="32D2F510" w14:textId="77777777" w:rsidR="00315B24" w:rsidRPr="00315B24" w:rsidRDefault="00315B24" w:rsidP="00315B24">
      <w:pPr>
        <w:spacing w:line="360" w:lineRule="auto"/>
        <w:rPr>
          <w:iCs/>
        </w:rPr>
      </w:pPr>
    </w:p>
    <w:p w14:paraId="2933FC4C" w14:textId="77777777" w:rsidR="0068758B" w:rsidRPr="00582BB5" w:rsidRDefault="0068758B" w:rsidP="00054C7A">
      <w:pPr>
        <w:spacing w:line="360" w:lineRule="auto"/>
        <w:jc w:val="both"/>
        <w:rPr>
          <w:iCs/>
        </w:rPr>
      </w:pPr>
    </w:p>
    <w:p w14:paraId="4A62A82E" w14:textId="0127CA4C" w:rsidR="0068758B" w:rsidRPr="00FF633A" w:rsidRDefault="0068758B" w:rsidP="00054C7A">
      <w:pPr>
        <w:spacing w:line="360" w:lineRule="auto"/>
        <w:jc w:val="both"/>
        <w:rPr>
          <w:b/>
          <w:iCs/>
          <w:sz w:val="28"/>
        </w:rPr>
      </w:pPr>
      <w:r w:rsidRPr="00FF633A">
        <w:rPr>
          <w:b/>
          <w:iCs/>
          <w:sz w:val="28"/>
        </w:rPr>
        <w:lastRenderedPageBreak/>
        <w:t>2.5 Amazon S3(Simple Storage Service):</w:t>
      </w:r>
    </w:p>
    <w:p w14:paraId="2CEAE8D2" w14:textId="310070DE" w:rsidR="0068758B" w:rsidRPr="00582BB5" w:rsidRDefault="009A39B6" w:rsidP="00054C7A">
      <w:pPr>
        <w:spacing w:line="360" w:lineRule="auto"/>
        <w:jc w:val="both"/>
        <w:rPr>
          <w:iCs/>
        </w:rPr>
      </w:pPr>
      <w:r>
        <w:rPr>
          <w:iCs/>
        </w:rPr>
        <w:t xml:space="preserve">[6] </w:t>
      </w:r>
      <w:r w:rsidR="0068758B" w:rsidRPr="00582BB5">
        <w:rPr>
          <w:iCs/>
        </w:rPr>
        <w:t>Amazon S3 is a service provided by Amazon Web Service. It is scalable, durable and secure cloud storage used mainly for storing and retrieving any amount of data from anywhere on the internet.</w:t>
      </w:r>
    </w:p>
    <w:p w14:paraId="4AF282C0" w14:textId="77777777" w:rsidR="0068758B" w:rsidRPr="00582BB5" w:rsidRDefault="0068758B" w:rsidP="00054C7A">
      <w:pPr>
        <w:spacing w:line="360" w:lineRule="auto"/>
        <w:jc w:val="both"/>
        <w:rPr>
          <w:iCs/>
        </w:rPr>
      </w:pPr>
      <w:r w:rsidRPr="00582BB5">
        <w:rPr>
          <w:iCs/>
        </w:rPr>
        <w:t>Key Features:</w:t>
      </w:r>
    </w:p>
    <w:p w14:paraId="548EDE02" w14:textId="5464FEE6" w:rsidR="0068758B" w:rsidRPr="00315B24" w:rsidRDefault="0068758B" w:rsidP="00E162A0">
      <w:pPr>
        <w:pStyle w:val="ListParagraph"/>
        <w:numPr>
          <w:ilvl w:val="0"/>
          <w:numId w:val="50"/>
        </w:numPr>
        <w:spacing w:line="360" w:lineRule="auto"/>
        <w:rPr>
          <w:iCs/>
        </w:rPr>
      </w:pPr>
      <w:r w:rsidRPr="00315B24">
        <w:rPr>
          <w:iCs/>
        </w:rPr>
        <w:t>Highly Durable</w:t>
      </w:r>
    </w:p>
    <w:p w14:paraId="07E7DFE7" w14:textId="30085434" w:rsidR="0068758B" w:rsidRPr="00315B24" w:rsidRDefault="0068758B" w:rsidP="00E162A0">
      <w:pPr>
        <w:pStyle w:val="ListParagraph"/>
        <w:numPr>
          <w:ilvl w:val="0"/>
          <w:numId w:val="50"/>
        </w:numPr>
        <w:spacing w:line="360" w:lineRule="auto"/>
        <w:rPr>
          <w:iCs/>
        </w:rPr>
      </w:pPr>
      <w:r w:rsidRPr="00315B24">
        <w:rPr>
          <w:iCs/>
        </w:rPr>
        <w:t>Scalability</w:t>
      </w:r>
    </w:p>
    <w:p w14:paraId="658546FB" w14:textId="5AF3B8A3" w:rsidR="0068758B" w:rsidRPr="00315B24" w:rsidRDefault="0068758B" w:rsidP="00E162A0">
      <w:pPr>
        <w:pStyle w:val="ListParagraph"/>
        <w:numPr>
          <w:ilvl w:val="0"/>
          <w:numId w:val="50"/>
        </w:numPr>
        <w:spacing w:line="360" w:lineRule="auto"/>
        <w:rPr>
          <w:iCs/>
        </w:rPr>
      </w:pPr>
      <w:r w:rsidRPr="00315B24">
        <w:rPr>
          <w:iCs/>
        </w:rPr>
        <w:t>Object Storage Model</w:t>
      </w:r>
    </w:p>
    <w:p w14:paraId="4500EF83" w14:textId="7307C29A" w:rsidR="0068758B" w:rsidRPr="00315B24" w:rsidRDefault="0068758B" w:rsidP="00E162A0">
      <w:pPr>
        <w:pStyle w:val="ListParagraph"/>
        <w:numPr>
          <w:ilvl w:val="0"/>
          <w:numId w:val="50"/>
        </w:numPr>
        <w:spacing w:line="360" w:lineRule="auto"/>
        <w:rPr>
          <w:iCs/>
        </w:rPr>
      </w:pPr>
      <w:r w:rsidRPr="00315B24">
        <w:rPr>
          <w:iCs/>
        </w:rPr>
        <w:t>Flexible Access Control</w:t>
      </w:r>
    </w:p>
    <w:p w14:paraId="14C464C3" w14:textId="58EEEB51" w:rsidR="0068758B" w:rsidRPr="00315B24" w:rsidRDefault="0068758B" w:rsidP="00E162A0">
      <w:pPr>
        <w:pStyle w:val="ListParagraph"/>
        <w:numPr>
          <w:ilvl w:val="0"/>
          <w:numId w:val="50"/>
        </w:numPr>
        <w:spacing w:line="360" w:lineRule="auto"/>
        <w:rPr>
          <w:iCs/>
        </w:rPr>
      </w:pPr>
      <w:r w:rsidRPr="00315B24">
        <w:rPr>
          <w:iCs/>
        </w:rPr>
        <w:t>Integration</w:t>
      </w:r>
    </w:p>
    <w:p w14:paraId="1B25AC4E" w14:textId="77777777" w:rsidR="0068758B" w:rsidRDefault="0068758B" w:rsidP="00054C7A">
      <w:pPr>
        <w:pStyle w:val="BodyText"/>
        <w:spacing w:line="360" w:lineRule="auto"/>
        <w:ind w:firstLine="720"/>
        <w:jc w:val="both"/>
        <w:rPr>
          <w:lang w:val="en-US"/>
        </w:rPr>
      </w:pPr>
    </w:p>
    <w:p w14:paraId="05AC241D" w14:textId="134A4651" w:rsidR="00C22695" w:rsidRPr="00E07275" w:rsidRDefault="00C22695" w:rsidP="00054C7A">
      <w:pPr>
        <w:pStyle w:val="BodyText"/>
        <w:spacing w:line="360" w:lineRule="auto"/>
        <w:jc w:val="both"/>
      </w:pPr>
      <w:r>
        <w:rPr>
          <w:lang w:val="en-US"/>
        </w:rPr>
        <w:tab/>
        <w:t>Collectively, these works are useful for comprehending and implementing various algorithms paired with specific preprocessing strategies and data techniques to yield best possible performance while utilizing minimal resources.</w:t>
      </w:r>
    </w:p>
    <w:p w14:paraId="5428BFDB" w14:textId="37F2252F" w:rsidR="00E34DDC" w:rsidRPr="00E34DDC" w:rsidRDefault="00E34DDC" w:rsidP="00054C7A">
      <w:pPr>
        <w:spacing w:before="120" w:after="120" w:line="360" w:lineRule="auto"/>
        <w:jc w:val="both"/>
        <w:rPr>
          <w:rStyle w:val="Strong"/>
          <w:b w:val="0"/>
        </w:rPr>
      </w:pPr>
    </w:p>
    <w:p w14:paraId="3A550C3A" w14:textId="77777777" w:rsidR="00332003" w:rsidRDefault="00332003" w:rsidP="00E34DDC">
      <w:pPr>
        <w:spacing w:line="480" w:lineRule="auto"/>
        <w:rPr>
          <w:b/>
          <w:sz w:val="28"/>
          <w:szCs w:val="28"/>
        </w:rPr>
      </w:pPr>
    </w:p>
    <w:p w14:paraId="6BC2D47A" w14:textId="080BBBD2" w:rsidR="00332003" w:rsidRDefault="00332003" w:rsidP="00332003">
      <w:pPr>
        <w:spacing w:line="480" w:lineRule="auto"/>
        <w:jc w:val="center"/>
        <w:rPr>
          <w:b/>
          <w:sz w:val="28"/>
          <w:szCs w:val="28"/>
        </w:rPr>
      </w:pPr>
    </w:p>
    <w:p w14:paraId="45311FA3" w14:textId="2C5AB2BD" w:rsidR="009D3592" w:rsidRDefault="009D3592" w:rsidP="00332003">
      <w:pPr>
        <w:spacing w:line="480" w:lineRule="auto"/>
        <w:jc w:val="center"/>
        <w:rPr>
          <w:b/>
          <w:sz w:val="28"/>
          <w:szCs w:val="28"/>
        </w:rPr>
      </w:pPr>
    </w:p>
    <w:p w14:paraId="2E87B934" w14:textId="5FF6B991" w:rsidR="009D3592" w:rsidRDefault="009D3592" w:rsidP="00332003">
      <w:pPr>
        <w:spacing w:line="480" w:lineRule="auto"/>
        <w:jc w:val="center"/>
        <w:rPr>
          <w:b/>
          <w:sz w:val="28"/>
          <w:szCs w:val="28"/>
        </w:rPr>
      </w:pPr>
    </w:p>
    <w:p w14:paraId="1739CA58" w14:textId="12663390" w:rsidR="009D3592" w:rsidRDefault="009D3592" w:rsidP="00332003">
      <w:pPr>
        <w:spacing w:line="480" w:lineRule="auto"/>
        <w:jc w:val="center"/>
        <w:rPr>
          <w:b/>
          <w:sz w:val="28"/>
          <w:szCs w:val="28"/>
        </w:rPr>
      </w:pPr>
    </w:p>
    <w:p w14:paraId="75D4E869" w14:textId="203A59FA" w:rsidR="009D3592" w:rsidRDefault="009D3592" w:rsidP="00332003">
      <w:pPr>
        <w:spacing w:line="480" w:lineRule="auto"/>
        <w:jc w:val="center"/>
        <w:rPr>
          <w:b/>
          <w:sz w:val="28"/>
          <w:szCs w:val="28"/>
        </w:rPr>
      </w:pPr>
    </w:p>
    <w:p w14:paraId="799A9014" w14:textId="1DD9E120" w:rsidR="009D3592" w:rsidRDefault="009D3592" w:rsidP="00332003">
      <w:pPr>
        <w:spacing w:line="480" w:lineRule="auto"/>
        <w:jc w:val="center"/>
        <w:rPr>
          <w:b/>
          <w:sz w:val="28"/>
          <w:szCs w:val="28"/>
        </w:rPr>
      </w:pPr>
    </w:p>
    <w:p w14:paraId="4A9E51FB" w14:textId="0A7E7C50" w:rsidR="009D3592" w:rsidRDefault="009D3592" w:rsidP="00332003">
      <w:pPr>
        <w:spacing w:line="480" w:lineRule="auto"/>
        <w:jc w:val="center"/>
        <w:rPr>
          <w:b/>
          <w:sz w:val="28"/>
          <w:szCs w:val="28"/>
        </w:rPr>
      </w:pPr>
    </w:p>
    <w:p w14:paraId="3173BA84" w14:textId="77777777" w:rsidR="009D3592" w:rsidRDefault="009D3592" w:rsidP="00332003">
      <w:pPr>
        <w:spacing w:line="480" w:lineRule="auto"/>
        <w:jc w:val="center"/>
        <w:rPr>
          <w:b/>
          <w:sz w:val="28"/>
          <w:szCs w:val="28"/>
        </w:rPr>
      </w:pPr>
    </w:p>
    <w:p w14:paraId="2C5E2A22" w14:textId="77777777" w:rsidR="00332003" w:rsidRDefault="00332003" w:rsidP="00332003">
      <w:pPr>
        <w:spacing w:line="480" w:lineRule="auto"/>
        <w:jc w:val="center"/>
        <w:rPr>
          <w:b/>
          <w:sz w:val="28"/>
          <w:szCs w:val="28"/>
        </w:rPr>
      </w:pPr>
    </w:p>
    <w:p w14:paraId="6A953F00" w14:textId="77777777" w:rsidR="00332003" w:rsidRDefault="00332003" w:rsidP="0068758B">
      <w:pPr>
        <w:spacing w:line="480" w:lineRule="auto"/>
        <w:rPr>
          <w:b/>
          <w:sz w:val="28"/>
          <w:szCs w:val="28"/>
        </w:rPr>
      </w:pPr>
    </w:p>
    <w:p w14:paraId="2960E2F9" w14:textId="77777777" w:rsidR="009C0273" w:rsidRPr="009C0273" w:rsidRDefault="009C0273" w:rsidP="009C0273">
      <w:pPr>
        <w:spacing w:line="480" w:lineRule="auto"/>
        <w:jc w:val="both"/>
        <w:rPr>
          <w:b/>
          <w:sz w:val="36"/>
          <w:szCs w:val="32"/>
        </w:rPr>
      </w:pPr>
      <w:r w:rsidRPr="009C0273">
        <w:rPr>
          <w:b/>
          <w:sz w:val="36"/>
          <w:szCs w:val="32"/>
        </w:rPr>
        <w:lastRenderedPageBreak/>
        <w:t>Chapter 3</w:t>
      </w:r>
    </w:p>
    <w:p w14:paraId="04F02AD3" w14:textId="77777777" w:rsidR="009C0273" w:rsidRPr="009C0273" w:rsidRDefault="009C0273" w:rsidP="009C0273">
      <w:pPr>
        <w:spacing w:line="480" w:lineRule="auto"/>
        <w:ind w:left="2880" w:firstLine="720"/>
        <w:jc w:val="both"/>
        <w:rPr>
          <w:b/>
          <w:sz w:val="32"/>
          <w:szCs w:val="32"/>
        </w:rPr>
      </w:pPr>
      <w:r w:rsidRPr="009C0273">
        <w:rPr>
          <w:b/>
          <w:sz w:val="32"/>
          <w:szCs w:val="32"/>
        </w:rPr>
        <w:t>Software Design</w:t>
      </w:r>
    </w:p>
    <w:p w14:paraId="0CA79541" w14:textId="77777777" w:rsidR="009C0273" w:rsidRPr="009C0273" w:rsidRDefault="009C0273" w:rsidP="00BC1C7D">
      <w:pPr>
        <w:spacing w:line="480" w:lineRule="auto"/>
        <w:jc w:val="both"/>
        <w:rPr>
          <w:szCs w:val="32"/>
        </w:rPr>
      </w:pPr>
      <w:r w:rsidRPr="009C0273">
        <w:rPr>
          <w:szCs w:val="32"/>
        </w:rPr>
        <w:t xml:space="preserve">The Distributed File Storage System (DFSS) is architected using a modern </w:t>
      </w:r>
      <w:proofErr w:type="spellStart"/>
      <w:r w:rsidRPr="009C0273">
        <w:rPr>
          <w:szCs w:val="32"/>
        </w:rPr>
        <w:t>microservices</w:t>
      </w:r>
      <w:proofErr w:type="spellEnd"/>
      <w:r w:rsidRPr="009C0273">
        <w:rPr>
          <w:szCs w:val="32"/>
        </w:rPr>
        <w:t xml:space="preserve"> approach with a focus on resilience, security, and scalability. The system implements a distributed architecture with clear separation between frontend, backend services, and storage nodes, all communicating via well-defined APIs.</w:t>
      </w:r>
    </w:p>
    <w:p w14:paraId="1415A5B9" w14:textId="77777777" w:rsidR="009C0273" w:rsidRPr="009C0273" w:rsidRDefault="009C0273" w:rsidP="00BC1C7D">
      <w:pPr>
        <w:spacing w:line="360" w:lineRule="auto"/>
        <w:jc w:val="both"/>
        <w:rPr>
          <w:b/>
          <w:sz w:val="28"/>
          <w:szCs w:val="32"/>
        </w:rPr>
      </w:pPr>
    </w:p>
    <w:p w14:paraId="1D836C25" w14:textId="77777777" w:rsidR="009C0273" w:rsidRPr="009C0273" w:rsidRDefault="009C0273" w:rsidP="009C0273">
      <w:pPr>
        <w:spacing w:line="480" w:lineRule="auto"/>
        <w:jc w:val="both"/>
        <w:rPr>
          <w:b/>
          <w:sz w:val="28"/>
          <w:szCs w:val="32"/>
        </w:rPr>
      </w:pPr>
      <w:r w:rsidRPr="009C0273">
        <w:rPr>
          <w:b/>
          <w:sz w:val="28"/>
          <w:szCs w:val="32"/>
        </w:rPr>
        <w:t>3.1 Frontend (Client-side):</w:t>
      </w:r>
    </w:p>
    <w:p w14:paraId="55D89B49" w14:textId="33ACDE1C" w:rsidR="009C0273" w:rsidRDefault="009C0273" w:rsidP="009C0273">
      <w:pPr>
        <w:spacing w:line="480" w:lineRule="auto"/>
        <w:jc w:val="both"/>
        <w:rPr>
          <w:szCs w:val="32"/>
        </w:rPr>
      </w:pPr>
      <w:r w:rsidRPr="009C0273">
        <w:rPr>
          <w:szCs w:val="32"/>
        </w:rPr>
        <w:t xml:space="preserve">The frontend of the DFSS is built using React with </w:t>
      </w:r>
      <w:proofErr w:type="spellStart"/>
      <w:r w:rsidRPr="009C0273">
        <w:rPr>
          <w:szCs w:val="32"/>
        </w:rPr>
        <w:t>TypeScript</w:t>
      </w:r>
      <w:proofErr w:type="spellEnd"/>
      <w:r w:rsidRPr="009C0273">
        <w:rPr>
          <w:szCs w:val="32"/>
        </w:rPr>
        <w:t>, providing an intuitive and responsive user interface. It serves as the central dashboard for users to interact with the storage system, manage files, and monitor system health.</w:t>
      </w:r>
    </w:p>
    <w:p w14:paraId="09D1B589" w14:textId="78BCA1AE" w:rsidR="00893CFF" w:rsidRDefault="00893CFF" w:rsidP="009C0273">
      <w:pPr>
        <w:spacing w:line="480" w:lineRule="auto"/>
        <w:jc w:val="both"/>
        <w:rPr>
          <w:szCs w:val="32"/>
        </w:rPr>
      </w:pPr>
    </w:p>
    <w:p w14:paraId="77939308" w14:textId="18C2E12C" w:rsidR="00893CFF" w:rsidRDefault="00177853" w:rsidP="009C0273">
      <w:pPr>
        <w:spacing w:line="480" w:lineRule="auto"/>
        <w:jc w:val="both"/>
        <w:rPr>
          <w:szCs w:val="32"/>
        </w:rPr>
      </w:pPr>
      <w:r w:rsidRPr="00177853">
        <w:rPr>
          <w:szCs w:val="32"/>
        </w:rPr>
        <w:drawing>
          <wp:inline distT="0" distB="0" distL="0" distR="0" wp14:anchorId="0745071D" wp14:editId="388B6C43">
            <wp:extent cx="5731510" cy="26727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72715"/>
                    </a:xfrm>
                    <a:prstGeom prst="rect">
                      <a:avLst/>
                    </a:prstGeom>
                  </pic:spPr>
                </pic:pic>
              </a:graphicData>
            </a:graphic>
          </wp:inline>
        </w:drawing>
      </w:r>
    </w:p>
    <w:p w14:paraId="7D55E28A" w14:textId="77777777" w:rsidR="004222F1" w:rsidRDefault="004222F1" w:rsidP="004222F1"/>
    <w:p w14:paraId="62E0B394" w14:textId="347B1217" w:rsidR="004222F1" w:rsidRDefault="004222F1" w:rsidP="004222F1">
      <w:pPr>
        <w:pStyle w:val="Caption"/>
        <w:jc w:val="center"/>
        <w:rPr>
          <w:rStyle w:val="Strong"/>
          <w:b w:val="0"/>
          <w:i w:val="0"/>
          <w:color w:val="auto"/>
          <w:sz w:val="20"/>
          <w:szCs w:val="20"/>
        </w:rPr>
      </w:pPr>
      <w:r w:rsidRPr="00864812">
        <w:rPr>
          <w:b/>
          <w:i w:val="0"/>
          <w:color w:val="auto"/>
          <w:sz w:val="20"/>
          <w:szCs w:val="20"/>
        </w:rPr>
        <w:t xml:space="preserve">Figure </w:t>
      </w:r>
      <w:proofErr w:type="gramStart"/>
      <w:r>
        <w:rPr>
          <w:b/>
          <w:i w:val="0"/>
          <w:color w:val="auto"/>
          <w:sz w:val="20"/>
          <w:szCs w:val="20"/>
        </w:rPr>
        <w:t>3.1</w:t>
      </w:r>
      <w:r w:rsidRPr="00864812">
        <w:rPr>
          <w:rStyle w:val="Strong"/>
          <w:b w:val="0"/>
          <w:i w:val="0"/>
          <w:color w:val="auto"/>
          <w:sz w:val="20"/>
          <w:szCs w:val="20"/>
        </w:rPr>
        <w:t xml:space="preserve"> </w:t>
      </w:r>
      <w:r>
        <w:rPr>
          <w:rStyle w:val="Strong"/>
          <w:b w:val="0"/>
          <w:i w:val="0"/>
          <w:color w:val="auto"/>
          <w:sz w:val="20"/>
          <w:szCs w:val="20"/>
        </w:rPr>
        <w:t>:</w:t>
      </w:r>
      <w:proofErr w:type="gramEnd"/>
      <w:r>
        <w:rPr>
          <w:rStyle w:val="Strong"/>
          <w:b w:val="0"/>
          <w:i w:val="0"/>
          <w:color w:val="auto"/>
          <w:sz w:val="20"/>
          <w:szCs w:val="20"/>
        </w:rPr>
        <w:t xml:space="preserve"> Interactive Dashboard</w:t>
      </w:r>
    </w:p>
    <w:p w14:paraId="23FD3260" w14:textId="77777777" w:rsidR="004222F1" w:rsidRDefault="004222F1" w:rsidP="009C0273">
      <w:pPr>
        <w:spacing w:line="480" w:lineRule="auto"/>
        <w:jc w:val="both"/>
        <w:rPr>
          <w:szCs w:val="32"/>
        </w:rPr>
      </w:pPr>
    </w:p>
    <w:p w14:paraId="7AE4A00A" w14:textId="37593CCE" w:rsidR="00893CFF" w:rsidRDefault="00893CFF" w:rsidP="009C0273">
      <w:pPr>
        <w:spacing w:line="480" w:lineRule="auto"/>
        <w:jc w:val="both"/>
        <w:rPr>
          <w:szCs w:val="32"/>
        </w:rPr>
      </w:pPr>
    </w:p>
    <w:p w14:paraId="71CA232C" w14:textId="6C278D94" w:rsidR="009C0273" w:rsidRPr="009C0273" w:rsidRDefault="009C0273" w:rsidP="009C0273">
      <w:pPr>
        <w:spacing w:line="480" w:lineRule="auto"/>
        <w:jc w:val="both"/>
        <w:rPr>
          <w:sz w:val="32"/>
          <w:szCs w:val="32"/>
        </w:rPr>
      </w:pPr>
    </w:p>
    <w:p w14:paraId="72B43F26" w14:textId="77777777" w:rsidR="009C0273" w:rsidRPr="009C0273" w:rsidRDefault="009C0273" w:rsidP="009C0273">
      <w:pPr>
        <w:spacing w:line="480" w:lineRule="auto"/>
        <w:jc w:val="both"/>
        <w:rPr>
          <w:b/>
          <w:sz w:val="28"/>
          <w:szCs w:val="32"/>
        </w:rPr>
      </w:pPr>
      <w:r w:rsidRPr="009C0273">
        <w:rPr>
          <w:b/>
          <w:sz w:val="28"/>
          <w:szCs w:val="32"/>
        </w:rPr>
        <w:lastRenderedPageBreak/>
        <w:t>3.1.1 File Upload and Management</w:t>
      </w:r>
    </w:p>
    <w:p w14:paraId="30F2F743" w14:textId="0E84C22C" w:rsidR="00833335" w:rsidRDefault="001F471D" w:rsidP="00833335">
      <w:pPr>
        <w:spacing w:line="480" w:lineRule="auto"/>
        <w:jc w:val="both"/>
        <w:rPr>
          <w:szCs w:val="32"/>
        </w:rPr>
      </w:pPr>
      <w:r>
        <w:rPr>
          <w:noProof/>
          <w:szCs w:val="32"/>
        </w:rPr>
        <mc:AlternateContent>
          <mc:Choice Requires="wps">
            <w:drawing>
              <wp:anchor distT="0" distB="0" distL="114300" distR="114300" simplePos="0" relativeHeight="251663360" behindDoc="0" locked="0" layoutInCell="1" allowOverlap="1" wp14:anchorId="5968674E" wp14:editId="2848473F">
                <wp:simplePos x="0" y="0"/>
                <wp:positionH relativeFrom="column">
                  <wp:posOffset>1960938</wp:posOffset>
                </wp:positionH>
                <wp:positionV relativeFrom="paragraph">
                  <wp:posOffset>4474655</wp:posOffset>
                </wp:positionV>
                <wp:extent cx="734603" cy="1804288"/>
                <wp:effectExtent l="38100" t="0" r="27940" b="62865"/>
                <wp:wrapNone/>
                <wp:docPr id="28" name="Straight Arrow Connector 28"/>
                <wp:cNvGraphicFramePr/>
                <a:graphic xmlns:a="http://schemas.openxmlformats.org/drawingml/2006/main">
                  <a:graphicData uri="http://schemas.microsoft.com/office/word/2010/wordprocessingShape">
                    <wps:wsp>
                      <wps:cNvCnPr/>
                      <wps:spPr>
                        <a:xfrm flipH="1">
                          <a:off x="0" y="0"/>
                          <a:ext cx="734603" cy="1804288"/>
                        </a:xfrm>
                        <a:prstGeom prst="straightConnector1">
                          <a:avLst/>
                        </a:prstGeom>
                        <a:ln>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7D08D8" id="_x0000_t32" coordsize="21600,21600" o:spt="32" o:oned="t" path="m,l21600,21600e" filled="f">
                <v:path arrowok="t" fillok="f" o:connecttype="none"/>
                <o:lock v:ext="edit" shapetype="t"/>
              </v:shapetype>
              <v:shape id="Straight Arrow Connector 28" o:spid="_x0000_s1026" type="#_x0000_t32" style="position:absolute;margin-left:154.4pt;margin-top:352.35pt;width:57.85pt;height:142.0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" strokecolor="red" strokeweight="1.5pt">
                <v:stroke endarrow="block" joinstyle="miter"/>
              </v:shape>
            </w:pict>
          </mc:Fallback>
        </mc:AlternateContent>
      </w:r>
      <w:r>
        <w:rPr>
          <w:noProof/>
          <w:szCs w:val="32"/>
        </w:rPr>
        <mc:AlternateContent>
          <mc:Choice Requires="wps">
            <w:drawing>
              <wp:anchor distT="0" distB="0" distL="114300" distR="114300" simplePos="0" relativeHeight="251661312" behindDoc="0" locked="0" layoutInCell="1" allowOverlap="1" wp14:anchorId="595FA345" wp14:editId="1C1E8DF5">
                <wp:simplePos x="0" y="0"/>
                <wp:positionH relativeFrom="column">
                  <wp:posOffset>1125822</wp:posOffset>
                </wp:positionH>
                <wp:positionV relativeFrom="paragraph">
                  <wp:posOffset>3047809</wp:posOffset>
                </wp:positionV>
                <wp:extent cx="1569808" cy="1427098"/>
                <wp:effectExtent l="38100" t="38100" r="30480" b="20955"/>
                <wp:wrapNone/>
                <wp:docPr id="26" name="Straight Arrow Connector 26"/>
                <wp:cNvGraphicFramePr/>
                <a:graphic xmlns:a="http://schemas.openxmlformats.org/drawingml/2006/main">
                  <a:graphicData uri="http://schemas.microsoft.com/office/word/2010/wordprocessingShape">
                    <wps:wsp>
                      <wps:cNvCnPr/>
                      <wps:spPr>
                        <a:xfrm flipH="1" flipV="1">
                          <a:off x="0" y="0"/>
                          <a:ext cx="1569808" cy="1427098"/>
                        </a:xfrm>
                        <a:prstGeom prst="straightConnector1">
                          <a:avLst/>
                        </a:prstGeom>
                        <a:ln>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E8E6C" id="Straight Arrow Connector 26" o:spid="_x0000_s1026" type="#_x0000_t32" style="position:absolute;margin-left:88.65pt;margin-top:240pt;width:123.6pt;height:112.3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" strokecolor="red" strokeweight="1.5pt">
                <v:stroke endarrow="block" joinstyle="miter"/>
              </v:shape>
            </w:pict>
          </mc:Fallback>
        </mc:AlternateContent>
      </w:r>
      <w:r w:rsidR="009C0273" w:rsidRPr="009C0273">
        <w:rPr>
          <w:szCs w:val="32"/>
        </w:rPr>
        <w:t xml:space="preserve">Users can upload files of various types through a drag-and-drop interface or traditional file selector. The frontend implements chunked uploading for large files, allowing uploads to be paused and resumed. Upon selecting a file, the frontend calculates a file hash for integrity verification and initiates the upload process. </w:t>
      </w:r>
      <w:proofErr w:type="gramStart"/>
      <w:r w:rsidR="009C0273" w:rsidRPr="009C0273">
        <w:rPr>
          <w:szCs w:val="32"/>
        </w:rPr>
        <w:t xml:space="preserve">Progress </w:t>
      </w:r>
      <w:r w:rsidR="00833335">
        <w:rPr>
          <w:szCs w:val="32"/>
        </w:rPr>
        <w:t xml:space="preserve"> </w:t>
      </w:r>
      <w:r w:rsidR="009C0273" w:rsidRPr="009C0273">
        <w:rPr>
          <w:szCs w:val="32"/>
        </w:rPr>
        <w:t>indicators</w:t>
      </w:r>
      <w:proofErr w:type="gramEnd"/>
      <w:r w:rsidR="00833335">
        <w:rPr>
          <w:szCs w:val="32"/>
        </w:rPr>
        <w:t xml:space="preserve"> </w:t>
      </w:r>
      <w:r w:rsidR="009C0273" w:rsidRPr="009C0273">
        <w:rPr>
          <w:szCs w:val="32"/>
        </w:rPr>
        <w:t xml:space="preserve"> show </w:t>
      </w:r>
      <w:r w:rsidR="00833335">
        <w:rPr>
          <w:szCs w:val="32"/>
        </w:rPr>
        <w:t xml:space="preserve"> </w:t>
      </w:r>
      <w:r w:rsidR="009C0273" w:rsidRPr="009C0273">
        <w:rPr>
          <w:szCs w:val="32"/>
        </w:rPr>
        <w:t>real-ti</w:t>
      </w:r>
      <w:r w:rsidR="00833335">
        <w:rPr>
          <w:szCs w:val="32"/>
        </w:rPr>
        <w:t>me upload  status.</w:t>
      </w:r>
    </w:p>
    <w:p w14:paraId="464879C4" w14:textId="5C54160C" w:rsidR="00833335" w:rsidRDefault="00833335" w:rsidP="00833335">
      <w:pPr>
        <w:spacing w:line="480" w:lineRule="auto"/>
        <w:jc w:val="both"/>
        <w:rPr>
          <w:szCs w:val="32"/>
        </w:rPr>
      </w:pPr>
      <w:r>
        <w:rPr>
          <w:szCs w:val="32"/>
        </w:rPr>
        <w:t xml:space="preserve">and encryption </w:t>
      </w:r>
      <w:r w:rsidRPr="009C0273">
        <w:rPr>
          <w:szCs w:val="32"/>
        </w:rPr>
        <w:t>progress.</w:t>
      </w:r>
    </w:p>
    <w:p w14:paraId="4E4C5861" w14:textId="4900FF21" w:rsidR="004222F1" w:rsidRDefault="00DF6F32" w:rsidP="00833335">
      <w:pPr>
        <w:spacing w:line="480" w:lineRule="auto"/>
        <w:jc w:val="both"/>
        <w:rPr>
          <w:szCs w:val="32"/>
        </w:rPr>
      </w:pPr>
      <w:r w:rsidRPr="00DF6F32">
        <w:rPr>
          <w:szCs w:val="32"/>
        </w:rPr>
        <w:drawing>
          <wp:inline distT="0" distB="0" distL="0" distR="0" wp14:anchorId="0A7078BF" wp14:editId="34147DFC">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7FBC428B" w14:textId="4D140345" w:rsidR="00893CFF" w:rsidRDefault="00DF6F32" w:rsidP="009C0273">
      <w:pPr>
        <w:spacing w:line="480" w:lineRule="auto"/>
        <w:jc w:val="both"/>
        <w:rPr>
          <w:szCs w:val="32"/>
        </w:rPr>
      </w:pPr>
      <w:r w:rsidRPr="00DF6F32">
        <w:rPr>
          <w:szCs w:val="32"/>
        </w:rPr>
        <w:drawing>
          <wp:inline distT="0" distB="0" distL="0" distR="0" wp14:anchorId="13CE41FD" wp14:editId="700EA4B1">
            <wp:extent cx="5731510" cy="26517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51760"/>
                    </a:xfrm>
                    <a:prstGeom prst="rect">
                      <a:avLst/>
                    </a:prstGeom>
                  </pic:spPr>
                </pic:pic>
              </a:graphicData>
            </a:graphic>
          </wp:inline>
        </w:drawing>
      </w:r>
    </w:p>
    <w:p w14:paraId="11BFB229" w14:textId="77777777" w:rsidR="004222F1" w:rsidRDefault="004222F1" w:rsidP="004222F1"/>
    <w:p w14:paraId="59D384E7" w14:textId="349E9ED6" w:rsidR="009C0273" w:rsidRPr="00C77343" w:rsidRDefault="004222F1" w:rsidP="00C77343">
      <w:pPr>
        <w:pStyle w:val="Caption"/>
        <w:jc w:val="center"/>
        <w:rPr>
          <w:bCs/>
          <w:i w:val="0"/>
          <w:color w:val="auto"/>
          <w:sz w:val="20"/>
          <w:szCs w:val="20"/>
        </w:rPr>
      </w:pPr>
      <w:r w:rsidRPr="00864812">
        <w:rPr>
          <w:b/>
          <w:i w:val="0"/>
          <w:color w:val="auto"/>
          <w:sz w:val="20"/>
          <w:szCs w:val="20"/>
        </w:rPr>
        <w:t xml:space="preserve">Figure </w:t>
      </w:r>
      <w:proofErr w:type="gramStart"/>
      <w:r w:rsidR="004A7804">
        <w:rPr>
          <w:b/>
          <w:i w:val="0"/>
          <w:color w:val="auto"/>
          <w:sz w:val="20"/>
          <w:szCs w:val="20"/>
        </w:rPr>
        <w:t>3.1.1</w:t>
      </w:r>
      <w:r w:rsidRPr="00864812">
        <w:rPr>
          <w:rStyle w:val="Strong"/>
          <w:b w:val="0"/>
          <w:i w:val="0"/>
          <w:color w:val="auto"/>
          <w:sz w:val="20"/>
          <w:szCs w:val="20"/>
        </w:rPr>
        <w:t xml:space="preserve"> </w:t>
      </w:r>
      <w:r>
        <w:rPr>
          <w:rStyle w:val="Strong"/>
          <w:b w:val="0"/>
          <w:i w:val="0"/>
          <w:color w:val="auto"/>
          <w:sz w:val="20"/>
          <w:szCs w:val="20"/>
        </w:rPr>
        <w:t>:</w:t>
      </w:r>
      <w:proofErr w:type="gramEnd"/>
      <w:r w:rsidR="004A7804">
        <w:rPr>
          <w:rStyle w:val="Strong"/>
          <w:b w:val="0"/>
          <w:i w:val="0"/>
          <w:color w:val="auto"/>
          <w:sz w:val="20"/>
          <w:szCs w:val="20"/>
        </w:rPr>
        <w:t xml:space="preserve"> File Upload</w:t>
      </w:r>
      <w:r>
        <w:rPr>
          <w:rStyle w:val="Strong"/>
          <w:b w:val="0"/>
          <w:i w:val="0"/>
          <w:color w:val="auto"/>
          <w:sz w:val="20"/>
          <w:szCs w:val="20"/>
        </w:rPr>
        <w:t xml:space="preserve"> </w:t>
      </w:r>
      <w:r w:rsidR="005171C3">
        <w:rPr>
          <w:rStyle w:val="Strong"/>
          <w:b w:val="0"/>
          <w:i w:val="0"/>
          <w:color w:val="auto"/>
          <w:sz w:val="20"/>
          <w:szCs w:val="20"/>
        </w:rPr>
        <w:t>Interface</w:t>
      </w:r>
    </w:p>
    <w:p w14:paraId="229E85E9" w14:textId="77777777" w:rsidR="009C0273" w:rsidRPr="009C0273" w:rsidRDefault="009C0273" w:rsidP="009C0273">
      <w:pPr>
        <w:spacing w:line="480" w:lineRule="auto"/>
        <w:jc w:val="both"/>
        <w:rPr>
          <w:b/>
          <w:sz w:val="28"/>
          <w:szCs w:val="32"/>
        </w:rPr>
      </w:pPr>
      <w:r w:rsidRPr="009C0273">
        <w:rPr>
          <w:b/>
          <w:sz w:val="28"/>
          <w:szCs w:val="32"/>
        </w:rPr>
        <w:lastRenderedPageBreak/>
        <w:t>3.1.2 Client-Side Processing</w:t>
      </w:r>
    </w:p>
    <w:p w14:paraId="3683F604" w14:textId="77777777" w:rsidR="009C0273" w:rsidRPr="009C0273" w:rsidRDefault="009C0273" w:rsidP="009C0273">
      <w:pPr>
        <w:spacing w:line="480" w:lineRule="auto"/>
        <w:jc w:val="both"/>
        <w:rPr>
          <w:szCs w:val="32"/>
        </w:rPr>
      </w:pPr>
      <w:r w:rsidRPr="009C0273">
        <w:rPr>
          <w:szCs w:val="32"/>
        </w:rPr>
        <w:t>Before transmission to the backend, the frontend performs several operations to enhance security and efficiency:</w:t>
      </w:r>
    </w:p>
    <w:p w14:paraId="7F81BE08" w14:textId="77777777" w:rsidR="009C0273" w:rsidRPr="009C0273" w:rsidRDefault="009C0273" w:rsidP="009C0273">
      <w:pPr>
        <w:spacing w:line="480" w:lineRule="auto"/>
        <w:jc w:val="both"/>
        <w:rPr>
          <w:szCs w:val="32"/>
        </w:rPr>
      </w:pPr>
    </w:p>
    <w:p w14:paraId="2F643D28" w14:textId="77777777" w:rsidR="009C0273" w:rsidRPr="009C0273" w:rsidRDefault="009C0273" w:rsidP="009C0273">
      <w:pPr>
        <w:spacing w:line="480" w:lineRule="auto"/>
        <w:jc w:val="both"/>
        <w:rPr>
          <w:szCs w:val="32"/>
        </w:rPr>
      </w:pPr>
      <w:r w:rsidRPr="009C0273">
        <w:rPr>
          <w:szCs w:val="32"/>
        </w:rPr>
        <w:t>Content Encryption: Implements end-to-end encryption using browser cryptography APIs</w:t>
      </w:r>
    </w:p>
    <w:p w14:paraId="338AF1F0" w14:textId="77777777" w:rsidR="009C0273" w:rsidRPr="009C0273" w:rsidRDefault="009C0273" w:rsidP="009C0273">
      <w:pPr>
        <w:spacing w:line="480" w:lineRule="auto"/>
        <w:jc w:val="both"/>
        <w:rPr>
          <w:szCs w:val="32"/>
        </w:rPr>
      </w:pPr>
      <w:r w:rsidRPr="009C0273">
        <w:rPr>
          <w:szCs w:val="32"/>
        </w:rPr>
        <w:t>Metadata Generation: Extracts and formats file metadata including MIME type and file size</w:t>
      </w:r>
    </w:p>
    <w:p w14:paraId="6070706A" w14:textId="5E0BDCB1" w:rsidR="00BC1C7D" w:rsidRDefault="009C0273" w:rsidP="009C0273">
      <w:pPr>
        <w:spacing w:line="480" w:lineRule="auto"/>
        <w:jc w:val="both"/>
        <w:rPr>
          <w:szCs w:val="32"/>
        </w:rPr>
      </w:pPr>
      <w:r w:rsidRPr="009C0273">
        <w:rPr>
          <w:szCs w:val="32"/>
        </w:rPr>
        <w:t>Chunk Preparation: Prepares file data for chunked transmission to improve reliability</w:t>
      </w:r>
      <w:r w:rsidR="00BC1C7D">
        <w:rPr>
          <w:szCs w:val="32"/>
        </w:rPr>
        <w:t>.</w:t>
      </w:r>
    </w:p>
    <w:p w14:paraId="081E525D" w14:textId="77777777" w:rsidR="00BC1C7D" w:rsidRPr="009C0273" w:rsidRDefault="00BC1C7D" w:rsidP="009C0273">
      <w:pPr>
        <w:spacing w:line="480" w:lineRule="auto"/>
        <w:jc w:val="both"/>
        <w:rPr>
          <w:szCs w:val="32"/>
        </w:rPr>
      </w:pPr>
    </w:p>
    <w:p w14:paraId="12338DFD" w14:textId="77777777" w:rsidR="009C0273" w:rsidRPr="009C0273" w:rsidRDefault="009C0273" w:rsidP="009C0273">
      <w:pPr>
        <w:spacing w:line="480" w:lineRule="auto"/>
        <w:jc w:val="both"/>
        <w:rPr>
          <w:b/>
          <w:sz w:val="28"/>
          <w:szCs w:val="32"/>
        </w:rPr>
      </w:pPr>
      <w:r w:rsidRPr="009C0273">
        <w:rPr>
          <w:b/>
          <w:sz w:val="28"/>
          <w:szCs w:val="32"/>
        </w:rPr>
        <w:t>3.1.3 Communication with Backend</w:t>
      </w:r>
    </w:p>
    <w:p w14:paraId="5EDAF0C2" w14:textId="77777777" w:rsidR="009C0273" w:rsidRPr="009C0273" w:rsidRDefault="009C0273" w:rsidP="009C0273">
      <w:pPr>
        <w:spacing w:line="480" w:lineRule="auto"/>
        <w:jc w:val="both"/>
        <w:rPr>
          <w:szCs w:val="32"/>
        </w:rPr>
      </w:pPr>
      <w:r w:rsidRPr="009C0273">
        <w:rPr>
          <w:szCs w:val="32"/>
        </w:rPr>
        <w:t xml:space="preserve">The frontend communicates with the Express.js backend through RESTful APIs and </w:t>
      </w:r>
      <w:proofErr w:type="spellStart"/>
      <w:r w:rsidRPr="009C0273">
        <w:rPr>
          <w:szCs w:val="32"/>
        </w:rPr>
        <w:t>WebSockets</w:t>
      </w:r>
      <w:proofErr w:type="spellEnd"/>
      <w:r w:rsidRPr="009C0273">
        <w:rPr>
          <w:szCs w:val="32"/>
        </w:rPr>
        <w:t xml:space="preserve">. File data and metadata are sent via secure HTTP requests, while real-time updates like storage statistics and transfer progress use </w:t>
      </w:r>
      <w:proofErr w:type="spellStart"/>
      <w:r w:rsidRPr="009C0273">
        <w:rPr>
          <w:szCs w:val="32"/>
        </w:rPr>
        <w:t>WebSocket</w:t>
      </w:r>
      <w:proofErr w:type="spellEnd"/>
      <w:r w:rsidRPr="009C0273">
        <w:rPr>
          <w:szCs w:val="32"/>
        </w:rPr>
        <w:t xml:space="preserve"> connections for immediate feedback without polling.</w:t>
      </w:r>
    </w:p>
    <w:p w14:paraId="1053381E" w14:textId="77777777" w:rsidR="009C0273" w:rsidRPr="009C0273" w:rsidRDefault="009C0273" w:rsidP="009C0273">
      <w:pPr>
        <w:spacing w:line="480" w:lineRule="auto"/>
        <w:jc w:val="both"/>
        <w:rPr>
          <w:sz w:val="32"/>
          <w:szCs w:val="32"/>
        </w:rPr>
      </w:pPr>
    </w:p>
    <w:p w14:paraId="639C911E" w14:textId="77777777" w:rsidR="009C0273" w:rsidRPr="009C0273" w:rsidRDefault="009C0273" w:rsidP="009C0273">
      <w:pPr>
        <w:spacing w:line="480" w:lineRule="auto"/>
        <w:jc w:val="both"/>
        <w:rPr>
          <w:b/>
          <w:sz w:val="28"/>
          <w:szCs w:val="32"/>
        </w:rPr>
      </w:pPr>
      <w:r w:rsidRPr="009C0273">
        <w:rPr>
          <w:b/>
          <w:sz w:val="28"/>
          <w:szCs w:val="32"/>
        </w:rPr>
        <w:t>3.1.4 Dashboard and Visualization</w:t>
      </w:r>
    </w:p>
    <w:p w14:paraId="08780AE9" w14:textId="77777777" w:rsidR="009C0273" w:rsidRPr="009C0273" w:rsidRDefault="009C0273" w:rsidP="009C0273">
      <w:pPr>
        <w:spacing w:line="360" w:lineRule="auto"/>
        <w:jc w:val="both"/>
        <w:rPr>
          <w:szCs w:val="32"/>
        </w:rPr>
      </w:pPr>
      <w:r w:rsidRPr="009C0273">
        <w:rPr>
          <w:szCs w:val="32"/>
        </w:rPr>
        <w:t>The user dashboard provides a comprehensive view of stored files, system health, and storage statistics. It includes:</w:t>
      </w:r>
    </w:p>
    <w:p w14:paraId="00474C6A" w14:textId="77777777" w:rsidR="009C0273" w:rsidRPr="009C0273" w:rsidRDefault="009C0273" w:rsidP="009C0273">
      <w:pPr>
        <w:spacing w:line="360" w:lineRule="auto"/>
        <w:jc w:val="both"/>
        <w:rPr>
          <w:szCs w:val="32"/>
        </w:rPr>
      </w:pPr>
    </w:p>
    <w:p w14:paraId="4A4B21B9" w14:textId="51E3ABC5" w:rsidR="009C0273" w:rsidRPr="00BC1C7D" w:rsidRDefault="009C0273" w:rsidP="00E162A0">
      <w:pPr>
        <w:pStyle w:val="ListParagraph"/>
        <w:numPr>
          <w:ilvl w:val="0"/>
          <w:numId w:val="15"/>
        </w:numPr>
        <w:spacing w:line="360" w:lineRule="auto"/>
        <w:rPr>
          <w:szCs w:val="32"/>
        </w:rPr>
      </w:pPr>
      <w:r w:rsidRPr="00BC1C7D">
        <w:rPr>
          <w:b/>
          <w:szCs w:val="32"/>
        </w:rPr>
        <w:t>File Browser</w:t>
      </w:r>
      <w:r w:rsidRPr="00BC1C7D">
        <w:rPr>
          <w:szCs w:val="32"/>
        </w:rPr>
        <w:t>: Lists files with metadata, version history, and sharing options</w:t>
      </w:r>
      <w:r w:rsidR="00981655">
        <w:rPr>
          <w:szCs w:val="32"/>
        </w:rPr>
        <w:t>.</w:t>
      </w:r>
    </w:p>
    <w:p w14:paraId="3F599E49" w14:textId="50BD8E6A" w:rsidR="009C0273" w:rsidRPr="00BC1C7D" w:rsidRDefault="009C0273" w:rsidP="00E162A0">
      <w:pPr>
        <w:pStyle w:val="ListParagraph"/>
        <w:numPr>
          <w:ilvl w:val="0"/>
          <w:numId w:val="15"/>
        </w:numPr>
        <w:spacing w:line="360" w:lineRule="auto"/>
        <w:rPr>
          <w:szCs w:val="32"/>
        </w:rPr>
      </w:pPr>
      <w:r w:rsidRPr="00BC1C7D">
        <w:rPr>
          <w:b/>
          <w:szCs w:val="32"/>
        </w:rPr>
        <w:t>Storage Analytics</w:t>
      </w:r>
      <w:r w:rsidRPr="00BC1C7D">
        <w:rPr>
          <w:szCs w:val="32"/>
        </w:rPr>
        <w:t>: Visual representation of storage utilization across nodes</w:t>
      </w:r>
      <w:r w:rsidR="00981655">
        <w:rPr>
          <w:szCs w:val="32"/>
        </w:rPr>
        <w:t>.</w:t>
      </w:r>
    </w:p>
    <w:p w14:paraId="6C1A23D8" w14:textId="06F889C9" w:rsidR="009C0273" w:rsidRPr="00BC1C7D" w:rsidRDefault="009C0273" w:rsidP="00E162A0">
      <w:pPr>
        <w:pStyle w:val="ListParagraph"/>
        <w:numPr>
          <w:ilvl w:val="0"/>
          <w:numId w:val="15"/>
        </w:numPr>
        <w:spacing w:line="360" w:lineRule="auto"/>
        <w:rPr>
          <w:szCs w:val="32"/>
        </w:rPr>
      </w:pPr>
      <w:r w:rsidRPr="00BC1C7D">
        <w:rPr>
          <w:b/>
          <w:szCs w:val="32"/>
        </w:rPr>
        <w:t>Node Health Monitoring</w:t>
      </w:r>
      <w:r w:rsidRPr="00BC1C7D">
        <w:rPr>
          <w:szCs w:val="32"/>
        </w:rPr>
        <w:t>: Real-time status indicators for all storage nodes</w:t>
      </w:r>
      <w:r w:rsidR="00981655">
        <w:rPr>
          <w:szCs w:val="32"/>
        </w:rPr>
        <w:t>.</w:t>
      </w:r>
    </w:p>
    <w:p w14:paraId="12B9C99F" w14:textId="2107933D" w:rsidR="009C0273" w:rsidRDefault="009C0273" w:rsidP="009C0273">
      <w:pPr>
        <w:spacing w:line="360" w:lineRule="auto"/>
        <w:jc w:val="both"/>
        <w:rPr>
          <w:szCs w:val="32"/>
        </w:rPr>
      </w:pPr>
    </w:p>
    <w:p w14:paraId="3AA84CF3" w14:textId="68DAD522" w:rsidR="00981655" w:rsidRDefault="00981655" w:rsidP="009C0273">
      <w:pPr>
        <w:spacing w:line="360" w:lineRule="auto"/>
        <w:jc w:val="both"/>
        <w:rPr>
          <w:szCs w:val="32"/>
        </w:rPr>
      </w:pPr>
    </w:p>
    <w:p w14:paraId="2E2F640D" w14:textId="3617B091" w:rsidR="00981655" w:rsidRDefault="00981655" w:rsidP="009C0273">
      <w:pPr>
        <w:spacing w:line="360" w:lineRule="auto"/>
        <w:jc w:val="both"/>
        <w:rPr>
          <w:szCs w:val="32"/>
        </w:rPr>
      </w:pPr>
    </w:p>
    <w:p w14:paraId="45DD7395" w14:textId="2297E5B0" w:rsidR="00981655" w:rsidRDefault="00981655" w:rsidP="009C0273">
      <w:pPr>
        <w:spacing w:line="360" w:lineRule="auto"/>
        <w:jc w:val="both"/>
        <w:rPr>
          <w:szCs w:val="32"/>
        </w:rPr>
      </w:pPr>
    </w:p>
    <w:p w14:paraId="38535D97" w14:textId="4170CE7D" w:rsidR="00981655" w:rsidRDefault="00981655" w:rsidP="009C0273">
      <w:pPr>
        <w:spacing w:line="360" w:lineRule="auto"/>
        <w:jc w:val="both"/>
        <w:rPr>
          <w:szCs w:val="32"/>
        </w:rPr>
      </w:pPr>
    </w:p>
    <w:p w14:paraId="2DE227DD" w14:textId="006D5970" w:rsidR="00981655" w:rsidRPr="009C0273" w:rsidRDefault="00981655" w:rsidP="009C0273">
      <w:pPr>
        <w:spacing w:line="360" w:lineRule="auto"/>
        <w:jc w:val="both"/>
        <w:rPr>
          <w:szCs w:val="32"/>
        </w:rPr>
      </w:pPr>
    </w:p>
    <w:p w14:paraId="41DE00B1" w14:textId="77777777" w:rsidR="009C0273" w:rsidRPr="009C0273" w:rsidRDefault="009C0273" w:rsidP="009C0273">
      <w:pPr>
        <w:spacing w:line="480" w:lineRule="auto"/>
        <w:jc w:val="both"/>
        <w:rPr>
          <w:b/>
          <w:sz w:val="28"/>
          <w:szCs w:val="32"/>
        </w:rPr>
      </w:pPr>
      <w:r w:rsidRPr="009C0273">
        <w:rPr>
          <w:b/>
          <w:sz w:val="28"/>
          <w:szCs w:val="32"/>
        </w:rPr>
        <w:lastRenderedPageBreak/>
        <w:t>3.2 Backend (Server-side):</w:t>
      </w:r>
    </w:p>
    <w:p w14:paraId="5DEB509D" w14:textId="55C270C2" w:rsidR="00857FC9" w:rsidRDefault="009C0273" w:rsidP="009C0273">
      <w:pPr>
        <w:spacing w:line="480" w:lineRule="auto"/>
        <w:jc w:val="both"/>
        <w:rPr>
          <w:szCs w:val="32"/>
        </w:rPr>
      </w:pPr>
      <w:r w:rsidRPr="009C0273">
        <w:rPr>
          <w:szCs w:val="32"/>
        </w:rPr>
        <w:t>The backend of DFSS is implemented using Node.js with Express, serving as the control plane that orchestrates file operations, manages storage nodes, and handles authentication and authorization.</w:t>
      </w:r>
    </w:p>
    <w:p w14:paraId="6004B939" w14:textId="16127A52" w:rsidR="009C0273" w:rsidRPr="009C0273" w:rsidRDefault="009C0273" w:rsidP="009C0273">
      <w:pPr>
        <w:spacing w:line="480" w:lineRule="auto"/>
        <w:jc w:val="both"/>
        <w:rPr>
          <w:sz w:val="32"/>
          <w:szCs w:val="32"/>
        </w:rPr>
      </w:pPr>
      <w:r w:rsidRPr="00C864DB">
        <w:rPr>
          <w:b/>
          <w:sz w:val="28"/>
          <w:szCs w:val="32"/>
        </w:rPr>
        <w:t>3.2.1 API Workflow</w:t>
      </w:r>
    </w:p>
    <w:p w14:paraId="28FAF253" w14:textId="4B1DDE05" w:rsidR="00C86937" w:rsidRDefault="009C0273" w:rsidP="009C0273">
      <w:pPr>
        <w:spacing w:line="480" w:lineRule="auto"/>
        <w:jc w:val="both"/>
        <w:rPr>
          <w:sz w:val="32"/>
          <w:szCs w:val="32"/>
        </w:rPr>
      </w:pPr>
      <w:r w:rsidRPr="00C864DB">
        <w:rPr>
          <w:szCs w:val="32"/>
        </w:rPr>
        <w:t>The backend exposes RESTful endpoints for file management operations including upload, download, sharing, and deletion. All endpoints are protected by authentication middleware, with administrative actions requiring elevated privileges</w:t>
      </w:r>
      <w:r w:rsidR="00BC7D2F">
        <w:rPr>
          <w:sz w:val="32"/>
          <w:szCs w:val="32"/>
        </w:rPr>
        <w:t>.</w:t>
      </w:r>
    </w:p>
    <w:p w14:paraId="5F079FC2" w14:textId="748C2073" w:rsidR="00C86937" w:rsidRDefault="00C86937" w:rsidP="009C0273">
      <w:pPr>
        <w:spacing w:line="480" w:lineRule="auto"/>
        <w:jc w:val="both"/>
        <w:rPr>
          <w:sz w:val="32"/>
          <w:szCs w:val="32"/>
        </w:rPr>
      </w:pPr>
      <w:r w:rsidRPr="00C86937">
        <w:rPr>
          <w:noProof/>
          <w:sz w:val="32"/>
          <w:szCs w:val="32"/>
        </w:rPr>
        <w:drawing>
          <wp:inline distT="0" distB="0" distL="0" distR="0" wp14:anchorId="393AD173" wp14:editId="180B10AC">
            <wp:extent cx="5461000" cy="4940300"/>
            <wp:effectExtent l="0" t="0" r="6350" b="0"/>
            <wp:docPr id="4" name="Picture 4" descr="C:\Users\Asus\Downloads\api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api flow diagra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71341" cy="4949655"/>
                    </a:xfrm>
                    <a:prstGeom prst="rect">
                      <a:avLst/>
                    </a:prstGeom>
                    <a:noFill/>
                    <a:ln>
                      <a:noFill/>
                    </a:ln>
                  </pic:spPr>
                </pic:pic>
              </a:graphicData>
            </a:graphic>
          </wp:inline>
        </w:drawing>
      </w:r>
    </w:p>
    <w:p w14:paraId="3AAD8C08" w14:textId="5B2BF731" w:rsidR="0030792B" w:rsidRPr="00C77343" w:rsidRDefault="0030792B" w:rsidP="0030792B">
      <w:pPr>
        <w:pStyle w:val="Caption"/>
        <w:jc w:val="center"/>
        <w:rPr>
          <w:bCs/>
          <w:i w:val="0"/>
          <w:color w:val="auto"/>
          <w:sz w:val="20"/>
          <w:szCs w:val="20"/>
        </w:rPr>
      </w:pPr>
      <w:r w:rsidRPr="00864812">
        <w:rPr>
          <w:b/>
          <w:i w:val="0"/>
          <w:color w:val="auto"/>
          <w:sz w:val="20"/>
          <w:szCs w:val="20"/>
        </w:rPr>
        <w:t xml:space="preserve">Figure </w:t>
      </w:r>
      <w:proofErr w:type="gramStart"/>
      <w:r>
        <w:rPr>
          <w:b/>
          <w:i w:val="0"/>
          <w:color w:val="auto"/>
          <w:sz w:val="20"/>
          <w:szCs w:val="20"/>
        </w:rPr>
        <w:t>3.2.1</w:t>
      </w:r>
      <w:r w:rsidRPr="00864812">
        <w:rPr>
          <w:rStyle w:val="Strong"/>
          <w:b w:val="0"/>
          <w:i w:val="0"/>
          <w:color w:val="auto"/>
          <w:sz w:val="20"/>
          <w:szCs w:val="20"/>
        </w:rPr>
        <w:t xml:space="preserve"> </w:t>
      </w:r>
      <w:r>
        <w:rPr>
          <w:rStyle w:val="Strong"/>
          <w:b w:val="0"/>
          <w:i w:val="0"/>
          <w:color w:val="auto"/>
          <w:sz w:val="20"/>
          <w:szCs w:val="20"/>
        </w:rPr>
        <w:t>:</w:t>
      </w:r>
      <w:proofErr w:type="gramEnd"/>
      <w:r>
        <w:rPr>
          <w:rStyle w:val="Strong"/>
          <w:b w:val="0"/>
          <w:i w:val="0"/>
          <w:color w:val="auto"/>
          <w:sz w:val="20"/>
          <w:szCs w:val="20"/>
        </w:rPr>
        <w:t xml:space="preserve"> API Workflow Diagram</w:t>
      </w:r>
    </w:p>
    <w:p w14:paraId="4D7F8D4D" w14:textId="77777777" w:rsidR="00E81F78" w:rsidRDefault="00E81F78" w:rsidP="009C0273">
      <w:pPr>
        <w:spacing w:line="480" w:lineRule="auto"/>
        <w:jc w:val="both"/>
        <w:rPr>
          <w:sz w:val="32"/>
          <w:szCs w:val="32"/>
        </w:rPr>
      </w:pPr>
    </w:p>
    <w:p w14:paraId="7D0E07FE" w14:textId="2A6706E0" w:rsidR="009C0273" w:rsidRPr="00C864DB" w:rsidRDefault="009C0273" w:rsidP="009C0273">
      <w:pPr>
        <w:spacing w:line="480" w:lineRule="auto"/>
        <w:jc w:val="both"/>
        <w:rPr>
          <w:b/>
          <w:sz w:val="28"/>
          <w:szCs w:val="32"/>
        </w:rPr>
      </w:pPr>
      <w:r w:rsidRPr="00C864DB">
        <w:rPr>
          <w:b/>
          <w:sz w:val="28"/>
          <w:szCs w:val="32"/>
        </w:rPr>
        <w:lastRenderedPageBreak/>
        <w:t>3.2.2 Data Processing and Storage Management</w:t>
      </w:r>
    </w:p>
    <w:p w14:paraId="56AD384F" w14:textId="05887D3B" w:rsidR="009C0273" w:rsidRPr="00117B39" w:rsidRDefault="009C0273" w:rsidP="00117B39">
      <w:pPr>
        <w:spacing w:line="480" w:lineRule="auto"/>
        <w:rPr>
          <w:szCs w:val="32"/>
        </w:rPr>
      </w:pPr>
      <w:r w:rsidRPr="00117B39">
        <w:rPr>
          <w:szCs w:val="32"/>
        </w:rPr>
        <w:t>When files are received, the backend:</w:t>
      </w:r>
    </w:p>
    <w:p w14:paraId="4E560D8F" w14:textId="21D3650E" w:rsidR="009C0273" w:rsidRPr="00117B39" w:rsidRDefault="009C0273" w:rsidP="00E162A0">
      <w:pPr>
        <w:pStyle w:val="ListParagraph"/>
        <w:numPr>
          <w:ilvl w:val="0"/>
          <w:numId w:val="16"/>
        </w:numPr>
        <w:spacing w:line="480" w:lineRule="auto"/>
        <w:rPr>
          <w:szCs w:val="32"/>
        </w:rPr>
      </w:pPr>
      <w:r w:rsidRPr="00117B39">
        <w:rPr>
          <w:szCs w:val="32"/>
        </w:rPr>
        <w:t>Validates file integrity using cryptographic hashes</w:t>
      </w:r>
      <w:r w:rsidR="00117B39">
        <w:rPr>
          <w:szCs w:val="32"/>
        </w:rPr>
        <w:t>.</w:t>
      </w:r>
    </w:p>
    <w:p w14:paraId="5652FF24" w14:textId="0E2A8DB7" w:rsidR="009C0273" w:rsidRPr="00117B39" w:rsidRDefault="009C0273" w:rsidP="00E162A0">
      <w:pPr>
        <w:pStyle w:val="ListParagraph"/>
        <w:numPr>
          <w:ilvl w:val="0"/>
          <w:numId w:val="16"/>
        </w:numPr>
        <w:spacing w:line="480" w:lineRule="auto"/>
        <w:rPr>
          <w:szCs w:val="32"/>
        </w:rPr>
      </w:pPr>
      <w:r w:rsidRPr="00117B39">
        <w:rPr>
          <w:szCs w:val="32"/>
        </w:rPr>
        <w:t>Applies erasure coding to generate redundant fragments</w:t>
      </w:r>
      <w:r w:rsidR="00117B39">
        <w:rPr>
          <w:szCs w:val="32"/>
        </w:rPr>
        <w:t>.</w:t>
      </w:r>
    </w:p>
    <w:p w14:paraId="4912D9E6" w14:textId="4B2A4046" w:rsidR="009C0273" w:rsidRPr="00117B39" w:rsidRDefault="009C0273" w:rsidP="00E162A0">
      <w:pPr>
        <w:pStyle w:val="ListParagraph"/>
        <w:numPr>
          <w:ilvl w:val="0"/>
          <w:numId w:val="16"/>
        </w:numPr>
        <w:spacing w:line="480" w:lineRule="auto"/>
        <w:rPr>
          <w:szCs w:val="32"/>
        </w:rPr>
      </w:pPr>
      <w:r w:rsidRPr="00117B39">
        <w:rPr>
          <w:szCs w:val="32"/>
        </w:rPr>
        <w:t>Orchestrates the distribution of fragments across available storage nodes</w:t>
      </w:r>
      <w:r w:rsidR="00117B39">
        <w:rPr>
          <w:szCs w:val="32"/>
        </w:rPr>
        <w:t>.</w:t>
      </w:r>
    </w:p>
    <w:p w14:paraId="6674E3C3" w14:textId="296F1AFE" w:rsidR="00246528" w:rsidRPr="00E81F78" w:rsidRDefault="009C0273" w:rsidP="00E162A0">
      <w:pPr>
        <w:pStyle w:val="ListParagraph"/>
        <w:numPr>
          <w:ilvl w:val="0"/>
          <w:numId w:val="16"/>
        </w:numPr>
        <w:spacing w:line="480" w:lineRule="auto"/>
        <w:rPr>
          <w:szCs w:val="32"/>
        </w:rPr>
      </w:pPr>
      <w:r w:rsidRPr="00117B39">
        <w:rPr>
          <w:szCs w:val="32"/>
        </w:rPr>
        <w:t>Records metadata in the PostgreSQL database</w:t>
      </w:r>
      <w:r w:rsidR="00117B39">
        <w:rPr>
          <w:szCs w:val="32"/>
        </w:rPr>
        <w:t>.</w:t>
      </w:r>
    </w:p>
    <w:p w14:paraId="34592B16" w14:textId="77777777" w:rsidR="009C0273" w:rsidRPr="00C864DB" w:rsidRDefault="009C0273" w:rsidP="009C0273">
      <w:pPr>
        <w:spacing w:line="480" w:lineRule="auto"/>
        <w:jc w:val="both"/>
        <w:rPr>
          <w:b/>
          <w:sz w:val="28"/>
          <w:szCs w:val="32"/>
        </w:rPr>
      </w:pPr>
      <w:r w:rsidRPr="00C864DB">
        <w:rPr>
          <w:b/>
          <w:sz w:val="28"/>
          <w:szCs w:val="32"/>
        </w:rPr>
        <w:t>3.2.3 Node Management</w:t>
      </w:r>
    </w:p>
    <w:p w14:paraId="575007D0" w14:textId="21D9282E" w:rsidR="009C0273" w:rsidRPr="00117B39" w:rsidRDefault="009C0273" w:rsidP="00E81F78">
      <w:pPr>
        <w:spacing w:line="360" w:lineRule="auto"/>
        <w:jc w:val="both"/>
        <w:rPr>
          <w:szCs w:val="32"/>
        </w:rPr>
      </w:pPr>
      <w:r w:rsidRPr="00117B39">
        <w:rPr>
          <w:szCs w:val="32"/>
        </w:rPr>
        <w:t>The backend continuously monitors the health of storage nodes and takes remedial actions:</w:t>
      </w:r>
    </w:p>
    <w:p w14:paraId="34488C5B" w14:textId="74622FF4" w:rsidR="009C0273" w:rsidRPr="00117B39" w:rsidRDefault="009C0273" w:rsidP="00E162A0">
      <w:pPr>
        <w:pStyle w:val="ListParagraph"/>
        <w:numPr>
          <w:ilvl w:val="0"/>
          <w:numId w:val="17"/>
        </w:numPr>
        <w:spacing w:line="480" w:lineRule="auto"/>
        <w:rPr>
          <w:szCs w:val="32"/>
        </w:rPr>
      </w:pPr>
      <w:r w:rsidRPr="00117B39">
        <w:rPr>
          <w:szCs w:val="32"/>
        </w:rPr>
        <w:t>Detects node failures through periodic health checks</w:t>
      </w:r>
      <w:r w:rsidR="00A17732">
        <w:rPr>
          <w:szCs w:val="32"/>
        </w:rPr>
        <w:t>.</w:t>
      </w:r>
    </w:p>
    <w:p w14:paraId="5E3D5812" w14:textId="7929E38C" w:rsidR="009C0273" w:rsidRPr="00117B39" w:rsidRDefault="009C0273" w:rsidP="00E162A0">
      <w:pPr>
        <w:pStyle w:val="ListParagraph"/>
        <w:numPr>
          <w:ilvl w:val="0"/>
          <w:numId w:val="17"/>
        </w:numPr>
        <w:spacing w:line="480" w:lineRule="auto"/>
        <w:rPr>
          <w:szCs w:val="32"/>
        </w:rPr>
      </w:pPr>
      <w:r w:rsidRPr="00117B39">
        <w:rPr>
          <w:szCs w:val="32"/>
        </w:rPr>
        <w:t>Triggers data rebalancing when nodes are added or removed</w:t>
      </w:r>
      <w:r w:rsidR="00A17732">
        <w:rPr>
          <w:szCs w:val="32"/>
        </w:rPr>
        <w:t>.</w:t>
      </w:r>
    </w:p>
    <w:p w14:paraId="7268A2A5" w14:textId="1303C278" w:rsidR="009C0273" w:rsidRPr="00117B39" w:rsidRDefault="009C0273" w:rsidP="00E162A0">
      <w:pPr>
        <w:pStyle w:val="ListParagraph"/>
        <w:numPr>
          <w:ilvl w:val="0"/>
          <w:numId w:val="17"/>
        </w:numPr>
        <w:spacing w:line="480" w:lineRule="auto"/>
        <w:rPr>
          <w:szCs w:val="32"/>
        </w:rPr>
      </w:pPr>
      <w:r w:rsidRPr="00117B39">
        <w:rPr>
          <w:szCs w:val="32"/>
        </w:rPr>
        <w:t>Implements self-healing by reconstructing missing chunks from available fragments</w:t>
      </w:r>
      <w:r w:rsidR="00A17732">
        <w:rPr>
          <w:szCs w:val="32"/>
        </w:rPr>
        <w:t>.</w:t>
      </w:r>
    </w:p>
    <w:p w14:paraId="3C35024C" w14:textId="4ADBDE30" w:rsidR="00A17732" w:rsidRPr="002F0669" w:rsidRDefault="009C0273" w:rsidP="00E162A0">
      <w:pPr>
        <w:pStyle w:val="ListParagraph"/>
        <w:numPr>
          <w:ilvl w:val="0"/>
          <w:numId w:val="17"/>
        </w:numPr>
        <w:spacing w:line="480" w:lineRule="auto"/>
        <w:rPr>
          <w:szCs w:val="32"/>
        </w:rPr>
      </w:pPr>
      <w:r w:rsidRPr="00117B39">
        <w:rPr>
          <w:szCs w:val="32"/>
        </w:rPr>
        <w:t>Maintains optimal data distribution for load balancing</w:t>
      </w:r>
      <w:r w:rsidR="00A17732">
        <w:rPr>
          <w:szCs w:val="32"/>
        </w:rPr>
        <w:t>.</w:t>
      </w:r>
    </w:p>
    <w:p w14:paraId="041E3604" w14:textId="77777777" w:rsidR="009C0273" w:rsidRPr="00C864DB" w:rsidRDefault="009C0273" w:rsidP="009C0273">
      <w:pPr>
        <w:spacing w:line="480" w:lineRule="auto"/>
        <w:jc w:val="both"/>
        <w:rPr>
          <w:b/>
          <w:sz w:val="28"/>
          <w:szCs w:val="32"/>
        </w:rPr>
      </w:pPr>
      <w:r w:rsidRPr="00C864DB">
        <w:rPr>
          <w:b/>
          <w:sz w:val="28"/>
          <w:szCs w:val="32"/>
        </w:rPr>
        <w:t>3.3 Database Layer:</w:t>
      </w:r>
    </w:p>
    <w:p w14:paraId="1820A97D" w14:textId="1986BDDA" w:rsidR="00117B39" w:rsidRDefault="009C0273" w:rsidP="009C0273">
      <w:pPr>
        <w:spacing w:line="480" w:lineRule="auto"/>
        <w:jc w:val="both"/>
        <w:rPr>
          <w:szCs w:val="32"/>
        </w:rPr>
      </w:pPr>
      <w:r w:rsidRPr="00117B39">
        <w:rPr>
          <w:szCs w:val="32"/>
        </w:rPr>
        <w:t>The system uses PostgreSQL to store all metadata while actual file chunks are di</w:t>
      </w:r>
      <w:r w:rsidR="002F0669">
        <w:rPr>
          <w:szCs w:val="32"/>
        </w:rPr>
        <w:t>stributed across storage nodes.</w:t>
      </w:r>
    </w:p>
    <w:p w14:paraId="612E118F" w14:textId="77777777" w:rsidR="00446AB9" w:rsidRPr="002F0669" w:rsidRDefault="00446AB9" w:rsidP="009C0273">
      <w:pPr>
        <w:spacing w:line="480" w:lineRule="auto"/>
        <w:jc w:val="both"/>
        <w:rPr>
          <w:szCs w:val="32"/>
        </w:rPr>
      </w:pPr>
    </w:p>
    <w:p w14:paraId="6C3DF569" w14:textId="77777777" w:rsidR="009C0273" w:rsidRPr="00C864DB" w:rsidRDefault="009C0273" w:rsidP="009C0273">
      <w:pPr>
        <w:spacing w:line="480" w:lineRule="auto"/>
        <w:jc w:val="both"/>
        <w:rPr>
          <w:b/>
          <w:sz w:val="28"/>
          <w:szCs w:val="32"/>
        </w:rPr>
      </w:pPr>
      <w:r w:rsidRPr="00C864DB">
        <w:rPr>
          <w:b/>
          <w:sz w:val="28"/>
          <w:szCs w:val="32"/>
        </w:rPr>
        <w:t>3.3.1 Schema Design</w:t>
      </w:r>
    </w:p>
    <w:p w14:paraId="3C66632F" w14:textId="7AAF72EB" w:rsidR="009C0273" w:rsidRPr="00037FAE" w:rsidRDefault="009C0273" w:rsidP="009C0273">
      <w:pPr>
        <w:spacing w:line="480" w:lineRule="auto"/>
        <w:jc w:val="both"/>
        <w:rPr>
          <w:szCs w:val="32"/>
        </w:rPr>
      </w:pPr>
      <w:r w:rsidRPr="00037FAE">
        <w:rPr>
          <w:szCs w:val="32"/>
        </w:rPr>
        <w:t>The datab</w:t>
      </w:r>
      <w:r w:rsidR="003F0E26">
        <w:rPr>
          <w:szCs w:val="32"/>
        </w:rPr>
        <w:t>ase schema includes tables for:</w:t>
      </w:r>
    </w:p>
    <w:p w14:paraId="3EF7E3EE" w14:textId="5058F52B" w:rsidR="009C0273" w:rsidRPr="008235F5" w:rsidRDefault="009C0273" w:rsidP="00E162A0">
      <w:pPr>
        <w:pStyle w:val="ListParagraph"/>
        <w:numPr>
          <w:ilvl w:val="0"/>
          <w:numId w:val="18"/>
        </w:numPr>
        <w:spacing w:line="480" w:lineRule="auto"/>
        <w:rPr>
          <w:szCs w:val="32"/>
        </w:rPr>
      </w:pPr>
      <w:proofErr w:type="gramStart"/>
      <w:r w:rsidRPr="008235F5">
        <w:rPr>
          <w:b/>
          <w:szCs w:val="32"/>
        </w:rPr>
        <w:t>Users</w:t>
      </w:r>
      <w:r w:rsidR="008235F5">
        <w:rPr>
          <w:b/>
          <w:szCs w:val="32"/>
        </w:rPr>
        <w:t xml:space="preserve"> </w:t>
      </w:r>
      <w:r w:rsidRPr="008235F5">
        <w:rPr>
          <w:szCs w:val="32"/>
        </w:rPr>
        <w:t>:</w:t>
      </w:r>
      <w:proofErr w:type="gramEnd"/>
      <w:r w:rsidRPr="008235F5">
        <w:rPr>
          <w:szCs w:val="32"/>
        </w:rPr>
        <w:t xml:space="preserve"> Authentication data and preferences</w:t>
      </w:r>
      <w:r w:rsidR="003F0E26">
        <w:rPr>
          <w:szCs w:val="32"/>
        </w:rPr>
        <w:t>.</w:t>
      </w:r>
    </w:p>
    <w:p w14:paraId="46F003D7" w14:textId="442256FF" w:rsidR="009C0273" w:rsidRPr="008235F5" w:rsidRDefault="009C0273" w:rsidP="00E162A0">
      <w:pPr>
        <w:pStyle w:val="ListParagraph"/>
        <w:numPr>
          <w:ilvl w:val="0"/>
          <w:numId w:val="18"/>
        </w:numPr>
        <w:spacing w:line="480" w:lineRule="auto"/>
        <w:rPr>
          <w:szCs w:val="32"/>
        </w:rPr>
      </w:pPr>
      <w:proofErr w:type="gramStart"/>
      <w:r w:rsidRPr="008235F5">
        <w:rPr>
          <w:b/>
          <w:szCs w:val="32"/>
        </w:rPr>
        <w:t>Files</w:t>
      </w:r>
      <w:r w:rsidR="008235F5">
        <w:rPr>
          <w:b/>
          <w:szCs w:val="32"/>
        </w:rPr>
        <w:t xml:space="preserve"> </w:t>
      </w:r>
      <w:r w:rsidRPr="008235F5">
        <w:rPr>
          <w:szCs w:val="32"/>
        </w:rPr>
        <w:t>:</w:t>
      </w:r>
      <w:proofErr w:type="gramEnd"/>
      <w:r w:rsidRPr="008235F5">
        <w:rPr>
          <w:szCs w:val="32"/>
        </w:rPr>
        <w:t xml:space="preserve"> Metadata, ownership, and versioning information</w:t>
      </w:r>
      <w:r w:rsidR="003F0E26">
        <w:rPr>
          <w:szCs w:val="32"/>
        </w:rPr>
        <w:t>.</w:t>
      </w:r>
    </w:p>
    <w:p w14:paraId="00D03BE8" w14:textId="576BCD05" w:rsidR="009C0273" w:rsidRPr="008235F5" w:rsidRDefault="009C0273" w:rsidP="00E162A0">
      <w:pPr>
        <w:pStyle w:val="ListParagraph"/>
        <w:numPr>
          <w:ilvl w:val="0"/>
          <w:numId w:val="18"/>
        </w:numPr>
        <w:spacing w:line="480" w:lineRule="auto"/>
        <w:rPr>
          <w:szCs w:val="32"/>
        </w:rPr>
      </w:pPr>
      <w:proofErr w:type="spellStart"/>
      <w:proofErr w:type="gramStart"/>
      <w:r w:rsidRPr="008235F5">
        <w:rPr>
          <w:b/>
          <w:szCs w:val="32"/>
        </w:rPr>
        <w:t>FileChunks</w:t>
      </w:r>
      <w:proofErr w:type="spellEnd"/>
      <w:r w:rsidR="008235F5">
        <w:rPr>
          <w:b/>
          <w:szCs w:val="32"/>
        </w:rPr>
        <w:t xml:space="preserve"> </w:t>
      </w:r>
      <w:r w:rsidRPr="008235F5">
        <w:rPr>
          <w:szCs w:val="32"/>
        </w:rPr>
        <w:t>:</w:t>
      </w:r>
      <w:proofErr w:type="gramEnd"/>
      <w:r w:rsidRPr="008235F5">
        <w:rPr>
          <w:szCs w:val="32"/>
        </w:rPr>
        <w:t xml:space="preserve"> Maps files to their constituent chunks</w:t>
      </w:r>
      <w:r w:rsidR="003F0E26">
        <w:rPr>
          <w:szCs w:val="32"/>
        </w:rPr>
        <w:t>.</w:t>
      </w:r>
    </w:p>
    <w:p w14:paraId="4F96DCDE" w14:textId="70C066F4" w:rsidR="009C0273" w:rsidRPr="008235F5" w:rsidRDefault="009C0273" w:rsidP="00E162A0">
      <w:pPr>
        <w:pStyle w:val="ListParagraph"/>
        <w:numPr>
          <w:ilvl w:val="0"/>
          <w:numId w:val="18"/>
        </w:numPr>
        <w:spacing w:line="480" w:lineRule="auto"/>
        <w:rPr>
          <w:szCs w:val="32"/>
        </w:rPr>
      </w:pPr>
      <w:proofErr w:type="spellStart"/>
      <w:proofErr w:type="gramStart"/>
      <w:r w:rsidRPr="008235F5">
        <w:rPr>
          <w:b/>
          <w:szCs w:val="32"/>
        </w:rPr>
        <w:t>ChunkLocations</w:t>
      </w:r>
      <w:proofErr w:type="spellEnd"/>
      <w:r w:rsidR="008235F5">
        <w:rPr>
          <w:b/>
          <w:szCs w:val="32"/>
        </w:rPr>
        <w:t xml:space="preserve"> </w:t>
      </w:r>
      <w:r w:rsidRPr="008235F5">
        <w:rPr>
          <w:b/>
          <w:szCs w:val="32"/>
        </w:rPr>
        <w:t>:</w:t>
      </w:r>
      <w:proofErr w:type="gramEnd"/>
      <w:r w:rsidRPr="008235F5">
        <w:rPr>
          <w:szCs w:val="32"/>
        </w:rPr>
        <w:t xml:space="preserve"> Tracks which nodes store which chunks</w:t>
      </w:r>
      <w:r w:rsidR="003F0E26">
        <w:rPr>
          <w:szCs w:val="32"/>
        </w:rPr>
        <w:t>.</w:t>
      </w:r>
    </w:p>
    <w:p w14:paraId="69A40338" w14:textId="5AEBAFC7" w:rsidR="009C0273" w:rsidRPr="008235F5" w:rsidRDefault="009C0273" w:rsidP="00E162A0">
      <w:pPr>
        <w:pStyle w:val="ListParagraph"/>
        <w:numPr>
          <w:ilvl w:val="0"/>
          <w:numId w:val="18"/>
        </w:numPr>
        <w:spacing w:line="480" w:lineRule="auto"/>
        <w:rPr>
          <w:szCs w:val="32"/>
        </w:rPr>
      </w:pPr>
      <w:proofErr w:type="gramStart"/>
      <w:r w:rsidRPr="008235F5">
        <w:rPr>
          <w:b/>
          <w:szCs w:val="32"/>
        </w:rPr>
        <w:t>Nodes</w:t>
      </w:r>
      <w:r w:rsidR="008235F5">
        <w:rPr>
          <w:b/>
          <w:szCs w:val="32"/>
        </w:rPr>
        <w:t xml:space="preserve"> </w:t>
      </w:r>
      <w:r w:rsidRPr="008235F5">
        <w:rPr>
          <w:b/>
          <w:szCs w:val="32"/>
        </w:rPr>
        <w:t>:</w:t>
      </w:r>
      <w:proofErr w:type="gramEnd"/>
      <w:r w:rsidRPr="008235F5">
        <w:rPr>
          <w:szCs w:val="32"/>
        </w:rPr>
        <w:t xml:space="preserve"> Storage node details including capacity and health status</w:t>
      </w:r>
      <w:r w:rsidR="003F0E26">
        <w:rPr>
          <w:szCs w:val="32"/>
        </w:rPr>
        <w:t>.</w:t>
      </w:r>
    </w:p>
    <w:p w14:paraId="541C6717" w14:textId="14D97291" w:rsidR="009C0273" w:rsidRDefault="009C0273" w:rsidP="00E162A0">
      <w:pPr>
        <w:pStyle w:val="ListParagraph"/>
        <w:numPr>
          <w:ilvl w:val="0"/>
          <w:numId w:val="18"/>
        </w:numPr>
        <w:spacing w:line="480" w:lineRule="auto"/>
        <w:rPr>
          <w:szCs w:val="32"/>
        </w:rPr>
      </w:pPr>
      <w:proofErr w:type="spellStart"/>
      <w:proofErr w:type="gramStart"/>
      <w:r w:rsidRPr="008235F5">
        <w:rPr>
          <w:b/>
          <w:szCs w:val="32"/>
        </w:rPr>
        <w:t>SharedFiles</w:t>
      </w:r>
      <w:proofErr w:type="spellEnd"/>
      <w:r w:rsidR="008235F5">
        <w:rPr>
          <w:b/>
          <w:szCs w:val="32"/>
        </w:rPr>
        <w:t xml:space="preserve"> </w:t>
      </w:r>
      <w:r w:rsidRPr="008235F5">
        <w:rPr>
          <w:b/>
          <w:szCs w:val="32"/>
        </w:rPr>
        <w:t>:</w:t>
      </w:r>
      <w:proofErr w:type="gramEnd"/>
      <w:r w:rsidRPr="008235F5">
        <w:rPr>
          <w:szCs w:val="32"/>
        </w:rPr>
        <w:t xml:space="preserve"> Manages file sharing permissions and access tokens</w:t>
      </w:r>
      <w:r w:rsidR="003F0E26">
        <w:rPr>
          <w:szCs w:val="32"/>
        </w:rPr>
        <w:t>.</w:t>
      </w:r>
    </w:p>
    <w:p w14:paraId="750CDE11" w14:textId="442F8D19" w:rsidR="00E81F78" w:rsidRPr="00E81F78" w:rsidRDefault="00E81F78" w:rsidP="00E81F78">
      <w:pPr>
        <w:spacing w:line="480" w:lineRule="auto"/>
        <w:rPr>
          <w:szCs w:val="32"/>
        </w:rPr>
      </w:pPr>
      <w:r w:rsidRPr="00E81F78">
        <w:rPr>
          <w:noProof/>
          <w:szCs w:val="32"/>
        </w:rPr>
        <w:lastRenderedPageBreak/>
        <w:drawing>
          <wp:inline distT="0" distB="0" distL="0" distR="0" wp14:anchorId="06F5244D" wp14:editId="581A6DFA">
            <wp:extent cx="5731304" cy="7402664"/>
            <wp:effectExtent l="0" t="0" r="3175" b="8255"/>
            <wp:docPr id="24" name="Picture 24" descr="C:\Users\Asus\Downloads\database schema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database schema diagr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655" cy="7405701"/>
                    </a:xfrm>
                    <a:prstGeom prst="rect">
                      <a:avLst/>
                    </a:prstGeom>
                    <a:noFill/>
                    <a:ln>
                      <a:noFill/>
                    </a:ln>
                  </pic:spPr>
                </pic:pic>
              </a:graphicData>
            </a:graphic>
          </wp:inline>
        </w:drawing>
      </w:r>
    </w:p>
    <w:p w14:paraId="76595D67" w14:textId="77777777" w:rsidR="00DD04E1" w:rsidRDefault="00DD04E1" w:rsidP="001C0961">
      <w:pPr>
        <w:pStyle w:val="Caption"/>
        <w:jc w:val="center"/>
        <w:rPr>
          <w:b/>
          <w:i w:val="0"/>
          <w:color w:val="auto"/>
          <w:sz w:val="20"/>
          <w:szCs w:val="20"/>
        </w:rPr>
      </w:pPr>
    </w:p>
    <w:p w14:paraId="1351D71F" w14:textId="6795BBFA" w:rsidR="001C0961" w:rsidRPr="00C77343" w:rsidRDefault="001C0961" w:rsidP="001C0961">
      <w:pPr>
        <w:pStyle w:val="Caption"/>
        <w:jc w:val="center"/>
        <w:rPr>
          <w:bCs/>
          <w:i w:val="0"/>
          <w:color w:val="auto"/>
          <w:sz w:val="20"/>
          <w:szCs w:val="20"/>
        </w:rPr>
      </w:pPr>
      <w:r w:rsidRPr="00864812">
        <w:rPr>
          <w:b/>
          <w:i w:val="0"/>
          <w:color w:val="auto"/>
          <w:sz w:val="20"/>
          <w:szCs w:val="20"/>
        </w:rPr>
        <w:t xml:space="preserve">Figure </w:t>
      </w:r>
      <w:proofErr w:type="gramStart"/>
      <w:r>
        <w:rPr>
          <w:b/>
          <w:i w:val="0"/>
          <w:color w:val="auto"/>
          <w:sz w:val="20"/>
          <w:szCs w:val="20"/>
        </w:rPr>
        <w:t>3.3.1</w:t>
      </w:r>
      <w:r w:rsidRPr="00864812">
        <w:rPr>
          <w:rStyle w:val="Strong"/>
          <w:b w:val="0"/>
          <w:i w:val="0"/>
          <w:color w:val="auto"/>
          <w:sz w:val="20"/>
          <w:szCs w:val="20"/>
        </w:rPr>
        <w:t xml:space="preserve"> </w:t>
      </w:r>
      <w:r>
        <w:rPr>
          <w:rStyle w:val="Strong"/>
          <w:b w:val="0"/>
          <w:i w:val="0"/>
          <w:color w:val="auto"/>
          <w:sz w:val="20"/>
          <w:szCs w:val="20"/>
        </w:rPr>
        <w:t>:</w:t>
      </w:r>
      <w:proofErr w:type="gramEnd"/>
      <w:r>
        <w:rPr>
          <w:rStyle w:val="Strong"/>
          <w:b w:val="0"/>
          <w:i w:val="0"/>
          <w:color w:val="auto"/>
          <w:sz w:val="20"/>
          <w:szCs w:val="20"/>
        </w:rPr>
        <w:t xml:space="preserve"> Database Schema Diagram</w:t>
      </w:r>
    </w:p>
    <w:p w14:paraId="37B980E5" w14:textId="77777777" w:rsidR="00D54FEA" w:rsidRPr="008235F5" w:rsidRDefault="00D54FEA" w:rsidP="00D54FEA">
      <w:pPr>
        <w:pStyle w:val="ListParagraph"/>
        <w:spacing w:line="480" w:lineRule="auto"/>
        <w:rPr>
          <w:szCs w:val="32"/>
        </w:rPr>
      </w:pPr>
    </w:p>
    <w:p w14:paraId="4300EED8" w14:textId="77777777" w:rsidR="003714BD" w:rsidRDefault="003714BD" w:rsidP="009C0273">
      <w:pPr>
        <w:spacing w:line="480" w:lineRule="auto"/>
        <w:jc w:val="both"/>
        <w:rPr>
          <w:b/>
          <w:sz w:val="28"/>
          <w:szCs w:val="32"/>
        </w:rPr>
      </w:pPr>
    </w:p>
    <w:p w14:paraId="7B35E377" w14:textId="77777777" w:rsidR="003714BD" w:rsidRDefault="003714BD" w:rsidP="009C0273">
      <w:pPr>
        <w:spacing w:line="480" w:lineRule="auto"/>
        <w:jc w:val="both"/>
        <w:rPr>
          <w:b/>
          <w:sz w:val="28"/>
          <w:szCs w:val="32"/>
        </w:rPr>
      </w:pPr>
    </w:p>
    <w:p w14:paraId="60ABBED6" w14:textId="0BA605B7" w:rsidR="009C0273" w:rsidRPr="00037FAE" w:rsidRDefault="009C0273" w:rsidP="009C0273">
      <w:pPr>
        <w:spacing w:line="480" w:lineRule="auto"/>
        <w:jc w:val="both"/>
        <w:rPr>
          <w:b/>
          <w:sz w:val="28"/>
          <w:szCs w:val="32"/>
        </w:rPr>
      </w:pPr>
      <w:r w:rsidRPr="00037FAE">
        <w:rPr>
          <w:b/>
          <w:sz w:val="28"/>
          <w:szCs w:val="32"/>
        </w:rPr>
        <w:t>3.3.2 Query Optimization</w:t>
      </w:r>
    </w:p>
    <w:p w14:paraId="1B437DFB" w14:textId="0BAAC4DD" w:rsidR="009C0273" w:rsidRPr="00037FAE" w:rsidRDefault="009C0273" w:rsidP="009C0273">
      <w:pPr>
        <w:spacing w:line="480" w:lineRule="auto"/>
        <w:jc w:val="both"/>
        <w:rPr>
          <w:szCs w:val="32"/>
        </w:rPr>
      </w:pPr>
      <w:r w:rsidRPr="00037FAE">
        <w:rPr>
          <w:szCs w:val="32"/>
        </w:rPr>
        <w:t>The database implements:</w:t>
      </w:r>
    </w:p>
    <w:p w14:paraId="0744D443" w14:textId="77777777" w:rsidR="009C0273" w:rsidRPr="00D54FEA" w:rsidRDefault="009C0273" w:rsidP="00E162A0">
      <w:pPr>
        <w:pStyle w:val="ListParagraph"/>
        <w:numPr>
          <w:ilvl w:val="0"/>
          <w:numId w:val="19"/>
        </w:numPr>
        <w:spacing w:line="480" w:lineRule="auto"/>
        <w:rPr>
          <w:szCs w:val="32"/>
        </w:rPr>
      </w:pPr>
      <w:r w:rsidRPr="00D54FEA">
        <w:rPr>
          <w:szCs w:val="32"/>
        </w:rPr>
        <w:t>Indexed access patterns for rapid file retrieval</w:t>
      </w:r>
    </w:p>
    <w:p w14:paraId="768FCC27" w14:textId="77777777" w:rsidR="009C0273" w:rsidRPr="00D54FEA" w:rsidRDefault="009C0273" w:rsidP="00E162A0">
      <w:pPr>
        <w:pStyle w:val="ListParagraph"/>
        <w:numPr>
          <w:ilvl w:val="0"/>
          <w:numId w:val="19"/>
        </w:numPr>
        <w:spacing w:line="480" w:lineRule="auto"/>
        <w:rPr>
          <w:szCs w:val="32"/>
        </w:rPr>
      </w:pPr>
      <w:r w:rsidRPr="00D54FEA">
        <w:rPr>
          <w:szCs w:val="32"/>
        </w:rPr>
        <w:t>Transactional operations to maintain data consistency</w:t>
      </w:r>
    </w:p>
    <w:p w14:paraId="0597EEC1" w14:textId="5E7DDA99" w:rsidR="009C0273" w:rsidRDefault="009C0273" w:rsidP="00E162A0">
      <w:pPr>
        <w:pStyle w:val="ListParagraph"/>
        <w:numPr>
          <w:ilvl w:val="0"/>
          <w:numId w:val="19"/>
        </w:numPr>
        <w:spacing w:line="480" w:lineRule="auto"/>
        <w:rPr>
          <w:szCs w:val="32"/>
        </w:rPr>
      </w:pPr>
      <w:r w:rsidRPr="00D54FEA">
        <w:rPr>
          <w:szCs w:val="32"/>
        </w:rPr>
        <w:t>Efficient joins for monitoring and report generation</w:t>
      </w:r>
    </w:p>
    <w:p w14:paraId="429ABBB5" w14:textId="59312442" w:rsidR="00D54FEA" w:rsidRPr="00D54FEA" w:rsidRDefault="00D54FEA" w:rsidP="00D54FEA">
      <w:pPr>
        <w:spacing w:line="480" w:lineRule="auto"/>
        <w:rPr>
          <w:szCs w:val="32"/>
        </w:rPr>
      </w:pPr>
    </w:p>
    <w:p w14:paraId="30AF1BE2" w14:textId="77777777" w:rsidR="009C0273" w:rsidRPr="00037FAE" w:rsidRDefault="009C0273" w:rsidP="009C0273">
      <w:pPr>
        <w:spacing w:line="480" w:lineRule="auto"/>
        <w:jc w:val="both"/>
        <w:rPr>
          <w:b/>
          <w:sz w:val="28"/>
          <w:szCs w:val="32"/>
        </w:rPr>
      </w:pPr>
      <w:r w:rsidRPr="00037FAE">
        <w:rPr>
          <w:b/>
          <w:sz w:val="28"/>
          <w:szCs w:val="32"/>
        </w:rPr>
        <w:t>3.4 Distributed Storage Layer:</w:t>
      </w:r>
    </w:p>
    <w:p w14:paraId="48CD88AA" w14:textId="77777777" w:rsidR="009C0273" w:rsidRPr="00037FAE" w:rsidRDefault="009C0273" w:rsidP="009C0273">
      <w:pPr>
        <w:spacing w:line="480" w:lineRule="auto"/>
        <w:jc w:val="both"/>
        <w:rPr>
          <w:szCs w:val="32"/>
        </w:rPr>
      </w:pPr>
      <w:r w:rsidRPr="00037FAE">
        <w:rPr>
          <w:szCs w:val="32"/>
        </w:rPr>
        <w:t>This layer consists of multiple storage nodes that actually hold the file chunks with redundancy.</w:t>
      </w:r>
    </w:p>
    <w:p w14:paraId="1000BA40" w14:textId="77777777" w:rsidR="009C0273" w:rsidRPr="00037FAE" w:rsidRDefault="009C0273" w:rsidP="009C0273">
      <w:pPr>
        <w:spacing w:line="480" w:lineRule="auto"/>
        <w:jc w:val="both"/>
        <w:rPr>
          <w:sz w:val="32"/>
          <w:szCs w:val="32"/>
        </w:rPr>
      </w:pPr>
    </w:p>
    <w:p w14:paraId="06F5F096" w14:textId="77777777" w:rsidR="009C0273" w:rsidRPr="00037FAE" w:rsidRDefault="009C0273" w:rsidP="009C0273">
      <w:pPr>
        <w:spacing w:line="480" w:lineRule="auto"/>
        <w:jc w:val="both"/>
        <w:rPr>
          <w:b/>
          <w:sz w:val="28"/>
          <w:szCs w:val="32"/>
        </w:rPr>
      </w:pPr>
      <w:r w:rsidRPr="00037FAE">
        <w:rPr>
          <w:b/>
          <w:sz w:val="28"/>
          <w:szCs w:val="32"/>
        </w:rPr>
        <w:t>3.4.1 Erasure Coding Implementation</w:t>
      </w:r>
    </w:p>
    <w:p w14:paraId="241B5AF9" w14:textId="77777777" w:rsidR="009C0273" w:rsidRPr="00037FAE" w:rsidRDefault="009C0273" w:rsidP="009C0273">
      <w:pPr>
        <w:spacing w:line="480" w:lineRule="auto"/>
        <w:jc w:val="both"/>
        <w:rPr>
          <w:szCs w:val="32"/>
        </w:rPr>
      </w:pPr>
      <w:r w:rsidRPr="00037FAE">
        <w:rPr>
          <w:szCs w:val="32"/>
        </w:rPr>
        <w:t>The system implements Reed-Solomon erasure coding to provide efficient redundancy:</w:t>
      </w:r>
    </w:p>
    <w:p w14:paraId="487DC9F0" w14:textId="77777777" w:rsidR="009C0273" w:rsidRPr="00037FAE" w:rsidRDefault="009C0273" w:rsidP="009C0273">
      <w:pPr>
        <w:spacing w:line="480" w:lineRule="auto"/>
        <w:jc w:val="both"/>
        <w:rPr>
          <w:szCs w:val="32"/>
        </w:rPr>
      </w:pPr>
    </w:p>
    <w:p w14:paraId="1CB8E0F8" w14:textId="729B2D1D" w:rsidR="009C0273" w:rsidRPr="00762B42" w:rsidRDefault="009C0273" w:rsidP="00E162A0">
      <w:pPr>
        <w:pStyle w:val="ListParagraph"/>
        <w:numPr>
          <w:ilvl w:val="0"/>
          <w:numId w:val="20"/>
        </w:numPr>
        <w:spacing w:line="480" w:lineRule="auto"/>
        <w:rPr>
          <w:szCs w:val="32"/>
        </w:rPr>
      </w:pPr>
      <w:r w:rsidRPr="00762B42">
        <w:rPr>
          <w:szCs w:val="32"/>
        </w:rPr>
        <w:t>Splits files into k data fragments and generates m parity fragments</w:t>
      </w:r>
      <w:r w:rsidR="00920D60">
        <w:rPr>
          <w:szCs w:val="32"/>
        </w:rPr>
        <w:t>.</w:t>
      </w:r>
    </w:p>
    <w:p w14:paraId="7B9B4954" w14:textId="66F544DF" w:rsidR="009C0273" w:rsidRPr="00762B42" w:rsidRDefault="009C0273" w:rsidP="00E162A0">
      <w:pPr>
        <w:pStyle w:val="ListParagraph"/>
        <w:numPr>
          <w:ilvl w:val="0"/>
          <w:numId w:val="20"/>
        </w:numPr>
        <w:spacing w:line="480" w:lineRule="auto"/>
        <w:rPr>
          <w:szCs w:val="32"/>
        </w:rPr>
      </w:pPr>
      <w:r w:rsidRPr="00762B42">
        <w:rPr>
          <w:szCs w:val="32"/>
        </w:rPr>
        <w:t>Ensures data can be reconstructed if up to m fragments are lost</w:t>
      </w:r>
      <w:r w:rsidR="00920D60">
        <w:rPr>
          <w:szCs w:val="32"/>
        </w:rPr>
        <w:t>.</w:t>
      </w:r>
    </w:p>
    <w:p w14:paraId="0F592769" w14:textId="0E42AFAA" w:rsidR="009C0273" w:rsidRDefault="009C0273" w:rsidP="00E162A0">
      <w:pPr>
        <w:pStyle w:val="ListParagraph"/>
        <w:numPr>
          <w:ilvl w:val="0"/>
          <w:numId w:val="20"/>
        </w:numPr>
        <w:spacing w:line="480" w:lineRule="auto"/>
        <w:rPr>
          <w:szCs w:val="32"/>
        </w:rPr>
      </w:pPr>
      <w:r w:rsidRPr="00762B42">
        <w:rPr>
          <w:szCs w:val="32"/>
        </w:rPr>
        <w:t>Achieves better storage efficiency than naive replication</w:t>
      </w:r>
      <w:r w:rsidR="00920D60">
        <w:rPr>
          <w:szCs w:val="32"/>
        </w:rPr>
        <w:t>.</w:t>
      </w:r>
    </w:p>
    <w:p w14:paraId="2F59C854" w14:textId="77777777" w:rsidR="00920D60" w:rsidRPr="00762B42" w:rsidRDefault="00920D60" w:rsidP="00920D60">
      <w:pPr>
        <w:pStyle w:val="ListParagraph"/>
        <w:spacing w:line="480" w:lineRule="auto"/>
        <w:rPr>
          <w:szCs w:val="32"/>
        </w:rPr>
      </w:pPr>
    </w:p>
    <w:p w14:paraId="6A499F6A" w14:textId="77777777" w:rsidR="009C0273" w:rsidRPr="00037FAE" w:rsidRDefault="009C0273" w:rsidP="009C0273">
      <w:pPr>
        <w:spacing w:line="480" w:lineRule="auto"/>
        <w:jc w:val="both"/>
        <w:rPr>
          <w:b/>
          <w:sz w:val="28"/>
          <w:szCs w:val="32"/>
        </w:rPr>
      </w:pPr>
      <w:r w:rsidRPr="00037FAE">
        <w:rPr>
          <w:b/>
          <w:sz w:val="28"/>
          <w:szCs w:val="32"/>
        </w:rPr>
        <w:t>3.4.2 Node Communication Protocol</w:t>
      </w:r>
    </w:p>
    <w:p w14:paraId="2A01CFB8" w14:textId="173894AE" w:rsidR="009C0273" w:rsidRPr="00037FAE" w:rsidRDefault="009C0273" w:rsidP="009C0273">
      <w:pPr>
        <w:spacing w:line="480" w:lineRule="auto"/>
        <w:jc w:val="both"/>
        <w:rPr>
          <w:szCs w:val="32"/>
        </w:rPr>
      </w:pPr>
      <w:r w:rsidRPr="00037FAE">
        <w:rPr>
          <w:szCs w:val="32"/>
        </w:rPr>
        <w:t>Storage nodes communicate with the backend via a</w:t>
      </w:r>
      <w:r w:rsidR="00920D60">
        <w:rPr>
          <w:szCs w:val="32"/>
        </w:rPr>
        <w:t xml:space="preserve"> custom protocol that supports:</w:t>
      </w:r>
    </w:p>
    <w:p w14:paraId="228A85AF" w14:textId="77777777" w:rsidR="009C0273" w:rsidRPr="00762B42" w:rsidRDefault="009C0273" w:rsidP="00E162A0">
      <w:pPr>
        <w:pStyle w:val="ListParagraph"/>
        <w:numPr>
          <w:ilvl w:val="0"/>
          <w:numId w:val="21"/>
        </w:numPr>
        <w:spacing w:line="480" w:lineRule="auto"/>
        <w:rPr>
          <w:szCs w:val="32"/>
        </w:rPr>
      </w:pPr>
      <w:r w:rsidRPr="00762B42">
        <w:rPr>
          <w:szCs w:val="32"/>
        </w:rPr>
        <w:t>Secure transfer of encrypted chunks</w:t>
      </w:r>
    </w:p>
    <w:p w14:paraId="37375B1F" w14:textId="77777777" w:rsidR="009C0273" w:rsidRPr="00762B42" w:rsidRDefault="009C0273" w:rsidP="00E162A0">
      <w:pPr>
        <w:pStyle w:val="ListParagraph"/>
        <w:numPr>
          <w:ilvl w:val="0"/>
          <w:numId w:val="21"/>
        </w:numPr>
        <w:spacing w:line="480" w:lineRule="auto"/>
        <w:rPr>
          <w:szCs w:val="32"/>
        </w:rPr>
      </w:pPr>
      <w:r w:rsidRPr="00762B42">
        <w:rPr>
          <w:szCs w:val="32"/>
        </w:rPr>
        <w:t>Health reporting and status updates</w:t>
      </w:r>
    </w:p>
    <w:p w14:paraId="61AF9837" w14:textId="77777777" w:rsidR="009C0273" w:rsidRPr="00762B42" w:rsidRDefault="009C0273" w:rsidP="00E162A0">
      <w:pPr>
        <w:pStyle w:val="ListParagraph"/>
        <w:numPr>
          <w:ilvl w:val="0"/>
          <w:numId w:val="21"/>
        </w:numPr>
        <w:spacing w:line="480" w:lineRule="auto"/>
        <w:rPr>
          <w:szCs w:val="32"/>
        </w:rPr>
      </w:pPr>
      <w:r w:rsidRPr="00762B42">
        <w:rPr>
          <w:szCs w:val="32"/>
        </w:rPr>
        <w:t>Storage capacity advertisement</w:t>
      </w:r>
    </w:p>
    <w:p w14:paraId="286F5BA9" w14:textId="182D9FD8" w:rsidR="009C0273" w:rsidRDefault="009C0273" w:rsidP="00E162A0">
      <w:pPr>
        <w:pStyle w:val="ListParagraph"/>
        <w:numPr>
          <w:ilvl w:val="0"/>
          <w:numId w:val="21"/>
        </w:numPr>
        <w:spacing w:line="480" w:lineRule="auto"/>
        <w:rPr>
          <w:szCs w:val="32"/>
        </w:rPr>
      </w:pPr>
      <w:r w:rsidRPr="00762B42">
        <w:rPr>
          <w:szCs w:val="32"/>
        </w:rPr>
        <w:t>Chunk verification and integrity checks</w:t>
      </w:r>
    </w:p>
    <w:p w14:paraId="5937F322" w14:textId="6A109528" w:rsidR="00762B42" w:rsidRPr="00D33A30" w:rsidRDefault="00762B42" w:rsidP="00D33A30">
      <w:pPr>
        <w:spacing w:line="480" w:lineRule="auto"/>
        <w:rPr>
          <w:szCs w:val="32"/>
        </w:rPr>
      </w:pPr>
    </w:p>
    <w:p w14:paraId="531C2887" w14:textId="77777777" w:rsidR="009C0273" w:rsidRPr="00037FAE" w:rsidRDefault="009C0273" w:rsidP="009C0273">
      <w:pPr>
        <w:spacing w:line="480" w:lineRule="auto"/>
        <w:jc w:val="both"/>
        <w:rPr>
          <w:b/>
          <w:sz w:val="28"/>
          <w:szCs w:val="32"/>
        </w:rPr>
      </w:pPr>
      <w:r w:rsidRPr="00037FAE">
        <w:rPr>
          <w:b/>
          <w:sz w:val="28"/>
          <w:szCs w:val="32"/>
        </w:rPr>
        <w:t>3.5 Security Framework:</w:t>
      </w:r>
    </w:p>
    <w:p w14:paraId="016A1F6C" w14:textId="567EAA6D" w:rsidR="00B53658" w:rsidRPr="00037FAE" w:rsidRDefault="009C0273" w:rsidP="009C0273">
      <w:pPr>
        <w:spacing w:line="480" w:lineRule="auto"/>
        <w:jc w:val="both"/>
        <w:rPr>
          <w:sz w:val="32"/>
          <w:szCs w:val="32"/>
        </w:rPr>
      </w:pPr>
      <w:r w:rsidRPr="00037FAE">
        <w:rPr>
          <w:szCs w:val="32"/>
        </w:rPr>
        <w:t>Security is implemented at multiple levels throughout the system</w:t>
      </w:r>
      <w:r w:rsidR="008F4F33">
        <w:rPr>
          <w:sz w:val="32"/>
          <w:szCs w:val="32"/>
        </w:rPr>
        <w:t>.</w:t>
      </w:r>
    </w:p>
    <w:p w14:paraId="16D6E399" w14:textId="77777777" w:rsidR="009C0273" w:rsidRPr="00037FAE" w:rsidRDefault="009C0273" w:rsidP="009C0273">
      <w:pPr>
        <w:spacing w:line="480" w:lineRule="auto"/>
        <w:jc w:val="both"/>
        <w:rPr>
          <w:b/>
          <w:sz w:val="28"/>
          <w:szCs w:val="32"/>
        </w:rPr>
      </w:pPr>
      <w:r w:rsidRPr="00037FAE">
        <w:rPr>
          <w:b/>
          <w:sz w:val="28"/>
          <w:szCs w:val="32"/>
        </w:rPr>
        <w:t>3.5.1 Authentication and Authorization</w:t>
      </w:r>
    </w:p>
    <w:p w14:paraId="3301DFF1" w14:textId="2182A2F4" w:rsidR="009C0273" w:rsidRPr="00037FAE" w:rsidRDefault="009C0273" w:rsidP="009C0273">
      <w:pPr>
        <w:spacing w:line="480" w:lineRule="auto"/>
        <w:jc w:val="both"/>
        <w:rPr>
          <w:szCs w:val="32"/>
        </w:rPr>
      </w:pPr>
      <w:r w:rsidRPr="00037FAE">
        <w:rPr>
          <w:szCs w:val="32"/>
        </w:rPr>
        <w:t>The system supports m</w:t>
      </w:r>
      <w:r w:rsidR="00C83898">
        <w:rPr>
          <w:szCs w:val="32"/>
        </w:rPr>
        <w:t>ultiple authentication methods:</w:t>
      </w:r>
    </w:p>
    <w:p w14:paraId="69F8E1E3" w14:textId="5CA3A0F4" w:rsidR="009C0273" w:rsidRPr="00C83898" w:rsidRDefault="009C0273" w:rsidP="00E162A0">
      <w:pPr>
        <w:pStyle w:val="ListParagraph"/>
        <w:numPr>
          <w:ilvl w:val="0"/>
          <w:numId w:val="14"/>
        </w:numPr>
        <w:spacing w:line="480" w:lineRule="auto"/>
        <w:rPr>
          <w:szCs w:val="32"/>
        </w:rPr>
      </w:pPr>
      <w:proofErr w:type="spellStart"/>
      <w:r w:rsidRPr="00C83898">
        <w:rPr>
          <w:szCs w:val="32"/>
        </w:rPr>
        <w:t>Replit</w:t>
      </w:r>
      <w:proofErr w:type="spellEnd"/>
      <w:r w:rsidRPr="00C83898">
        <w:rPr>
          <w:szCs w:val="32"/>
        </w:rPr>
        <w:t xml:space="preserve"> </w:t>
      </w:r>
      <w:proofErr w:type="spellStart"/>
      <w:r w:rsidRPr="00C83898">
        <w:rPr>
          <w:szCs w:val="32"/>
        </w:rPr>
        <w:t>Auth</w:t>
      </w:r>
      <w:proofErr w:type="spellEnd"/>
      <w:r w:rsidRPr="00C83898">
        <w:rPr>
          <w:szCs w:val="32"/>
        </w:rPr>
        <w:t xml:space="preserve"> for cloud deployment</w:t>
      </w:r>
      <w:r w:rsidR="008705C4">
        <w:rPr>
          <w:szCs w:val="32"/>
        </w:rPr>
        <w:t>.</w:t>
      </w:r>
    </w:p>
    <w:p w14:paraId="0BFEAA4B" w14:textId="68FF81A4" w:rsidR="009C0273" w:rsidRPr="00C83898" w:rsidRDefault="009C0273" w:rsidP="00E162A0">
      <w:pPr>
        <w:pStyle w:val="ListParagraph"/>
        <w:numPr>
          <w:ilvl w:val="0"/>
          <w:numId w:val="14"/>
        </w:numPr>
        <w:spacing w:line="480" w:lineRule="auto"/>
        <w:rPr>
          <w:szCs w:val="32"/>
        </w:rPr>
      </w:pPr>
      <w:r w:rsidRPr="00C83898">
        <w:rPr>
          <w:szCs w:val="32"/>
        </w:rPr>
        <w:t>Local username/password authentication for development</w:t>
      </w:r>
      <w:r w:rsidR="008705C4">
        <w:rPr>
          <w:szCs w:val="32"/>
        </w:rPr>
        <w:t>.</w:t>
      </w:r>
    </w:p>
    <w:p w14:paraId="43D7B725" w14:textId="09FDF857" w:rsidR="009C0273" w:rsidRPr="00C83898" w:rsidRDefault="009C0273" w:rsidP="00E162A0">
      <w:pPr>
        <w:pStyle w:val="ListParagraph"/>
        <w:numPr>
          <w:ilvl w:val="0"/>
          <w:numId w:val="14"/>
        </w:numPr>
        <w:spacing w:line="480" w:lineRule="auto"/>
        <w:rPr>
          <w:szCs w:val="32"/>
        </w:rPr>
      </w:pPr>
      <w:r w:rsidRPr="00C83898">
        <w:rPr>
          <w:szCs w:val="32"/>
        </w:rPr>
        <w:t>OAuth integration capabilities for enterprise deployment</w:t>
      </w:r>
      <w:r w:rsidR="008705C4">
        <w:rPr>
          <w:szCs w:val="32"/>
        </w:rPr>
        <w:t>.</w:t>
      </w:r>
    </w:p>
    <w:p w14:paraId="4599CD40" w14:textId="77777777" w:rsidR="009C0273" w:rsidRPr="00037FAE" w:rsidRDefault="009C0273" w:rsidP="009C0273">
      <w:pPr>
        <w:spacing w:line="480" w:lineRule="auto"/>
        <w:jc w:val="both"/>
        <w:rPr>
          <w:b/>
          <w:sz w:val="28"/>
          <w:szCs w:val="32"/>
        </w:rPr>
      </w:pPr>
      <w:r w:rsidRPr="00037FAE">
        <w:rPr>
          <w:b/>
          <w:sz w:val="28"/>
          <w:szCs w:val="32"/>
        </w:rPr>
        <w:t>3.5.2 Data Protection</w:t>
      </w:r>
    </w:p>
    <w:p w14:paraId="3863DCAD" w14:textId="77777777" w:rsidR="009C0273" w:rsidRPr="00037FAE" w:rsidRDefault="009C0273" w:rsidP="009C0273">
      <w:pPr>
        <w:spacing w:line="480" w:lineRule="auto"/>
        <w:jc w:val="both"/>
      </w:pPr>
      <w:r w:rsidRPr="00037FAE">
        <w:t>To ensure data confidentiality and integrity:</w:t>
      </w:r>
    </w:p>
    <w:p w14:paraId="6A15BD2D" w14:textId="77777777" w:rsidR="009C0273" w:rsidRPr="00037FAE" w:rsidRDefault="009C0273" w:rsidP="009C0273">
      <w:pPr>
        <w:spacing w:line="480" w:lineRule="auto"/>
        <w:jc w:val="both"/>
      </w:pPr>
    </w:p>
    <w:p w14:paraId="5F074981" w14:textId="77777777" w:rsidR="009C0273" w:rsidRPr="00037FAE" w:rsidRDefault="009C0273" w:rsidP="00E162A0">
      <w:pPr>
        <w:pStyle w:val="ListParagraph"/>
        <w:numPr>
          <w:ilvl w:val="0"/>
          <w:numId w:val="13"/>
        </w:numPr>
        <w:spacing w:line="480" w:lineRule="auto"/>
      </w:pPr>
      <w:r w:rsidRPr="00037FAE">
        <w:t>All data is encrypted before leaving the client</w:t>
      </w:r>
    </w:p>
    <w:p w14:paraId="359BB1C1" w14:textId="77777777" w:rsidR="009C0273" w:rsidRPr="00037FAE" w:rsidRDefault="009C0273" w:rsidP="00E162A0">
      <w:pPr>
        <w:pStyle w:val="ListParagraph"/>
        <w:numPr>
          <w:ilvl w:val="0"/>
          <w:numId w:val="13"/>
        </w:numPr>
        <w:spacing w:line="480" w:lineRule="auto"/>
      </w:pPr>
      <w:r w:rsidRPr="00037FAE">
        <w:t>Transport layer security (TLS) protects data in transit</w:t>
      </w:r>
    </w:p>
    <w:p w14:paraId="30FF156D" w14:textId="77777777" w:rsidR="009C0273" w:rsidRPr="00037FAE" w:rsidRDefault="009C0273" w:rsidP="00E162A0">
      <w:pPr>
        <w:pStyle w:val="ListParagraph"/>
        <w:numPr>
          <w:ilvl w:val="0"/>
          <w:numId w:val="13"/>
        </w:numPr>
        <w:spacing w:line="480" w:lineRule="auto"/>
      </w:pPr>
      <w:r w:rsidRPr="00037FAE">
        <w:t>Cryptographic verification ensures data hasn't been tampered with</w:t>
      </w:r>
    </w:p>
    <w:p w14:paraId="44E5C80B" w14:textId="77777777" w:rsidR="009C0273" w:rsidRPr="00037FAE" w:rsidRDefault="009C0273" w:rsidP="00E162A0">
      <w:pPr>
        <w:pStyle w:val="ListParagraph"/>
        <w:numPr>
          <w:ilvl w:val="0"/>
          <w:numId w:val="13"/>
        </w:numPr>
        <w:spacing w:line="480" w:lineRule="auto"/>
      </w:pPr>
      <w:r w:rsidRPr="00037FAE">
        <w:t>Access control lists restrict file operations to authorized users</w:t>
      </w:r>
    </w:p>
    <w:p w14:paraId="59E05DF4" w14:textId="739647F1" w:rsidR="00C864DB" w:rsidRDefault="009C0273" w:rsidP="00E162A0">
      <w:pPr>
        <w:pStyle w:val="ListParagraph"/>
        <w:numPr>
          <w:ilvl w:val="0"/>
          <w:numId w:val="13"/>
        </w:numPr>
        <w:spacing w:line="480" w:lineRule="auto"/>
        <w:rPr>
          <w:szCs w:val="32"/>
        </w:rPr>
      </w:pPr>
      <w:r w:rsidRPr="00C83898">
        <w:rPr>
          <w:szCs w:val="32"/>
        </w:rPr>
        <w:t>The DFSS provides a robust, scalable solution for distributed storage with strong security guarantees and seamless user experience.</w:t>
      </w:r>
    </w:p>
    <w:p w14:paraId="6752DA84" w14:textId="41ACC739" w:rsidR="008705C4" w:rsidRDefault="008705C4" w:rsidP="008705C4">
      <w:pPr>
        <w:spacing w:line="480" w:lineRule="auto"/>
        <w:rPr>
          <w:szCs w:val="32"/>
        </w:rPr>
      </w:pPr>
    </w:p>
    <w:p w14:paraId="1C63BDCA" w14:textId="4BEE000B" w:rsidR="008705C4" w:rsidRDefault="008705C4" w:rsidP="008705C4">
      <w:pPr>
        <w:spacing w:line="480" w:lineRule="auto"/>
        <w:rPr>
          <w:szCs w:val="32"/>
        </w:rPr>
      </w:pPr>
    </w:p>
    <w:p w14:paraId="196FD27D" w14:textId="7A46B4F7" w:rsidR="008705C4" w:rsidRDefault="008705C4" w:rsidP="008705C4">
      <w:pPr>
        <w:spacing w:line="480" w:lineRule="auto"/>
        <w:rPr>
          <w:szCs w:val="32"/>
        </w:rPr>
      </w:pPr>
    </w:p>
    <w:p w14:paraId="059966F6" w14:textId="1BE78FA2" w:rsidR="006919C9" w:rsidRDefault="00C444BE" w:rsidP="008705C4">
      <w:pPr>
        <w:spacing w:line="480" w:lineRule="auto"/>
        <w:rPr>
          <w:szCs w:val="32"/>
        </w:rPr>
      </w:pPr>
      <w:r w:rsidRPr="00C444BE">
        <w:rPr>
          <w:noProof/>
          <w:szCs w:val="32"/>
        </w:rPr>
        <w:lastRenderedPageBreak/>
        <w:drawing>
          <wp:inline distT="0" distB="0" distL="0" distR="0" wp14:anchorId="19471749" wp14:editId="5C757A45">
            <wp:extent cx="5731510" cy="4661606"/>
            <wp:effectExtent l="0" t="0" r="2540" b="5715"/>
            <wp:docPr id="25" name="Picture 25" descr="C:\Users\Asus\Downloads\encry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encryp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661606"/>
                    </a:xfrm>
                    <a:prstGeom prst="rect">
                      <a:avLst/>
                    </a:prstGeom>
                    <a:noFill/>
                    <a:ln>
                      <a:noFill/>
                    </a:ln>
                  </pic:spPr>
                </pic:pic>
              </a:graphicData>
            </a:graphic>
          </wp:inline>
        </w:drawing>
      </w:r>
    </w:p>
    <w:p w14:paraId="024E96FF" w14:textId="13F6491D" w:rsidR="00C444BE" w:rsidRPr="00C77343" w:rsidRDefault="00C444BE" w:rsidP="00C444BE">
      <w:pPr>
        <w:pStyle w:val="Caption"/>
        <w:jc w:val="center"/>
        <w:rPr>
          <w:bCs/>
          <w:i w:val="0"/>
          <w:color w:val="auto"/>
          <w:sz w:val="20"/>
          <w:szCs w:val="20"/>
        </w:rPr>
      </w:pPr>
      <w:r w:rsidRPr="00864812">
        <w:rPr>
          <w:b/>
          <w:i w:val="0"/>
          <w:color w:val="auto"/>
          <w:sz w:val="20"/>
          <w:szCs w:val="20"/>
        </w:rPr>
        <w:t xml:space="preserve">Figure </w:t>
      </w:r>
      <w:proofErr w:type="gramStart"/>
      <w:r>
        <w:rPr>
          <w:b/>
          <w:i w:val="0"/>
          <w:color w:val="auto"/>
          <w:sz w:val="20"/>
          <w:szCs w:val="20"/>
        </w:rPr>
        <w:t>3.5.1</w:t>
      </w:r>
      <w:r w:rsidRPr="00864812">
        <w:rPr>
          <w:rStyle w:val="Strong"/>
          <w:b w:val="0"/>
          <w:i w:val="0"/>
          <w:color w:val="auto"/>
          <w:sz w:val="20"/>
          <w:szCs w:val="20"/>
        </w:rPr>
        <w:t xml:space="preserve"> </w:t>
      </w:r>
      <w:r>
        <w:rPr>
          <w:rStyle w:val="Strong"/>
          <w:b w:val="0"/>
          <w:i w:val="0"/>
          <w:color w:val="auto"/>
          <w:sz w:val="20"/>
          <w:szCs w:val="20"/>
        </w:rPr>
        <w:t>:</w:t>
      </w:r>
      <w:proofErr w:type="gramEnd"/>
      <w:r>
        <w:rPr>
          <w:rStyle w:val="Strong"/>
          <w:b w:val="0"/>
          <w:i w:val="0"/>
          <w:color w:val="auto"/>
          <w:sz w:val="20"/>
          <w:szCs w:val="20"/>
        </w:rPr>
        <w:t xml:space="preserve"> </w:t>
      </w:r>
      <w:r w:rsidR="00DD32E4">
        <w:rPr>
          <w:rStyle w:val="Strong"/>
          <w:b w:val="0"/>
          <w:i w:val="0"/>
          <w:color w:val="auto"/>
          <w:sz w:val="20"/>
          <w:szCs w:val="20"/>
        </w:rPr>
        <w:t>File Encryption Process</w:t>
      </w:r>
    </w:p>
    <w:p w14:paraId="1C035CE0" w14:textId="77777777" w:rsidR="00C444BE" w:rsidRPr="008235F5" w:rsidRDefault="00C444BE" w:rsidP="00C444BE">
      <w:pPr>
        <w:pStyle w:val="ListParagraph"/>
        <w:spacing w:line="480" w:lineRule="auto"/>
        <w:rPr>
          <w:szCs w:val="32"/>
        </w:rPr>
      </w:pPr>
    </w:p>
    <w:p w14:paraId="1D7DEB62" w14:textId="77777777" w:rsidR="00C444BE" w:rsidRDefault="00C444BE" w:rsidP="008705C4">
      <w:pPr>
        <w:spacing w:line="480" w:lineRule="auto"/>
        <w:rPr>
          <w:szCs w:val="32"/>
        </w:rPr>
      </w:pPr>
    </w:p>
    <w:p w14:paraId="3793F4F7" w14:textId="2804050A" w:rsidR="00C444BE" w:rsidRDefault="00C444BE" w:rsidP="008705C4">
      <w:pPr>
        <w:spacing w:line="480" w:lineRule="auto"/>
        <w:rPr>
          <w:szCs w:val="32"/>
        </w:rPr>
      </w:pPr>
      <w:r w:rsidRPr="00C444BE">
        <w:rPr>
          <w:noProof/>
          <w:szCs w:val="32"/>
        </w:rPr>
        <w:lastRenderedPageBreak/>
        <w:drawing>
          <wp:inline distT="0" distB="0" distL="0" distR="0" wp14:anchorId="3D6A56AE" wp14:editId="1A4F7348">
            <wp:extent cx="3824577" cy="6289040"/>
            <wp:effectExtent l="0" t="0" r="5080" b="0"/>
            <wp:docPr id="27" name="Picture 27" descr="C:\Users\Asus\Downloads\decry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decrypt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30509" cy="6298794"/>
                    </a:xfrm>
                    <a:prstGeom prst="rect">
                      <a:avLst/>
                    </a:prstGeom>
                    <a:noFill/>
                    <a:ln>
                      <a:noFill/>
                    </a:ln>
                  </pic:spPr>
                </pic:pic>
              </a:graphicData>
            </a:graphic>
          </wp:inline>
        </w:drawing>
      </w:r>
    </w:p>
    <w:p w14:paraId="4B2865E4" w14:textId="59EBDD02" w:rsidR="00EF4960" w:rsidRPr="00C77343" w:rsidRDefault="00EF4960" w:rsidP="00EF4960">
      <w:pPr>
        <w:pStyle w:val="Caption"/>
        <w:jc w:val="center"/>
        <w:rPr>
          <w:bCs/>
          <w:i w:val="0"/>
          <w:color w:val="auto"/>
          <w:sz w:val="20"/>
          <w:szCs w:val="20"/>
        </w:rPr>
      </w:pPr>
      <w:r w:rsidRPr="00864812">
        <w:rPr>
          <w:b/>
          <w:i w:val="0"/>
          <w:color w:val="auto"/>
          <w:sz w:val="20"/>
          <w:szCs w:val="20"/>
        </w:rPr>
        <w:t xml:space="preserve">Figure </w:t>
      </w:r>
      <w:proofErr w:type="gramStart"/>
      <w:r>
        <w:rPr>
          <w:b/>
          <w:i w:val="0"/>
          <w:color w:val="auto"/>
          <w:sz w:val="20"/>
          <w:szCs w:val="20"/>
        </w:rPr>
        <w:t>3.5.2</w:t>
      </w:r>
      <w:r w:rsidRPr="00864812">
        <w:rPr>
          <w:rStyle w:val="Strong"/>
          <w:b w:val="0"/>
          <w:i w:val="0"/>
          <w:color w:val="auto"/>
          <w:sz w:val="20"/>
          <w:szCs w:val="20"/>
        </w:rPr>
        <w:t xml:space="preserve"> </w:t>
      </w:r>
      <w:r>
        <w:rPr>
          <w:rStyle w:val="Strong"/>
          <w:b w:val="0"/>
          <w:i w:val="0"/>
          <w:color w:val="auto"/>
          <w:sz w:val="20"/>
          <w:szCs w:val="20"/>
        </w:rPr>
        <w:t>:</w:t>
      </w:r>
      <w:proofErr w:type="gramEnd"/>
      <w:r>
        <w:rPr>
          <w:rStyle w:val="Strong"/>
          <w:b w:val="0"/>
          <w:i w:val="0"/>
          <w:color w:val="auto"/>
          <w:sz w:val="20"/>
          <w:szCs w:val="20"/>
        </w:rPr>
        <w:t xml:space="preserve"> File Decryption process</w:t>
      </w:r>
    </w:p>
    <w:p w14:paraId="67D9ADB9" w14:textId="77777777" w:rsidR="00EF4960" w:rsidRPr="008235F5" w:rsidRDefault="00EF4960" w:rsidP="00EF4960">
      <w:pPr>
        <w:pStyle w:val="ListParagraph"/>
        <w:spacing w:line="480" w:lineRule="auto"/>
        <w:rPr>
          <w:szCs w:val="32"/>
        </w:rPr>
      </w:pPr>
    </w:p>
    <w:p w14:paraId="4000F28F" w14:textId="2F4672E9" w:rsidR="006919C9" w:rsidRDefault="006919C9" w:rsidP="008705C4">
      <w:pPr>
        <w:spacing w:line="480" w:lineRule="auto"/>
        <w:rPr>
          <w:szCs w:val="32"/>
        </w:rPr>
      </w:pPr>
    </w:p>
    <w:p w14:paraId="3CB3305B" w14:textId="0FAC2BA4" w:rsidR="006919C9" w:rsidRDefault="006919C9" w:rsidP="008705C4">
      <w:pPr>
        <w:spacing w:line="480" w:lineRule="auto"/>
        <w:rPr>
          <w:szCs w:val="32"/>
        </w:rPr>
      </w:pPr>
    </w:p>
    <w:p w14:paraId="5B12E7C7" w14:textId="0C98DAF8" w:rsidR="00B3181C" w:rsidRDefault="00B3181C" w:rsidP="008705C4">
      <w:pPr>
        <w:spacing w:line="480" w:lineRule="auto"/>
        <w:rPr>
          <w:szCs w:val="32"/>
        </w:rPr>
      </w:pPr>
    </w:p>
    <w:p w14:paraId="5F1515F0" w14:textId="7B964AD7" w:rsidR="00B3181C" w:rsidRDefault="00B3181C" w:rsidP="008705C4">
      <w:pPr>
        <w:spacing w:line="480" w:lineRule="auto"/>
        <w:rPr>
          <w:szCs w:val="32"/>
        </w:rPr>
      </w:pPr>
    </w:p>
    <w:p w14:paraId="5AD03FA5" w14:textId="05760DD9" w:rsidR="008705C4" w:rsidRPr="008705C4" w:rsidRDefault="008705C4" w:rsidP="008705C4">
      <w:pPr>
        <w:spacing w:line="480" w:lineRule="auto"/>
        <w:rPr>
          <w:szCs w:val="32"/>
        </w:rPr>
      </w:pPr>
    </w:p>
    <w:p w14:paraId="01863543" w14:textId="77777777" w:rsidR="00FF79DC" w:rsidRPr="006C708C" w:rsidRDefault="00FF79DC" w:rsidP="00FF79DC">
      <w:pPr>
        <w:spacing w:line="480" w:lineRule="auto"/>
        <w:jc w:val="both"/>
        <w:rPr>
          <w:b/>
          <w:sz w:val="32"/>
          <w:szCs w:val="32"/>
        </w:rPr>
      </w:pPr>
      <w:r w:rsidRPr="006C708C">
        <w:rPr>
          <w:b/>
          <w:sz w:val="32"/>
          <w:szCs w:val="32"/>
        </w:rPr>
        <w:lastRenderedPageBreak/>
        <w:t>Chapter 4</w:t>
      </w:r>
    </w:p>
    <w:p w14:paraId="14B5F06F" w14:textId="77777777" w:rsidR="00FF79DC" w:rsidRPr="006C708C" w:rsidRDefault="00FF79DC" w:rsidP="006C708C">
      <w:pPr>
        <w:spacing w:line="480" w:lineRule="auto"/>
        <w:ind w:left="1440" w:firstLine="720"/>
        <w:jc w:val="both"/>
        <w:rPr>
          <w:b/>
          <w:sz w:val="36"/>
          <w:szCs w:val="32"/>
        </w:rPr>
      </w:pPr>
      <w:r w:rsidRPr="006C708C">
        <w:rPr>
          <w:b/>
          <w:sz w:val="36"/>
          <w:szCs w:val="32"/>
        </w:rPr>
        <w:t>Requirements and Methodology</w:t>
      </w:r>
    </w:p>
    <w:p w14:paraId="22D5826E" w14:textId="77777777" w:rsidR="00FF79DC" w:rsidRPr="006C708C" w:rsidRDefault="00FF79DC" w:rsidP="00FF79DC">
      <w:pPr>
        <w:spacing w:line="480" w:lineRule="auto"/>
        <w:jc w:val="both"/>
        <w:rPr>
          <w:b/>
          <w:sz w:val="28"/>
          <w:szCs w:val="32"/>
        </w:rPr>
      </w:pPr>
      <w:r w:rsidRPr="006C708C">
        <w:rPr>
          <w:b/>
          <w:sz w:val="28"/>
          <w:szCs w:val="32"/>
        </w:rPr>
        <w:t>4.1 Requirements</w:t>
      </w:r>
    </w:p>
    <w:p w14:paraId="73F98C76" w14:textId="77777777" w:rsidR="00FF79DC" w:rsidRPr="006C708C" w:rsidRDefault="00FF79DC" w:rsidP="00FF79DC">
      <w:pPr>
        <w:spacing w:line="480" w:lineRule="auto"/>
        <w:jc w:val="both"/>
        <w:rPr>
          <w:szCs w:val="32"/>
        </w:rPr>
      </w:pPr>
      <w:r w:rsidRPr="006C708C">
        <w:rPr>
          <w:szCs w:val="32"/>
        </w:rPr>
        <w:t>This section outlines the essential and optional software tools, libraries, and frameworks used in the system, along with the hardware specifications needed to develop and run the Distributed File Storage System effectively.</w:t>
      </w:r>
    </w:p>
    <w:p w14:paraId="478E92E6" w14:textId="77777777" w:rsidR="00FF79DC" w:rsidRPr="006C708C" w:rsidRDefault="00FF79DC" w:rsidP="00FF79DC">
      <w:pPr>
        <w:spacing w:line="480" w:lineRule="auto"/>
        <w:jc w:val="both"/>
        <w:rPr>
          <w:sz w:val="32"/>
          <w:szCs w:val="32"/>
        </w:rPr>
      </w:pPr>
    </w:p>
    <w:p w14:paraId="43A665BC" w14:textId="77777777" w:rsidR="00FF79DC" w:rsidRPr="006C708C" w:rsidRDefault="00FF79DC" w:rsidP="00FF79DC">
      <w:pPr>
        <w:spacing w:line="480" w:lineRule="auto"/>
        <w:jc w:val="both"/>
        <w:rPr>
          <w:b/>
          <w:sz w:val="28"/>
          <w:szCs w:val="32"/>
        </w:rPr>
      </w:pPr>
      <w:r w:rsidRPr="006C708C">
        <w:rPr>
          <w:b/>
          <w:sz w:val="28"/>
          <w:szCs w:val="32"/>
        </w:rPr>
        <w:t>4.1.1 Software Requirements</w:t>
      </w:r>
    </w:p>
    <w:p w14:paraId="603BF516" w14:textId="481E7569" w:rsidR="00FF79DC" w:rsidRPr="006C708C" w:rsidRDefault="00FF79DC" w:rsidP="00FF79DC">
      <w:pPr>
        <w:spacing w:line="480" w:lineRule="auto"/>
        <w:jc w:val="both"/>
        <w:rPr>
          <w:b/>
          <w:sz w:val="28"/>
          <w:szCs w:val="32"/>
        </w:rPr>
      </w:pPr>
      <w:r w:rsidRPr="006C708C">
        <w:rPr>
          <w:b/>
          <w:sz w:val="28"/>
          <w:szCs w:val="32"/>
        </w:rPr>
        <w:t>Frontend</w:t>
      </w:r>
      <w:r w:rsidR="006C708C">
        <w:rPr>
          <w:b/>
          <w:sz w:val="28"/>
          <w:szCs w:val="32"/>
        </w:rPr>
        <w:t xml:space="preserve"> -</w:t>
      </w:r>
    </w:p>
    <w:p w14:paraId="7736288D" w14:textId="7E18EB39" w:rsidR="00FF79DC" w:rsidRPr="006C708C" w:rsidRDefault="00FF79DC" w:rsidP="00E162A0">
      <w:pPr>
        <w:pStyle w:val="ListParagraph"/>
        <w:numPr>
          <w:ilvl w:val="0"/>
          <w:numId w:val="22"/>
        </w:numPr>
        <w:spacing w:line="480" w:lineRule="auto"/>
        <w:rPr>
          <w:szCs w:val="32"/>
        </w:rPr>
      </w:pPr>
      <w:r w:rsidRPr="006C708C">
        <w:rPr>
          <w:b/>
          <w:szCs w:val="32"/>
        </w:rPr>
        <w:t xml:space="preserve">React.js (v18.x) </w:t>
      </w:r>
      <w:r w:rsidRPr="006C708C">
        <w:rPr>
          <w:szCs w:val="32"/>
        </w:rPr>
        <w:t>– A JavaScript library for building interactive user interfaces with component-based architecture</w:t>
      </w:r>
      <w:r w:rsidR="006C708C">
        <w:rPr>
          <w:szCs w:val="32"/>
        </w:rPr>
        <w:t>.</w:t>
      </w:r>
    </w:p>
    <w:p w14:paraId="73BEA813" w14:textId="01E4B6B8" w:rsidR="00FF79DC" w:rsidRPr="006C708C" w:rsidRDefault="00FF79DC" w:rsidP="00E162A0">
      <w:pPr>
        <w:pStyle w:val="ListParagraph"/>
        <w:numPr>
          <w:ilvl w:val="0"/>
          <w:numId w:val="22"/>
        </w:numPr>
        <w:spacing w:line="480" w:lineRule="auto"/>
        <w:rPr>
          <w:szCs w:val="32"/>
        </w:rPr>
      </w:pPr>
      <w:proofErr w:type="spellStart"/>
      <w:r w:rsidRPr="006C708C">
        <w:rPr>
          <w:b/>
          <w:szCs w:val="32"/>
        </w:rPr>
        <w:t>TypeScript</w:t>
      </w:r>
      <w:proofErr w:type="spellEnd"/>
      <w:r w:rsidRPr="006C708C">
        <w:rPr>
          <w:b/>
          <w:szCs w:val="32"/>
        </w:rPr>
        <w:t xml:space="preserve"> (v5.x) </w:t>
      </w:r>
      <w:r w:rsidRPr="006C708C">
        <w:rPr>
          <w:szCs w:val="32"/>
        </w:rPr>
        <w:t>– A strongly typed programming language that builds on JavaScript for better maintainability</w:t>
      </w:r>
      <w:r w:rsidR="006C708C">
        <w:rPr>
          <w:szCs w:val="32"/>
        </w:rPr>
        <w:t>.</w:t>
      </w:r>
    </w:p>
    <w:p w14:paraId="7442CEAB" w14:textId="34C2E315" w:rsidR="00FF79DC" w:rsidRPr="006C708C" w:rsidRDefault="00FF79DC" w:rsidP="00E162A0">
      <w:pPr>
        <w:pStyle w:val="ListParagraph"/>
        <w:numPr>
          <w:ilvl w:val="0"/>
          <w:numId w:val="22"/>
        </w:numPr>
        <w:spacing w:line="480" w:lineRule="auto"/>
        <w:rPr>
          <w:szCs w:val="32"/>
        </w:rPr>
      </w:pPr>
      <w:proofErr w:type="spellStart"/>
      <w:r w:rsidRPr="006C708C">
        <w:rPr>
          <w:b/>
          <w:szCs w:val="32"/>
        </w:rPr>
        <w:t>TanStack</w:t>
      </w:r>
      <w:proofErr w:type="spellEnd"/>
      <w:r w:rsidRPr="006C708C">
        <w:rPr>
          <w:b/>
          <w:szCs w:val="32"/>
        </w:rPr>
        <w:t xml:space="preserve"> Query (v5.x) </w:t>
      </w:r>
      <w:r w:rsidRPr="006C708C">
        <w:rPr>
          <w:szCs w:val="32"/>
        </w:rPr>
        <w:t>– A powerful data fetching and caching library for managing server state</w:t>
      </w:r>
      <w:r w:rsidR="006C708C">
        <w:rPr>
          <w:szCs w:val="32"/>
        </w:rPr>
        <w:t>.</w:t>
      </w:r>
    </w:p>
    <w:p w14:paraId="41FF7A5F" w14:textId="1F3CAE1C" w:rsidR="00FF79DC" w:rsidRPr="006C708C" w:rsidRDefault="00FF79DC" w:rsidP="00E162A0">
      <w:pPr>
        <w:pStyle w:val="ListParagraph"/>
        <w:numPr>
          <w:ilvl w:val="0"/>
          <w:numId w:val="22"/>
        </w:numPr>
        <w:spacing w:line="480" w:lineRule="auto"/>
        <w:rPr>
          <w:szCs w:val="32"/>
        </w:rPr>
      </w:pPr>
      <w:proofErr w:type="spellStart"/>
      <w:r w:rsidRPr="006C708C">
        <w:rPr>
          <w:b/>
          <w:szCs w:val="32"/>
        </w:rPr>
        <w:t>shadcn</w:t>
      </w:r>
      <w:proofErr w:type="spellEnd"/>
      <w:r w:rsidRPr="006C708C">
        <w:rPr>
          <w:b/>
          <w:szCs w:val="32"/>
        </w:rPr>
        <w:t>/</w:t>
      </w:r>
      <w:proofErr w:type="spellStart"/>
      <w:r w:rsidRPr="006C708C">
        <w:rPr>
          <w:b/>
          <w:szCs w:val="32"/>
        </w:rPr>
        <w:t>ui</w:t>
      </w:r>
      <w:proofErr w:type="spellEnd"/>
      <w:r w:rsidRPr="006C708C">
        <w:rPr>
          <w:b/>
          <w:szCs w:val="32"/>
        </w:rPr>
        <w:t xml:space="preserve"> </w:t>
      </w:r>
      <w:r w:rsidRPr="006C708C">
        <w:rPr>
          <w:szCs w:val="32"/>
        </w:rPr>
        <w:t>– A collection of reusable components built with Radix UI and Tailwind CSS</w:t>
      </w:r>
      <w:r w:rsidR="006C708C">
        <w:rPr>
          <w:szCs w:val="32"/>
        </w:rPr>
        <w:t>.</w:t>
      </w:r>
    </w:p>
    <w:p w14:paraId="010658EB" w14:textId="665540CE" w:rsidR="00FF79DC" w:rsidRPr="006C708C" w:rsidRDefault="00FF79DC" w:rsidP="00E162A0">
      <w:pPr>
        <w:pStyle w:val="ListParagraph"/>
        <w:numPr>
          <w:ilvl w:val="0"/>
          <w:numId w:val="22"/>
        </w:numPr>
        <w:spacing w:line="480" w:lineRule="auto"/>
        <w:rPr>
          <w:szCs w:val="32"/>
        </w:rPr>
      </w:pPr>
      <w:r w:rsidRPr="006C708C">
        <w:rPr>
          <w:b/>
          <w:szCs w:val="32"/>
        </w:rPr>
        <w:t>Tailwind CSS (v3.x)</w:t>
      </w:r>
      <w:r w:rsidRPr="006C708C">
        <w:rPr>
          <w:szCs w:val="32"/>
        </w:rPr>
        <w:t xml:space="preserve"> – A utility-first CSS framework for rapidly building custom user interfaces</w:t>
      </w:r>
      <w:r w:rsidR="006C708C">
        <w:rPr>
          <w:szCs w:val="32"/>
        </w:rPr>
        <w:t>.</w:t>
      </w:r>
    </w:p>
    <w:p w14:paraId="6B8DF102" w14:textId="4649E678" w:rsidR="00FF79DC" w:rsidRPr="006C708C" w:rsidRDefault="00FF79DC" w:rsidP="00E162A0">
      <w:pPr>
        <w:pStyle w:val="ListParagraph"/>
        <w:numPr>
          <w:ilvl w:val="0"/>
          <w:numId w:val="22"/>
        </w:numPr>
        <w:spacing w:line="480" w:lineRule="auto"/>
        <w:rPr>
          <w:szCs w:val="32"/>
        </w:rPr>
      </w:pPr>
      <w:proofErr w:type="spellStart"/>
      <w:r w:rsidRPr="006C708C">
        <w:rPr>
          <w:b/>
          <w:szCs w:val="32"/>
        </w:rPr>
        <w:t>Wouter</w:t>
      </w:r>
      <w:proofErr w:type="spellEnd"/>
      <w:r w:rsidRPr="006C708C">
        <w:rPr>
          <w:b/>
          <w:szCs w:val="32"/>
        </w:rPr>
        <w:t xml:space="preserve"> </w:t>
      </w:r>
      <w:r w:rsidRPr="006C708C">
        <w:rPr>
          <w:szCs w:val="32"/>
        </w:rPr>
        <w:t>– A lightweight router for React applications with minimal dependencies</w:t>
      </w:r>
      <w:r w:rsidR="006C708C">
        <w:rPr>
          <w:szCs w:val="32"/>
        </w:rPr>
        <w:t>.</w:t>
      </w:r>
    </w:p>
    <w:p w14:paraId="3F63B810" w14:textId="174B58DF" w:rsidR="00FF79DC" w:rsidRPr="006C708C" w:rsidRDefault="00FF79DC" w:rsidP="00E162A0">
      <w:pPr>
        <w:pStyle w:val="ListParagraph"/>
        <w:numPr>
          <w:ilvl w:val="0"/>
          <w:numId w:val="22"/>
        </w:numPr>
        <w:spacing w:line="480" w:lineRule="auto"/>
        <w:rPr>
          <w:szCs w:val="32"/>
        </w:rPr>
      </w:pPr>
      <w:proofErr w:type="spellStart"/>
      <w:r w:rsidRPr="006C708C">
        <w:rPr>
          <w:b/>
          <w:szCs w:val="32"/>
        </w:rPr>
        <w:t>Recharts</w:t>
      </w:r>
      <w:proofErr w:type="spellEnd"/>
      <w:r w:rsidRPr="006C708C">
        <w:rPr>
          <w:szCs w:val="32"/>
        </w:rPr>
        <w:t xml:space="preserve"> – A </w:t>
      </w:r>
      <w:proofErr w:type="spellStart"/>
      <w:r w:rsidRPr="006C708C">
        <w:rPr>
          <w:szCs w:val="32"/>
        </w:rPr>
        <w:t>composable</w:t>
      </w:r>
      <w:proofErr w:type="spellEnd"/>
      <w:r w:rsidRPr="006C708C">
        <w:rPr>
          <w:szCs w:val="32"/>
        </w:rPr>
        <w:t xml:space="preserve"> charting library for visualizing storage and system metrics</w:t>
      </w:r>
      <w:r w:rsidR="006C708C">
        <w:rPr>
          <w:szCs w:val="32"/>
        </w:rPr>
        <w:t>.</w:t>
      </w:r>
    </w:p>
    <w:p w14:paraId="23FED3FF" w14:textId="77777777" w:rsidR="00C44FA4" w:rsidRDefault="00C44FA4" w:rsidP="00FF79DC">
      <w:pPr>
        <w:spacing w:line="480" w:lineRule="auto"/>
        <w:jc w:val="both"/>
        <w:rPr>
          <w:b/>
          <w:sz w:val="28"/>
          <w:szCs w:val="32"/>
        </w:rPr>
      </w:pPr>
    </w:p>
    <w:p w14:paraId="2852D993" w14:textId="77777777" w:rsidR="00C44FA4" w:rsidRDefault="00C44FA4" w:rsidP="00FF79DC">
      <w:pPr>
        <w:spacing w:line="480" w:lineRule="auto"/>
        <w:jc w:val="both"/>
        <w:rPr>
          <w:b/>
          <w:sz w:val="28"/>
          <w:szCs w:val="32"/>
        </w:rPr>
      </w:pPr>
    </w:p>
    <w:p w14:paraId="5F1BF41D" w14:textId="2E027FE3" w:rsidR="00FF79DC" w:rsidRPr="00CE079B" w:rsidRDefault="00FF79DC" w:rsidP="00FF79DC">
      <w:pPr>
        <w:spacing w:line="480" w:lineRule="auto"/>
        <w:jc w:val="both"/>
        <w:rPr>
          <w:b/>
          <w:sz w:val="28"/>
          <w:szCs w:val="32"/>
        </w:rPr>
      </w:pPr>
      <w:r w:rsidRPr="006C708C">
        <w:rPr>
          <w:b/>
          <w:sz w:val="28"/>
          <w:szCs w:val="32"/>
        </w:rPr>
        <w:lastRenderedPageBreak/>
        <w:t>Backend</w:t>
      </w:r>
      <w:r w:rsidR="006C708C">
        <w:rPr>
          <w:b/>
          <w:sz w:val="28"/>
          <w:szCs w:val="32"/>
        </w:rPr>
        <w:t xml:space="preserve"> -</w:t>
      </w:r>
    </w:p>
    <w:p w14:paraId="4E70EEA6" w14:textId="634D0B1B" w:rsidR="00FF79DC" w:rsidRPr="00CE079B" w:rsidRDefault="00FF79DC" w:rsidP="00E162A0">
      <w:pPr>
        <w:pStyle w:val="ListParagraph"/>
        <w:numPr>
          <w:ilvl w:val="0"/>
          <w:numId w:val="23"/>
        </w:numPr>
        <w:spacing w:line="480" w:lineRule="auto"/>
        <w:rPr>
          <w:szCs w:val="32"/>
        </w:rPr>
      </w:pPr>
      <w:r w:rsidRPr="00CE079B">
        <w:rPr>
          <w:b/>
          <w:szCs w:val="32"/>
        </w:rPr>
        <w:t xml:space="preserve">Node.js (v20.x) </w:t>
      </w:r>
      <w:r w:rsidRPr="00CE079B">
        <w:rPr>
          <w:szCs w:val="32"/>
        </w:rPr>
        <w:t>– A JavaScript runtime built on Chrome's V8 JavaScript engine</w:t>
      </w:r>
      <w:r w:rsidR="00CE079B">
        <w:rPr>
          <w:szCs w:val="32"/>
        </w:rPr>
        <w:t>.</w:t>
      </w:r>
    </w:p>
    <w:p w14:paraId="5D8048A5" w14:textId="7EF25AA3" w:rsidR="00FF79DC" w:rsidRPr="00CE079B" w:rsidRDefault="00FF79DC" w:rsidP="00E162A0">
      <w:pPr>
        <w:pStyle w:val="ListParagraph"/>
        <w:numPr>
          <w:ilvl w:val="0"/>
          <w:numId w:val="23"/>
        </w:numPr>
        <w:spacing w:line="480" w:lineRule="auto"/>
        <w:rPr>
          <w:szCs w:val="32"/>
        </w:rPr>
      </w:pPr>
      <w:r w:rsidRPr="00CE079B">
        <w:rPr>
          <w:b/>
          <w:szCs w:val="32"/>
        </w:rPr>
        <w:t>Express.js (v4.x)</w:t>
      </w:r>
      <w:r w:rsidRPr="00CE079B">
        <w:rPr>
          <w:szCs w:val="32"/>
        </w:rPr>
        <w:t xml:space="preserve"> – A minimal web framework for Node.js for building APIs</w:t>
      </w:r>
      <w:r w:rsidR="00CE079B">
        <w:rPr>
          <w:szCs w:val="32"/>
        </w:rPr>
        <w:t>.</w:t>
      </w:r>
    </w:p>
    <w:p w14:paraId="1D6FC2D3" w14:textId="64D5A108" w:rsidR="00FF79DC" w:rsidRPr="00CE079B" w:rsidRDefault="00FF79DC" w:rsidP="00E162A0">
      <w:pPr>
        <w:pStyle w:val="ListParagraph"/>
        <w:numPr>
          <w:ilvl w:val="0"/>
          <w:numId w:val="23"/>
        </w:numPr>
        <w:spacing w:line="480" w:lineRule="auto"/>
        <w:rPr>
          <w:szCs w:val="32"/>
        </w:rPr>
      </w:pPr>
      <w:proofErr w:type="spellStart"/>
      <w:r w:rsidRPr="00CE079B">
        <w:rPr>
          <w:b/>
          <w:szCs w:val="32"/>
        </w:rPr>
        <w:t>WebSocket</w:t>
      </w:r>
      <w:proofErr w:type="spellEnd"/>
      <w:r w:rsidRPr="00CE079B">
        <w:rPr>
          <w:b/>
          <w:szCs w:val="32"/>
        </w:rPr>
        <w:t xml:space="preserve"> (</w:t>
      </w:r>
      <w:proofErr w:type="spellStart"/>
      <w:r w:rsidRPr="00CE079B">
        <w:rPr>
          <w:b/>
          <w:szCs w:val="32"/>
        </w:rPr>
        <w:t>ws</w:t>
      </w:r>
      <w:proofErr w:type="spellEnd"/>
      <w:r w:rsidRPr="00CE079B">
        <w:rPr>
          <w:b/>
          <w:szCs w:val="32"/>
        </w:rPr>
        <w:t xml:space="preserve">) </w:t>
      </w:r>
      <w:r w:rsidRPr="00CE079B">
        <w:rPr>
          <w:szCs w:val="32"/>
        </w:rPr>
        <w:t>– For real-time communication between client and server</w:t>
      </w:r>
      <w:r w:rsidR="00CE079B">
        <w:rPr>
          <w:szCs w:val="32"/>
        </w:rPr>
        <w:t>.</w:t>
      </w:r>
    </w:p>
    <w:p w14:paraId="6391ED2B" w14:textId="41963E48" w:rsidR="00FF79DC" w:rsidRPr="00CE079B" w:rsidRDefault="00FF79DC" w:rsidP="00E162A0">
      <w:pPr>
        <w:pStyle w:val="ListParagraph"/>
        <w:numPr>
          <w:ilvl w:val="0"/>
          <w:numId w:val="23"/>
        </w:numPr>
        <w:spacing w:line="480" w:lineRule="auto"/>
        <w:rPr>
          <w:szCs w:val="32"/>
        </w:rPr>
      </w:pPr>
      <w:proofErr w:type="spellStart"/>
      <w:r w:rsidRPr="00CE079B">
        <w:rPr>
          <w:b/>
          <w:szCs w:val="32"/>
        </w:rPr>
        <w:t>Multer</w:t>
      </w:r>
      <w:proofErr w:type="spellEnd"/>
      <w:r w:rsidRPr="00CE079B">
        <w:rPr>
          <w:b/>
          <w:szCs w:val="32"/>
        </w:rPr>
        <w:t xml:space="preserve"> </w:t>
      </w:r>
      <w:r w:rsidRPr="00CE079B">
        <w:rPr>
          <w:szCs w:val="32"/>
        </w:rPr>
        <w:t>– Middleware for handling multipart/form-data, primarily used for file uploads</w:t>
      </w:r>
      <w:r w:rsidR="00CE079B">
        <w:rPr>
          <w:szCs w:val="32"/>
        </w:rPr>
        <w:t>.</w:t>
      </w:r>
    </w:p>
    <w:p w14:paraId="704486A0" w14:textId="6ACA5D0C" w:rsidR="00FF79DC" w:rsidRPr="00CE079B" w:rsidRDefault="00FF79DC" w:rsidP="00E162A0">
      <w:pPr>
        <w:pStyle w:val="ListParagraph"/>
        <w:numPr>
          <w:ilvl w:val="0"/>
          <w:numId w:val="23"/>
        </w:numPr>
        <w:spacing w:line="480" w:lineRule="auto"/>
        <w:rPr>
          <w:szCs w:val="32"/>
        </w:rPr>
      </w:pPr>
      <w:proofErr w:type="spellStart"/>
      <w:r w:rsidRPr="00CE079B">
        <w:rPr>
          <w:b/>
          <w:szCs w:val="32"/>
        </w:rPr>
        <w:t>Zod</w:t>
      </w:r>
      <w:proofErr w:type="spellEnd"/>
      <w:r w:rsidRPr="00CE079B">
        <w:rPr>
          <w:szCs w:val="32"/>
        </w:rPr>
        <w:t xml:space="preserve"> – </w:t>
      </w:r>
      <w:proofErr w:type="spellStart"/>
      <w:r w:rsidRPr="00CE079B">
        <w:rPr>
          <w:szCs w:val="32"/>
        </w:rPr>
        <w:t>TypeScript</w:t>
      </w:r>
      <w:proofErr w:type="spellEnd"/>
      <w:r w:rsidRPr="00CE079B">
        <w:rPr>
          <w:szCs w:val="32"/>
        </w:rPr>
        <w:t>-first schema validation library to ensure data integrity</w:t>
      </w:r>
      <w:r w:rsidR="00CE079B">
        <w:rPr>
          <w:szCs w:val="32"/>
        </w:rPr>
        <w:t>.</w:t>
      </w:r>
    </w:p>
    <w:p w14:paraId="292929D1" w14:textId="03CB799D" w:rsidR="00FF79DC" w:rsidRPr="00CE079B" w:rsidRDefault="00FF79DC" w:rsidP="00FF79DC">
      <w:pPr>
        <w:spacing w:line="480" w:lineRule="auto"/>
        <w:jc w:val="both"/>
        <w:rPr>
          <w:b/>
          <w:sz w:val="28"/>
          <w:szCs w:val="32"/>
        </w:rPr>
      </w:pPr>
      <w:r w:rsidRPr="00CE079B">
        <w:rPr>
          <w:b/>
          <w:sz w:val="28"/>
          <w:szCs w:val="32"/>
        </w:rPr>
        <w:t>Database</w:t>
      </w:r>
      <w:r w:rsidR="00CE079B">
        <w:rPr>
          <w:b/>
          <w:sz w:val="28"/>
          <w:szCs w:val="32"/>
        </w:rPr>
        <w:t xml:space="preserve"> -</w:t>
      </w:r>
    </w:p>
    <w:p w14:paraId="2B35FE1C" w14:textId="0F27BA34" w:rsidR="00FF79DC" w:rsidRPr="00CE079B" w:rsidRDefault="00FF79DC" w:rsidP="00E162A0">
      <w:pPr>
        <w:pStyle w:val="ListParagraph"/>
        <w:numPr>
          <w:ilvl w:val="0"/>
          <w:numId w:val="24"/>
        </w:numPr>
        <w:spacing w:line="480" w:lineRule="auto"/>
        <w:rPr>
          <w:szCs w:val="32"/>
        </w:rPr>
      </w:pPr>
      <w:r w:rsidRPr="00CE079B">
        <w:rPr>
          <w:b/>
          <w:szCs w:val="32"/>
        </w:rPr>
        <w:t>PostgreSQL (v15.x)</w:t>
      </w:r>
      <w:r w:rsidRPr="00CE079B">
        <w:rPr>
          <w:szCs w:val="32"/>
        </w:rPr>
        <w:t xml:space="preserve"> – A powerful, open-source object-relational database system</w:t>
      </w:r>
      <w:r w:rsidR="00CE079B">
        <w:rPr>
          <w:szCs w:val="32"/>
        </w:rPr>
        <w:t>.</w:t>
      </w:r>
    </w:p>
    <w:p w14:paraId="51624114" w14:textId="15410A58" w:rsidR="00FF79DC" w:rsidRPr="00CE079B" w:rsidRDefault="00FF79DC" w:rsidP="00E162A0">
      <w:pPr>
        <w:pStyle w:val="ListParagraph"/>
        <w:numPr>
          <w:ilvl w:val="0"/>
          <w:numId w:val="24"/>
        </w:numPr>
        <w:spacing w:line="480" w:lineRule="auto"/>
        <w:rPr>
          <w:szCs w:val="32"/>
        </w:rPr>
      </w:pPr>
      <w:r w:rsidRPr="00CE079B">
        <w:rPr>
          <w:b/>
          <w:szCs w:val="32"/>
        </w:rPr>
        <w:t>Drizzle ORM</w:t>
      </w:r>
      <w:r w:rsidRPr="00CE079B">
        <w:rPr>
          <w:szCs w:val="32"/>
        </w:rPr>
        <w:t xml:space="preserve"> – A </w:t>
      </w:r>
      <w:proofErr w:type="spellStart"/>
      <w:r w:rsidRPr="00CE079B">
        <w:rPr>
          <w:szCs w:val="32"/>
        </w:rPr>
        <w:t>TypeScript</w:t>
      </w:r>
      <w:proofErr w:type="spellEnd"/>
      <w:r w:rsidRPr="00CE079B">
        <w:rPr>
          <w:szCs w:val="32"/>
        </w:rPr>
        <w:t xml:space="preserve"> ORM for SQL databases with end-to-end type safety</w:t>
      </w:r>
      <w:r w:rsidR="00CE079B">
        <w:rPr>
          <w:szCs w:val="32"/>
        </w:rPr>
        <w:t>.</w:t>
      </w:r>
    </w:p>
    <w:p w14:paraId="41676BFD" w14:textId="5AADEC25" w:rsidR="00FF79DC" w:rsidRPr="00CE079B" w:rsidRDefault="00FF79DC" w:rsidP="00E162A0">
      <w:pPr>
        <w:pStyle w:val="ListParagraph"/>
        <w:numPr>
          <w:ilvl w:val="0"/>
          <w:numId w:val="24"/>
        </w:numPr>
        <w:spacing w:line="480" w:lineRule="auto"/>
        <w:rPr>
          <w:szCs w:val="32"/>
        </w:rPr>
      </w:pPr>
      <w:r w:rsidRPr="00CE079B">
        <w:rPr>
          <w:b/>
          <w:szCs w:val="32"/>
        </w:rPr>
        <w:t>connect-</w:t>
      </w:r>
      <w:proofErr w:type="spellStart"/>
      <w:r w:rsidRPr="00CE079B">
        <w:rPr>
          <w:b/>
          <w:szCs w:val="32"/>
        </w:rPr>
        <w:t>pg</w:t>
      </w:r>
      <w:proofErr w:type="spellEnd"/>
      <w:r w:rsidRPr="00CE079B">
        <w:rPr>
          <w:b/>
          <w:szCs w:val="32"/>
        </w:rPr>
        <w:t xml:space="preserve">-simple </w:t>
      </w:r>
      <w:r w:rsidRPr="00CE079B">
        <w:rPr>
          <w:szCs w:val="32"/>
        </w:rPr>
        <w:t>– PostgreSQL session store for Express.js</w:t>
      </w:r>
      <w:r w:rsidR="00CE079B">
        <w:rPr>
          <w:szCs w:val="32"/>
        </w:rPr>
        <w:t>.</w:t>
      </w:r>
    </w:p>
    <w:p w14:paraId="37A6ACF1" w14:textId="4EF3E483" w:rsidR="00FF79DC" w:rsidRPr="00CE079B" w:rsidRDefault="00FF79DC" w:rsidP="00E162A0">
      <w:pPr>
        <w:pStyle w:val="ListParagraph"/>
        <w:numPr>
          <w:ilvl w:val="0"/>
          <w:numId w:val="24"/>
        </w:numPr>
        <w:spacing w:line="480" w:lineRule="auto"/>
        <w:rPr>
          <w:szCs w:val="32"/>
        </w:rPr>
      </w:pPr>
      <w:r w:rsidRPr="00CE079B">
        <w:rPr>
          <w:b/>
          <w:szCs w:val="32"/>
        </w:rPr>
        <w:t>Drizzle Kit</w:t>
      </w:r>
      <w:r w:rsidRPr="00CE079B">
        <w:rPr>
          <w:szCs w:val="32"/>
        </w:rPr>
        <w:t xml:space="preserve"> – Migration and database schema management tools</w:t>
      </w:r>
      <w:r w:rsidR="00CE079B">
        <w:rPr>
          <w:szCs w:val="32"/>
        </w:rPr>
        <w:t>.</w:t>
      </w:r>
    </w:p>
    <w:p w14:paraId="52D3628B" w14:textId="77777777" w:rsidR="001F5A7F" w:rsidRDefault="001F5A7F" w:rsidP="00FF79DC">
      <w:pPr>
        <w:spacing w:line="480" w:lineRule="auto"/>
        <w:jc w:val="both"/>
        <w:rPr>
          <w:b/>
          <w:sz w:val="28"/>
          <w:szCs w:val="32"/>
        </w:rPr>
      </w:pPr>
    </w:p>
    <w:p w14:paraId="507A56C1" w14:textId="252335CB" w:rsidR="00FF79DC" w:rsidRPr="001F5A7F" w:rsidRDefault="00FF79DC" w:rsidP="00FF79DC">
      <w:pPr>
        <w:spacing w:line="480" w:lineRule="auto"/>
        <w:jc w:val="both"/>
        <w:rPr>
          <w:b/>
          <w:sz w:val="28"/>
          <w:szCs w:val="32"/>
        </w:rPr>
      </w:pPr>
      <w:r w:rsidRPr="001F5A7F">
        <w:rPr>
          <w:b/>
          <w:sz w:val="28"/>
          <w:szCs w:val="32"/>
        </w:rPr>
        <w:t>Authentication &amp; Security</w:t>
      </w:r>
      <w:r w:rsidR="001F5A7F" w:rsidRPr="001F5A7F">
        <w:rPr>
          <w:b/>
          <w:sz w:val="28"/>
          <w:szCs w:val="32"/>
        </w:rPr>
        <w:t xml:space="preserve"> -</w:t>
      </w:r>
    </w:p>
    <w:p w14:paraId="005F04EE" w14:textId="77777777" w:rsidR="00FF79DC" w:rsidRPr="001F5A7F" w:rsidRDefault="00FF79DC" w:rsidP="00E162A0">
      <w:pPr>
        <w:pStyle w:val="ListParagraph"/>
        <w:numPr>
          <w:ilvl w:val="0"/>
          <w:numId w:val="25"/>
        </w:numPr>
        <w:spacing w:line="480" w:lineRule="auto"/>
        <w:rPr>
          <w:szCs w:val="32"/>
        </w:rPr>
      </w:pPr>
      <w:proofErr w:type="spellStart"/>
      <w:r w:rsidRPr="001F5A7F">
        <w:rPr>
          <w:b/>
          <w:szCs w:val="32"/>
        </w:rPr>
        <w:t>bcrypt</w:t>
      </w:r>
      <w:proofErr w:type="spellEnd"/>
      <w:r w:rsidRPr="001F5A7F">
        <w:rPr>
          <w:szCs w:val="32"/>
        </w:rPr>
        <w:t xml:space="preserve"> – Library for secure password hashing</w:t>
      </w:r>
    </w:p>
    <w:p w14:paraId="584CD7A1" w14:textId="77777777" w:rsidR="00FF79DC" w:rsidRPr="001F5A7F" w:rsidRDefault="00FF79DC" w:rsidP="00E162A0">
      <w:pPr>
        <w:pStyle w:val="ListParagraph"/>
        <w:numPr>
          <w:ilvl w:val="0"/>
          <w:numId w:val="25"/>
        </w:numPr>
        <w:spacing w:line="480" w:lineRule="auto"/>
        <w:rPr>
          <w:szCs w:val="32"/>
        </w:rPr>
      </w:pPr>
      <w:r w:rsidRPr="001F5A7F">
        <w:rPr>
          <w:b/>
          <w:szCs w:val="32"/>
        </w:rPr>
        <w:t xml:space="preserve">express-session </w:t>
      </w:r>
      <w:r w:rsidRPr="001F5A7F">
        <w:rPr>
          <w:szCs w:val="32"/>
        </w:rPr>
        <w:t>– Session middleware for Express.js</w:t>
      </w:r>
    </w:p>
    <w:p w14:paraId="16F92C09" w14:textId="77777777" w:rsidR="00FF79DC" w:rsidRPr="001F5A7F" w:rsidRDefault="00FF79DC" w:rsidP="00E162A0">
      <w:pPr>
        <w:pStyle w:val="ListParagraph"/>
        <w:numPr>
          <w:ilvl w:val="0"/>
          <w:numId w:val="25"/>
        </w:numPr>
        <w:spacing w:line="480" w:lineRule="auto"/>
        <w:rPr>
          <w:szCs w:val="32"/>
        </w:rPr>
      </w:pPr>
      <w:proofErr w:type="spellStart"/>
      <w:r w:rsidRPr="001F5A7F">
        <w:rPr>
          <w:b/>
          <w:szCs w:val="32"/>
        </w:rPr>
        <w:t>openid</w:t>
      </w:r>
      <w:proofErr w:type="spellEnd"/>
      <w:r w:rsidRPr="001F5A7F">
        <w:rPr>
          <w:b/>
          <w:szCs w:val="32"/>
        </w:rPr>
        <w:t>-client</w:t>
      </w:r>
      <w:r w:rsidRPr="001F5A7F">
        <w:rPr>
          <w:szCs w:val="32"/>
        </w:rPr>
        <w:t xml:space="preserve"> – </w:t>
      </w:r>
      <w:proofErr w:type="spellStart"/>
      <w:r w:rsidRPr="001F5A7F">
        <w:rPr>
          <w:szCs w:val="32"/>
        </w:rPr>
        <w:t>OpenID</w:t>
      </w:r>
      <w:proofErr w:type="spellEnd"/>
      <w:r w:rsidRPr="001F5A7F">
        <w:rPr>
          <w:szCs w:val="32"/>
        </w:rPr>
        <w:t xml:space="preserve"> Connect client for authentication with </w:t>
      </w:r>
      <w:proofErr w:type="spellStart"/>
      <w:r w:rsidRPr="001F5A7F">
        <w:rPr>
          <w:szCs w:val="32"/>
        </w:rPr>
        <w:t>Replit</w:t>
      </w:r>
      <w:proofErr w:type="spellEnd"/>
      <w:r w:rsidRPr="001F5A7F">
        <w:rPr>
          <w:szCs w:val="32"/>
        </w:rPr>
        <w:t xml:space="preserve"> </w:t>
      </w:r>
      <w:proofErr w:type="spellStart"/>
      <w:r w:rsidRPr="001F5A7F">
        <w:rPr>
          <w:szCs w:val="32"/>
        </w:rPr>
        <w:t>Auth</w:t>
      </w:r>
      <w:proofErr w:type="spellEnd"/>
    </w:p>
    <w:p w14:paraId="701B1063" w14:textId="77777777" w:rsidR="00FF79DC" w:rsidRPr="001F5A7F" w:rsidRDefault="00FF79DC" w:rsidP="00E162A0">
      <w:pPr>
        <w:pStyle w:val="ListParagraph"/>
        <w:numPr>
          <w:ilvl w:val="0"/>
          <w:numId w:val="25"/>
        </w:numPr>
        <w:spacing w:line="480" w:lineRule="auto"/>
        <w:rPr>
          <w:szCs w:val="32"/>
        </w:rPr>
      </w:pPr>
      <w:r w:rsidRPr="001F5A7F">
        <w:rPr>
          <w:b/>
          <w:szCs w:val="32"/>
        </w:rPr>
        <w:t>crypto (Node.js built-in)</w:t>
      </w:r>
      <w:r w:rsidRPr="001F5A7F">
        <w:rPr>
          <w:szCs w:val="32"/>
        </w:rPr>
        <w:t xml:space="preserve"> – For cryptographic operations and encryption/decryption</w:t>
      </w:r>
    </w:p>
    <w:p w14:paraId="0B4DBF14" w14:textId="77777777" w:rsidR="000E02AF" w:rsidRDefault="000E02AF" w:rsidP="001F5A7F">
      <w:pPr>
        <w:spacing w:line="480" w:lineRule="auto"/>
        <w:rPr>
          <w:b/>
          <w:sz w:val="28"/>
          <w:szCs w:val="32"/>
        </w:rPr>
      </w:pPr>
    </w:p>
    <w:p w14:paraId="02129EB1" w14:textId="33817779" w:rsidR="00FF79DC" w:rsidRPr="007019EC" w:rsidRDefault="00FF79DC" w:rsidP="007019EC">
      <w:pPr>
        <w:spacing w:line="480" w:lineRule="auto"/>
        <w:rPr>
          <w:b/>
          <w:sz w:val="28"/>
          <w:szCs w:val="32"/>
        </w:rPr>
      </w:pPr>
      <w:r w:rsidRPr="001F5A7F">
        <w:rPr>
          <w:b/>
          <w:sz w:val="28"/>
          <w:szCs w:val="32"/>
        </w:rPr>
        <w:t>Storage &amp; Redundancy</w:t>
      </w:r>
      <w:r w:rsidR="000E02AF">
        <w:rPr>
          <w:b/>
          <w:sz w:val="28"/>
          <w:szCs w:val="32"/>
        </w:rPr>
        <w:t xml:space="preserve"> -</w:t>
      </w:r>
    </w:p>
    <w:p w14:paraId="1F5E9404" w14:textId="642F6D6A" w:rsidR="00FF79DC" w:rsidRPr="000E02AF" w:rsidRDefault="00FF79DC" w:rsidP="00E162A0">
      <w:pPr>
        <w:pStyle w:val="ListParagraph"/>
        <w:numPr>
          <w:ilvl w:val="0"/>
          <w:numId w:val="26"/>
        </w:numPr>
        <w:spacing w:line="480" w:lineRule="auto"/>
        <w:rPr>
          <w:szCs w:val="32"/>
        </w:rPr>
      </w:pPr>
      <w:r w:rsidRPr="000E02AF">
        <w:rPr>
          <w:b/>
          <w:szCs w:val="32"/>
        </w:rPr>
        <w:t>Node.js fs module</w:t>
      </w:r>
      <w:r w:rsidRPr="000E02AF">
        <w:rPr>
          <w:szCs w:val="32"/>
        </w:rPr>
        <w:t xml:space="preserve"> – For file system operations</w:t>
      </w:r>
      <w:r w:rsidR="000E02AF">
        <w:rPr>
          <w:szCs w:val="32"/>
        </w:rPr>
        <w:t>.</w:t>
      </w:r>
    </w:p>
    <w:p w14:paraId="0A611B46" w14:textId="5E97D406" w:rsidR="00FF79DC" w:rsidRPr="000E02AF" w:rsidRDefault="00FF79DC" w:rsidP="00E162A0">
      <w:pPr>
        <w:pStyle w:val="ListParagraph"/>
        <w:numPr>
          <w:ilvl w:val="0"/>
          <w:numId w:val="26"/>
        </w:numPr>
        <w:spacing w:line="480" w:lineRule="auto"/>
        <w:rPr>
          <w:szCs w:val="32"/>
        </w:rPr>
      </w:pPr>
      <w:r w:rsidRPr="000E02AF">
        <w:rPr>
          <w:b/>
          <w:szCs w:val="32"/>
        </w:rPr>
        <w:t>@</w:t>
      </w:r>
      <w:proofErr w:type="spellStart"/>
      <w:r w:rsidRPr="000E02AF">
        <w:rPr>
          <w:b/>
          <w:szCs w:val="32"/>
        </w:rPr>
        <w:t>neondatabase</w:t>
      </w:r>
      <w:proofErr w:type="spellEnd"/>
      <w:r w:rsidRPr="000E02AF">
        <w:rPr>
          <w:b/>
          <w:szCs w:val="32"/>
        </w:rPr>
        <w:t>/</w:t>
      </w:r>
      <w:proofErr w:type="spellStart"/>
      <w:r w:rsidRPr="000E02AF">
        <w:rPr>
          <w:b/>
          <w:szCs w:val="32"/>
        </w:rPr>
        <w:t>serverless</w:t>
      </w:r>
      <w:proofErr w:type="spellEnd"/>
      <w:r w:rsidRPr="000E02AF">
        <w:rPr>
          <w:szCs w:val="32"/>
        </w:rPr>
        <w:t xml:space="preserve"> – SDK for connecting to PostgreSQL from </w:t>
      </w:r>
      <w:proofErr w:type="spellStart"/>
      <w:r w:rsidRPr="000E02AF">
        <w:rPr>
          <w:szCs w:val="32"/>
        </w:rPr>
        <w:t>serverless</w:t>
      </w:r>
      <w:proofErr w:type="spellEnd"/>
      <w:r w:rsidRPr="000E02AF">
        <w:rPr>
          <w:szCs w:val="32"/>
        </w:rPr>
        <w:t xml:space="preserve"> environments</w:t>
      </w:r>
      <w:r w:rsidR="000E02AF">
        <w:rPr>
          <w:szCs w:val="32"/>
        </w:rPr>
        <w:t>.</w:t>
      </w:r>
    </w:p>
    <w:p w14:paraId="4A60114A" w14:textId="17E93ECE" w:rsidR="00FF79DC" w:rsidRPr="000E02AF" w:rsidRDefault="00FF79DC" w:rsidP="00E162A0">
      <w:pPr>
        <w:pStyle w:val="ListParagraph"/>
        <w:numPr>
          <w:ilvl w:val="0"/>
          <w:numId w:val="26"/>
        </w:numPr>
        <w:spacing w:line="480" w:lineRule="auto"/>
        <w:rPr>
          <w:szCs w:val="32"/>
        </w:rPr>
      </w:pPr>
      <w:r w:rsidRPr="000E02AF">
        <w:rPr>
          <w:b/>
          <w:szCs w:val="32"/>
        </w:rPr>
        <w:t>Custom erasure coding implementation</w:t>
      </w:r>
      <w:r w:rsidRPr="000E02AF">
        <w:rPr>
          <w:szCs w:val="32"/>
        </w:rPr>
        <w:t xml:space="preserve"> – For efficient data redundancy</w:t>
      </w:r>
      <w:r w:rsidR="000E02AF">
        <w:rPr>
          <w:szCs w:val="32"/>
        </w:rPr>
        <w:t>.</w:t>
      </w:r>
    </w:p>
    <w:p w14:paraId="62841AF3" w14:textId="337E1124" w:rsidR="00FF79DC" w:rsidRPr="000E02AF" w:rsidRDefault="00FF79DC" w:rsidP="00FF79DC">
      <w:pPr>
        <w:spacing w:line="480" w:lineRule="auto"/>
        <w:jc w:val="both"/>
        <w:rPr>
          <w:b/>
          <w:sz w:val="28"/>
          <w:szCs w:val="32"/>
        </w:rPr>
      </w:pPr>
      <w:r w:rsidRPr="000E02AF">
        <w:rPr>
          <w:b/>
          <w:sz w:val="28"/>
          <w:szCs w:val="32"/>
        </w:rPr>
        <w:lastRenderedPageBreak/>
        <w:t>Development &amp; Testing Tools</w:t>
      </w:r>
      <w:r w:rsidR="000E02AF">
        <w:rPr>
          <w:b/>
          <w:sz w:val="28"/>
          <w:szCs w:val="32"/>
        </w:rPr>
        <w:t xml:space="preserve"> -</w:t>
      </w:r>
    </w:p>
    <w:p w14:paraId="010AB8AB" w14:textId="77777777" w:rsidR="00FF79DC" w:rsidRPr="00CE079B" w:rsidRDefault="00FF79DC" w:rsidP="00FF79DC">
      <w:pPr>
        <w:spacing w:line="480" w:lineRule="auto"/>
        <w:jc w:val="both"/>
        <w:rPr>
          <w:szCs w:val="32"/>
        </w:rPr>
      </w:pPr>
    </w:p>
    <w:p w14:paraId="135B2A2D" w14:textId="77777777" w:rsidR="00FF79DC" w:rsidRPr="000E02AF" w:rsidRDefault="00FF79DC" w:rsidP="00E162A0">
      <w:pPr>
        <w:pStyle w:val="ListParagraph"/>
        <w:numPr>
          <w:ilvl w:val="0"/>
          <w:numId w:val="27"/>
        </w:numPr>
        <w:spacing w:line="480" w:lineRule="auto"/>
        <w:rPr>
          <w:szCs w:val="32"/>
        </w:rPr>
      </w:pPr>
      <w:proofErr w:type="spellStart"/>
      <w:r w:rsidRPr="000E02AF">
        <w:rPr>
          <w:b/>
          <w:szCs w:val="32"/>
        </w:rPr>
        <w:t>Vite</w:t>
      </w:r>
      <w:proofErr w:type="spellEnd"/>
      <w:r w:rsidRPr="000E02AF">
        <w:rPr>
          <w:b/>
          <w:szCs w:val="32"/>
        </w:rPr>
        <w:t xml:space="preserve"> (v5.x)</w:t>
      </w:r>
      <w:r w:rsidRPr="000E02AF">
        <w:rPr>
          <w:szCs w:val="32"/>
        </w:rPr>
        <w:t xml:space="preserve"> – Next generation frontend build tool</w:t>
      </w:r>
    </w:p>
    <w:p w14:paraId="2B6DC0B7" w14:textId="77777777" w:rsidR="00FF79DC" w:rsidRPr="000E02AF" w:rsidRDefault="00FF79DC" w:rsidP="00E162A0">
      <w:pPr>
        <w:pStyle w:val="ListParagraph"/>
        <w:numPr>
          <w:ilvl w:val="0"/>
          <w:numId w:val="27"/>
        </w:numPr>
        <w:spacing w:line="480" w:lineRule="auto"/>
        <w:rPr>
          <w:szCs w:val="32"/>
        </w:rPr>
      </w:pPr>
      <w:proofErr w:type="spellStart"/>
      <w:r w:rsidRPr="000E02AF">
        <w:rPr>
          <w:b/>
          <w:szCs w:val="32"/>
        </w:rPr>
        <w:t>tsx</w:t>
      </w:r>
      <w:proofErr w:type="spellEnd"/>
      <w:r w:rsidRPr="000E02AF">
        <w:rPr>
          <w:szCs w:val="32"/>
        </w:rPr>
        <w:t xml:space="preserve"> – </w:t>
      </w:r>
      <w:proofErr w:type="spellStart"/>
      <w:r w:rsidRPr="000E02AF">
        <w:rPr>
          <w:szCs w:val="32"/>
        </w:rPr>
        <w:t>TypeScript</w:t>
      </w:r>
      <w:proofErr w:type="spellEnd"/>
      <w:r w:rsidRPr="000E02AF">
        <w:rPr>
          <w:szCs w:val="32"/>
        </w:rPr>
        <w:t xml:space="preserve"> execution environment for Node.js</w:t>
      </w:r>
    </w:p>
    <w:p w14:paraId="2C86EC95" w14:textId="77777777" w:rsidR="00FF79DC" w:rsidRPr="000E02AF" w:rsidRDefault="00FF79DC" w:rsidP="00E162A0">
      <w:pPr>
        <w:pStyle w:val="ListParagraph"/>
        <w:numPr>
          <w:ilvl w:val="0"/>
          <w:numId w:val="27"/>
        </w:numPr>
        <w:spacing w:line="480" w:lineRule="auto"/>
        <w:rPr>
          <w:szCs w:val="32"/>
        </w:rPr>
      </w:pPr>
      <w:proofErr w:type="spellStart"/>
      <w:r w:rsidRPr="000E02AF">
        <w:rPr>
          <w:b/>
          <w:szCs w:val="32"/>
        </w:rPr>
        <w:t>dotenv</w:t>
      </w:r>
      <w:proofErr w:type="spellEnd"/>
      <w:r w:rsidRPr="000E02AF">
        <w:rPr>
          <w:szCs w:val="32"/>
        </w:rPr>
        <w:t xml:space="preserve"> – For managing environment variables</w:t>
      </w:r>
    </w:p>
    <w:p w14:paraId="4F2EE5E2" w14:textId="77777777" w:rsidR="00FF79DC" w:rsidRPr="000E02AF" w:rsidRDefault="00FF79DC" w:rsidP="00E162A0">
      <w:pPr>
        <w:pStyle w:val="ListParagraph"/>
        <w:numPr>
          <w:ilvl w:val="0"/>
          <w:numId w:val="27"/>
        </w:numPr>
        <w:spacing w:line="480" w:lineRule="auto"/>
        <w:rPr>
          <w:szCs w:val="32"/>
        </w:rPr>
      </w:pPr>
      <w:r w:rsidRPr="000E02AF">
        <w:rPr>
          <w:b/>
          <w:szCs w:val="32"/>
        </w:rPr>
        <w:t>Git (v2.4x)</w:t>
      </w:r>
      <w:r w:rsidRPr="000E02AF">
        <w:rPr>
          <w:szCs w:val="32"/>
        </w:rPr>
        <w:t xml:space="preserve"> – For version control and collaboration</w:t>
      </w:r>
    </w:p>
    <w:p w14:paraId="5535F7D0" w14:textId="58AA512F" w:rsidR="00FF79DC" w:rsidRPr="000E02AF" w:rsidRDefault="00FF79DC" w:rsidP="00E162A0">
      <w:pPr>
        <w:pStyle w:val="ListParagraph"/>
        <w:numPr>
          <w:ilvl w:val="0"/>
          <w:numId w:val="27"/>
        </w:numPr>
        <w:spacing w:line="480" w:lineRule="auto"/>
        <w:rPr>
          <w:szCs w:val="32"/>
        </w:rPr>
      </w:pPr>
      <w:r w:rsidRPr="000E02AF">
        <w:rPr>
          <w:b/>
          <w:szCs w:val="32"/>
        </w:rPr>
        <w:t>VS Code</w:t>
      </w:r>
      <w:r w:rsidRPr="000E02AF">
        <w:rPr>
          <w:szCs w:val="32"/>
        </w:rPr>
        <w:t xml:space="preserve"> – Integrated development environment with </w:t>
      </w:r>
      <w:proofErr w:type="spellStart"/>
      <w:r w:rsidRPr="000E02AF">
        <w:rPr>
          <w:szCs w:val="32"/>
        </w:rPr>
        <w:t>TypeScript</w:t>
      </w:r>
      <w:proofErr w:type="spellEnd"/>
      <w:r w:rsidRPr="000E02AF">
        <w:rPr>
          <w:szCs w:val="32"/>
        </w:rPr>
        <w:t xml:space="preserve"> support</w:t>
      </w:r>
    </w:p>
    <w:p w14:paraId="18F96878" w14:textId="77777777" w:rsidR="000E02AF" w:rsidRPr="00CE079B" w:rsidRDefault="000E02AF" w:rsidP="00FF79DC">
      <w:pPr>
        <w:spacing w:line="480" w:lineRule="auto"/>
        <w:jc w:val="both"/>
        <w:rPr>
          <w:szCs w:val="32"/>
        </w:rPr>
      </w:pPr>
    </w:p>
    <w:p w14:paraId="4403C494" w14:textId="77777777" w:rsidR="00FF79DC" w:rsidRPr="002F298A" w:rsidRDefault="00FF79DC" w:rsidP="00FF79DC">
      <w:pPr>
        <w:spacing w:line="480" w:lineRule="auto"/>
        <w:jc w:val="both"/>
        <w:rPr>
          <w:b/>
          <w:sz w:val="28"/>
          <w:szCs w:val="32"/>
        </w:rPr>
      </w:pPr>
      <w:r w:rsidRPr="002F298A">
        <w:rPr>
          <w:b/>
          <w:sz w:val="28"/>
          <w:szCs w:val="32"/>
        </w:rPr>
        <w:t>4.1.2 Hardware Requirements</w:t>
      </w:r>
    </w:p>
    <w:p w14:paraId="151D54A5" w14:textId="1FFE32D9" w:rsidR="00FF79DC" w:rsidRPr="002F298A" w:rsidRDefault="00FF79DC" w:rsidP="00FF79DC">
      <w:pPr>
        <w:spacing w:line="480" w:lineRule="auto"/>
        <w:jc w:val="both"/>
        <w:rPr>
          <w:b/>
          <w:sz w:val="28"/>
          <w:szCs w:val="32"/>
        </w:rPr>
      </w:pPr>
      <w:r w:rsidRPr="002F298A">
        <w:rPr>
          <w:b/>
          <w:sz w:val="28"/>
          <w:szCs w:val="32"/>
        </w:rPr>
        <w:t>Minimu</w:t>
      </w:r>
      <w:r w:rsidR="002F298A">
        <w:rPr>
          <w:b/>
          <w:sz w:val="28"/>
          <w:szCs w:val="32"/>
        </w:rPr>
        <w:t>m (Development / Local Testing)</w:t>
      </w:r>
    </w:p>
    <w:p w14:paraId="21450D38" w14:textId="77777777" w:rsidR="00FF79DC" w:rsidRPr="002F298A" w:rsidRDefault="00FF79DC" w:rsidP="00E162A0">
      <w:pPr>
        <w:pStyle w:val="ListParagraph"/>
        <w:numPr>
          <w:ilvl w:val="0"/>
          <w:numId w:val="28"/>
        </w:numPr>
        <w:spacing w:line="480" w:lineRule="auto"/>
        <w:rPr>
          <w:szCs w:val="32"/>
        </w:rPr>
      </w:pPr>
      <w:r w:rsidRPr="002F298A">
        <w:rPr>
          <w:b/>
          <w:szCs w:val="32"/>
        </w:rPr>
        <w:t>CPU</w:t>
      </w:r>
      <w:r w:rsidRPr="002F298A">
        <w:rPr>
          <w:szCs w:val="32"/>
        </w:rPr>
        <w:t xml:space="preserve">: Intel Core i5 (8th Gen or equivalent) / AMD </w:t>
      </w:r>
      <w:proofErr w:type="spellStart"/>
      <w:r w:rsidRPr="002F298A">
        <w:rPr>
          <w:szCs w:val="32"/>
        </w:rPr>
        <w:t>Ryzen</w:t>
      </w:r>
      <w:proofErr w:type="spellEnd"/>
      <w:r w:rsidRPr="002F298A">
        <w:rPr>
          <w:szCs w:val="32"/>
        </w:rPr>
        <w:t xml:space="preserve"> 5</w:t>
      </w:r>
    </w:p>
    <w:p w14:paraId="7118D78F" w14:textId="77777777" w:rsidR="00FF79DC" w:rsidRPr="002F298A" w:rsidRDefault="00FF79DC" w:rsidP="00E162A0">
      <w:pPr>
        <w:pStyle w:val="ListParagraph"/>
        <w:numPr>
          <w:ilvl w:val="0"/>
          <w:numId w:val="28"/>
        </w:numPr>
        <w:spacing w:line="480" w:lineRule="auto"/>
        <w:rPr>
          <w:szCs w:val="32"/>
        </w:rPr>
      </w:pPr>
      <w:r w:rsidRPr="002F298A">
        <w:rPr>
          <w:b/>
          <w:szCs w:val="32"/>
        </w:rPr>
        <w:t>RAM</w:t>
      </w:r>
      <w:r w:rsidRPr="002F298A">
        <w:rPr>
          <w:szCs w:val="32"/>
        </w:rPr>
        <w:t>: 8 GB – Sufficient for development and running the application locally</w:t>
      </w:r>
    </w:p>
    <w:p w14:paraId="61128E52" w14:textId="77777777" w:rsidR="00FF79DC" w:rsidRPr="002F298A" w:rsidRDefault="00FF79DC" w:rsidP="00E162A0">
      <w:pPr>
        <w:pStyle w:val="ListParagraph"/>
        <w:numPr>
          <w:ilvl w:val="0"/>
          <w:numId w:val="28"/>
        </w:numPr>
        <w:spacing w:line="480" w:lineRule="auto"/>
        <w:rPr>
          <w:szCs w:val="32"/>
        </w:rPr>
      </w:pPr>
      <w:r w:rsidRPr="002F298A">
        <w:rPr>
          <w:b/>
          <w:szCs w:val="32"/>
        </w:rPr>
        <w:t>Storage</w:t>
      </w:r>
      <w:r w:rsidRPr="002F298A">
        <w:rPr>
          <w:szCs w:val="32"/>
        </w:rPr>
        <w:t>: 20 GB SSD – For code, dependencies, and test data</w:t>
      </w:r>
    </w:p>
    <w:p w14:paraId="1FEAC5EB" w14:textId="77777777" w:rsidR="00FF79DC" w:rsidRPr="002F298A" w:rsidRDefault="00FF79DC" w:rsidP="00E162A0">
      <w:pPr>
        <w:pStyle w:val="ListParagraph"/>
        <w:numPr>
          <w:ilvl w:val="0"/>
          <w:numId w:val="28"/>
        </w:numPr>
        <w:spacing w:line="480" w:lineRule="auto"/>
        <w:rPr>
          <w:szCs w:val="32"/>
        </w:rPr>
      </w:pPr>
      <w:r w:rsidRPr="002F298A">
        <w:rPr>
          <w:b/>
          <w:szCs w:val="32"/>
        </w:rPr>
        <w:t>Network:</w:t>
      </w:r>
      <w:r w:rsidRPr="002F298A">
        <w:rPr>
          <w:szCs w:val="32"/>
        </w:rPr>
        <w:t xml:space="preserve"> Basic broadband connection (5+ Mbps)</w:t>
      </w:r>
    </w:p>
    <w:p w14:paraId="0270C565" w14:textId="66C79F07" w:rsidR="00ED7F9D" w:rsidRPr="00726A7A" w:rsidRDefault="00FF79DC" w:rsidP="00E162A0">
      <w:pPr>
        <w:pStyle w:val="ListParagraph"/>
        <w:numPr>
          <w:ilvl w:val="0"/>
          <w:numId w:val="28"/>
        </w:numPr>
        <w:spacing w:line="480" w:lineRule="auto"/>
        <w:rPr>
          <w:szCs w:val="32"/>
        </w:rPr>
      </w:pPr>
      <w:r w:rsidRPr="002F298A">
        <w:rPr>
          <w:b/>
          <w:szCs w:val="32"/>
        </w:rPr>
        <w:t>OS:</w:t>
      </w:r>
      <w:r w:rsidRPr="002F298A">
        <w:rPr>
          <w:szCs w:val="32"/>
        </w:rPr>
        <w:t xml:space="preserve"> Windows 10/11, </w:t>
      </w:r>
      <w:proofErr w:type="spellStart"/>
      <w:r w:rsidRPr="002F298A">
        <w:rPr>
          <w:szCs w:val="32"/>
        </w:rPr>
        <w:t>macOS</w:t>
      </w:r>
      <w:proofErr w:type="spellEnd"/>
      <w:r w:rsidRPr="002F298A">
        <w:rPr>
          <w:szCs w:val="32"/>
        </w:rPr>
        <w:t xml:space="preserve"> (10.15+), or Linux (Ubuntu 20.04+)</w:t>
      </w:r>
    </w:p>
    <w:p w14:paraId="7F5F04FF" w14:textId="74C9B13C" w:rsidR="00FF79DC" w:rsidRPr="000F4CB4" w:rsidRDefault="00FF79DC" w:rsidP="00FF79DC">
      <w:pPr>
        <w:spacing w:line="480" w:lineRule="auto"/>
        <w:jc w:val="both"/>
        <w:rPr>
          <w:b/>
          <w:sz w:val="28"/>
          <w:szCs w:val="32"/>
        </w:rPr>
      </w:pPr>
      <w:r w:rsidRPr="000F4CB4">
        <w:rPr>
          <w:b/>
          <w:sz w:val="28"/>
          <w:szCs w:val="32"/>
        </w:rPr>
        <w:t>Recommended (Production / Small-Scale Deployment)</w:t>
      </w:r>
      <w:r w:rsidR="00122462" w:rsidRPr="000F4CB4">
        <w:rPr>
          <w:b/>
          <w:sz w:val="28"/>
          <w:szCs w:val="32"/>
        </w:rPr>
        <w:t xml:space="preserve"> -</w:t>
      </w:r>
    </w:p>
    <w:p w14:paraId="7B4F9AA7" w14:textId="77777777" w:rsidR="00FF79DC" w:rsidRPr="00122462" w:rsidRDefault="00FF79DC" w:rsidP="00E162A0">
      <w:pPr>
        <w:pStyle w:val="ListParagraph"/>
        <w:numPr>
          <w:ilvl w:val="0"/>
          <w:numId w:val="29"/>
        </w:numPr>
        <w:spacing w:line="480" w:lineRule="auto"/>
        <w:rPr>
          <w:szCs w:val="32"/>
        </w:rPr>
      </w:pPr>
      <w:r w:rsidRPr="00122462">
        <w:rPr>
          <w:b/>
          <w:szCs w:val="32"/>
        </w:rPr>
        <w:t>CPU:</w:t>
      </w:r>
      <w:r w:rsidRPr="00122462">
        <w:rPr>
          <w:szCs w:val="32"/>
        </w:rPr>
        <w:t xml:space="preserve"> Intel Core i7 / AMD </w:t>
      </w:r>
      <w:proofErr w:type="spellStart"/>
      <w:r w:rsidRPr="00122462">
        <w:rPr>
          <w:szCs w:val="32"/>
        </w:rPr>
        <w:t>Ryzen</w:t>
      </w:r>
      <w:proofErr w:type="spellEnd"/>
      <w:r w:rsidRPr="00122462">
        <w:rPr>
          <w:szCs w:val="32"/>
        </w:rPr>
        <w:t xml:space="preserve"> 7 or better – For handling multiple concurrent connections</w:t>
      </w:r>
    </w:p>
    <w:p w14:paraId="37ECE7CA" w14:textId="77777777" w:rsidR="00FF79DC" w:rsidRPr="00122462" w:rsidRDefault="00FF79DC" w:rsidP="00E162A0">
      <w:pPr>
        <w:pStyle w:val="ListParagraph"/>
        <w:numPr>
          <w:ilvl w:val="0"/>
          <w:numId w:val="29"/>
        </w:numPr>
        <w:spacing w:line="480" w:lineRule="auto"/>
        <w:rPr>
          <w:szCs w:val="32"/>
        </w:rPr>
      </w:pPr>
      <w:r w:rsidRPr="00122462">
        <w:rPr>
          <w:b/>
          <w:szCs w:val="32"/>
        </w:rPr>
        <w:t>RAM:</w:t>
      </w:r>
      <w:r w:rsidRPr="00122462">
        <w:rPr>
          <w:szCs w:val="32"/>
        </w:rPr>
        <w:t xml:space="preserve"> 16 GB – For smooth operation of database, application, and storage nodes</w:t>
      </w:r>
    </w:p>
    <w:p w14:paraId="1684F23F" w14:textId="77777777" w:rsidR="00FF79DC" w:rsidRPr="00122462" w:rsidRDefault="00FF79DC" w:rsidP="00E162A0">
      <w:pPr>
        <w:pStyle w:val="ListParagraph"/>
        <w:numPr>
          <w:ilvl w:val="0"/>
          <w:numId w:val="29"/>
        </w:numPr>
        <w:spacing w:line="480" w:lineRule="auto"/>
        <w:rPr>
          <w:szCs w:val="32"/>
        </w:rPr>
      </w:pPr>
      <w:r w:rsidRPr="00122462">
        <w:rPr>
          <w:b/>
          <w:szCs w:val="32"/>
        </w:rPr>
        <w:t>Storage:</w:t>
      </w:r>
      <w:r w:rsidRPr="00122462">
        <w:rPr>
          <w:szCs w:val="32"/>
        </w:rPr>
        <w:t xml:space="preserve"> 100 GB SSD – For storing chunks with redundancy</w:t>
      </w:r>
    </w:p>
    <w:p w14:paraId="054E27C4" w14:textId="77777777" w:rsidR="00FF79DC" w:rsidRPr="00122462" w:rsidRDefault="00FF79DC" w:rsidP="00E162A0">
      <w:pPr>
        <w:pStyle w:val="ListParagraph"/>
        <w:numPr>
          <w:ilvl w:val="0"/>
          <w:numId w:val="29"/>
        </w:numPr>
        <w:spacing w:line="480" w:lineRule="auto"/>
        <w:rPr>
          <w:szCs w:val="32"/>
        </w:rPr>
      </w:pPr>
      <w:r w:rsidRPr="00122462">
        <w:rPr>
          <w:b/>
          <w:szCs w:val="32"/>
        </w:rPr>
        <w:t>Network:</w:t>
      </w:r>
      <w:r w:rsidRPr="00122462">
        <w:rPr>
          <w:szCs w:val="32"/>
        </w:rPr>
        <w:t xml:space="preserve"> Reliable, high-speed internet (25+ Mbps upload/download)</w:t>
      </w:r>
    </w:p>
    <w:p w14:paraId="22584B9E" w14:textId="77777777" w:rsidR="00FF79DC" w:rsidRPr="00122462" w:rsidRDefault="00FF79DC" w:rsidP="00E162A0">
      <w:pPr>
        <w:pStyle w:val="ListParagraph"/>
        <w:numPr>
          <w:ilvl w:val="0"/>
          <w:numId w:val="29"/>
        </w:numPr>
        <w:spacing w:line="480" w:lineRule="auto"/>
        <w:rPr>
          <w:szCs w:val="32"/>
        </w:rPr>
      </w:pPr>
      <w:r w:rsidRPr="00122462">
        <w:rPr>
          <w:b/>
          <w:szCs w:val="32"/>
        </w:rPr>
        <w:t>OS:</w:t>
      </w:r>
      <w:r w:rsidRPr="00122462">
        <w:rPr>
          <w:szCs w:val="32"/>
        </w:rPr>
        <w:t xml:space="preserve"> Linux (Ubuntu 22.04 LTS) – Recommended for stability and performance</w:t>
      </w:r>
    </w:p>
    <w:p w14:paraId="59CF1890" w14:textId="77777777" w:rsidR="00B43B8D" w:rsidRDefault="00B43B8D" w:rsidP="00FF79DC">
      <w:pPr>
        <w:spacing w:line="480" w:lineRule="auto"/>
        <w:jc w:val="both"/>
        <w:rPr>
          <w:sz w:val="32"/>
          <w:szCs w:val="32"/>
        </w:rPr>
      </w:pPr>
    </w:p>
    <w:p w14:paraId="7CA16027" w14:textId="5E76FD04" w:rsidR="00FF79DC" w:rsidRPr="000F4CB4" w:rsidRDefault="00FF79DC" w:rsidP="00FF79DC">
      <w:pPr>
        <w:spacing w:line="480" w:lineRule="auto"/>
        <w:jc w:val="both"/>
        <w:rPr>
          <w:b/>
          <w:sz w:val="28"/>
          <w:szCs w:val="32"/>
        </w:rPr>
      </w:pPr>
      <w:r w:rsidRPr="000F4CB4">
        <w:rPr>
          <w:b/>
          <w:sz w:val="28"/>
          <w:szCs w:val="32"/>
        </w:rPr>
        <w:lastRenderedPageBreak/>
        <w:t>Enterprise Deployment</w:t>
      </w:r>
      <w:r w:rsidR="00B43B8D" w:rsidRPr="000F4CB4">
        <w:rPr>
          <w:b/>
          <w:sz w:val="28"/>
          <w:szCs w:val="32"/>
        </w:rPr>
        <w:t xml:space="preserve"> -</w:t>
      </w:r>
    </w:p>
    <w:p w14:paraId="55F2A5B6" w14:textId="77777777" w:rsidR="00FF79DC" w:rsidRPr="00B43B8D" w:rsidRDefault="00FF79DC" w:rsidP="00E162A0">
      <w:pPr>
        <w:pStyle w:val="ListParagraph"/>
        <w:numPr>
          <w:ilvl w:val="0"/>
          <w:numId w:val="30"/>
        </w:numPr>
        <w:spacing w:line="480" w:lineRule="auto"/>
        <w:rPr>
          <w:szCs w:val="32"/>
        </w:rPr>
      </w:pPr>
      <w:r w:rsidRPr="00B43B8D">
        <w:rPr>
          <w:szCs w:val="32"/>
        </w:rPr>
        <w:t>Multiple servers with load balancing</w:t>
      </w:r>
    </w:p>
    <w:p w14:paraId="58CC2689" w14:textId="77777777" w:rsidR="00FF79DC" w:rsidRPr="00B43B8D" w:rsidRDefault="00FF79DC" w:rsidP="00E162A0">
      <w:pPr>
        <w:pStyle w:val="ListParagraph"/>
        <w:numPr>
          <w:ilvl w:val="0"/>
          <w:numId w:val="30"/>
        </w:numPr>
        <w:spacing w:line="480" w:lineRule="auto"/>
        <w:rPr>
          <w:szCs w:val="32"/>
        </w:rPr>
      </w:pPr>
      <w:r w:rsidRPr="00B43B8D">
        <w:rPr>
          <w:szCs w:val="32"/>
        </w:rPr>
        <w:t>Distributed PostgreSQL deployment with replication</w:t>
      </w:r>
    </w:p>
    <w:p w14:paraId="2AEF336E" w14:textId="77777777" w:rsidR="00FF79DC" w:rsidRPr="00B43B8D" w:rsidRDefault="00FF79DC" w:rsidP="00E162A0">
      <w:pPr>
        <w:pStyle w:val="ListParagraph"/>
        <w:numPr>
          <w:ilvl w:val="0"/>
          <w:numId w:val="30"/>
        </w:numPr>
        <w:spacing w:line="480" w:lineRule="auto"/>
        <w:rPr>
          <w:szCs w:val="32"/>
        </w:rPr>
      </w:pPr>
      <w:r w:rsidRPr="00B43B8D">
        <w:rPr>
          <w:szCs w:val="32"/>
        </w:rPr>
        <w:t>Network-attached storage or cloud storage integration</w:t>
      </w:r>
    </w:p>
    <w:p w14:paraId="3594DEC0" w14:textId="77777777" w:rsidR="00FF79DC" w:rsidRPr="00B43B8D" w:rsidRDefault="00FF79DC" w:rsidP="00E162A0">
      <w:pPr>
        <w:pStyle w:val="ListParagraph"/>
        <w:numPr>
          <w:ilvl w:val="0"/>
          <w:numId w:val="30"/>
        </w:numPr>
        <w:spacing w:line="480" w:lineRule="auto"/>
        <w:rPr>
          <w:szCs w:val="32"/>
        </w:rPr>
      </w:pPr>
      <w:r w:rsidRPr="00B43B8D">
        <w:rPr>
          <w:szCs w:val="32"/>
        </w:rPr>
        <w:t>High-availability configuration with failover capabilities</w:t>
      </w:r>
    </w:p>
    <w:p w14:paraId="2B3232C9" w14:textId="675E99A0" w:rsidR="00FF79DC" w:rsidRDefault="00FF79DC" w:rsidP="00E162A0">
      <w:pPr>
        <w:pStyle w:val="ListParagraph"/>
        <w:numPr>
          <w:ilvl w:val="0"/>
          <w:numId w:val="30"/>
        </w:numPr>
        <w:spacing w:line="480" w:lineRule="auto"/>
        <w:rPr>
          <w:szCs w:val="32"/>
        </w:rPr>
      </w:pPr>
      <w:r w:rsidRPr="00B43B8D">
        <w:rPr>
          <w:szCs w:val="32"/>
        </w:rPr>
        <w:t>Content delivery network (CDN) integration for faster file delivery</w:t>
      </w:r>
    </w:p>
    <w:p w14:paraId="333887FC" w14:textId="77777777" w:rsidR="00A0037E" w:rsidRPr="000F4CB4" w:rsidRDefault="00A0037E" w:rsidP="00A0037E">
      <w:pPr>
        <w:pStyle w:val="ListParagraph"/>
        <w:spacing w:line="480" w:lineRule="auto"/>
        <w:rPr>
          <w:b/>
          <w:szCs w:val="32"/>
        </w:rPr>
      </w:pPr>
    </w:p>
    <w:p w14:paraId="3FD303FD" w14:textId="77777777" w:rsidR="00FF79DC" w:rsidRPr="000F4CB4" w:rsidRDefault="00FF79DC" w:rsidP="00FF79DC">
      <w:pPr>
        <w:spacing w:line="480" w:lineRule="auto"/>
        <w:jc w:val="both"/>
        <w:rPr>
          <w:b/>
          <w:sz w:val="32"/>
          <w:szCs w:val="32"/>
        </w:rPr>
      </w:pPr>
      <w:r w:rsidRPr="000F4CB4">
        <w:rPr>
          <w:b/>
          <w:sz w:val="32"/>
          <w:szCs w:val="32"/>
        </w:rPr>
        <w:t>4.2 Methodology</w:t>
      </w:r>
    </w:p>
    <w:p w14:paraId="1D4CD8E1" w14:textId="42B7BECE" w:rsidR="00FF79DC" w:rsidRDefault="00FF79DC" w:rsidP="00FF79DC">
      <w:pPr>
        <w:spacing w:line="480" w:lineRule="auto"/>
        <w:jc w:val="both"/>
        <w:rPr>
          <w:szCs w:val="32"/>
        </w:rPr>
      </w:pPr>
      <w:r w:rsidRPr="00796A19">
        <w:rPr>
          <w:szCs w:val="32"/>
        </w:rPr>
        <w:t>The development of the Distributed File Storage System (DFSS) follows modern software engineering principles with a focus on security, scalability, and fault tolerance. This section explains the core methodologies and approaches used in building the system.</w:t>
      </w:r>
    </w:p>
    <w:p w14:paraId="2828ECA8" w14:textId="16DC177C" w:rsidR="00FF79DC" w:rsidRPr="006C708C" w:rsidRDefault="00FF79DC" w:rsidP="00FF79DC">
      <w:pPr>
        <w:spacing w:line="480" w:lineRule="auto"/>
        <w:jc w:val="both"/>
        <w:rPr>
          <w:sz w:val="32"/>
          <w:szCs w:val="32"/>
        </w:rPr>
      </w:pPr>
    </w:p>
    <w:p w14:paraId="450BB65B" w14:textId="77777777" w:rsidR="00FF79DC" w:rsidRPr="001C569F" w:rsidRDefault="00FF79DC" w:rsidP="00FF79DC">
      <w:pPr>
        <w:spacing w:line="480" w:lineRule="auto"/>
        <w:jc w:val="both"/>
        <w:rPr>
          <w:b/>
          <w:sz w:val="28"/>
          <w:szCs w:val="32"/>
        </w:rPr>
      </w:pPr>
      <w:r w:rsidRPr="001C569F">
        <w:rPr>
          <w:b/>
          <w:sz w:val="28"/>
          <w:szCs w:val="32"/>
        </w:rPr>
        <w:t xml:space="preserve">4.2.1 </w:t>
      </w:r>
      <w:proofErr w:type="spellStart"/>
      <w:r w:rsidRPr="001C569F">
        <w:rPr>
          <w:b/>
          <w:sz w:val="28"/>
          <w:szCs w:val="32"/>
        </w:rPr>
        <w:t>Microservices</w:t>
      </w:r>
      <w:proofErr w:type="spellEnd"/>
      <w:r w:rsidRPr="001C569F">
        <w:rPr>
          <w:b/>
          <w:sz w:val="28"/>
          <w:szCs w:val="32"/>
        </w:rPr>
        <w:t xml:space="preserve"> Architecture</w:t>
      </w:r>
    </w:p>
    <w:p w14:paraId="6D5FAC47" w14:textId="77777777" w:rsidR="00FF79DC" w:rsidRPr="001C569F" w:rsidRDefault="00FF79DC" w:rsidP="00FF79DC">
      <w:pPr>
        <w:spacing w:line="480" w:lineRule="auto"/>
        <w:jc w:val="both"/>
        <w:rPr>
          <w:szCs w:val="32"/>
        </w:rPr>
      </w:pPr>
      <w:r w:rsidRPr="001C569F">
        <w:rPr>
          <w:szCs w:val="32"/>
        </w:rPr>
        <w:t xml:space="preserve">The system employs a </w:t>
      </w:r>
      <w:proofErr w:type="spellStart"/>
      <w:r w:rsidRPr="001C569F">
        <w:rPr>
          <w:szCs w:val="32"/>
        </w:rPr>
        <w:t>microservices</w:t>
      </w:r>
      <w:proofErr w:type="spellEnd"/>
      <w:r w:rsidRPr="001C569F">
        <w:rPr>
          <w:szCs w:val="32"/>
        </w:rPr>
        <w:t xml:space="preserve"> architecture that separates concerns into distinct services:</w:t>
      </w:r>
    </w:p>
    <w:p w14:paraId="0A611D3A" w14:textId="77777777" w:rsidR="00FF79DC" w:rsidRPr="001C569F" w:rsidRDefault="00FF79DC" w:rsidP="00FF79DC">
      <w:pPr>
        <w:spacing w:line="480" w:lineRule="auto"/>
        <w:jc w:val="both"/>
        <w:rPr>
          <w:szCs w:val="32"/>
        </w:rPr>
      </w:pPr>
    </w:p>
    <w:p w14:paraId="4AAAF03E" w14:textId="78674ACA" w:rsidR="00FF79DC" w:rsidRPr="001C569F" w:rsidRDefault="00FF79DC" w:rsidP="00E162A0">
      <w:pPr>
        <w:pStyle w:val="ListParagraph"/>
        <w:numPr>
          <w:ilvl w:val="0"/>
          <w:numId w:val="32"/>
        </w:numPr>
        <w:spacing w:line="480" w:lineRule="auto"/>
        <w:rPr>
          <w:szCs w:val="32"/>
        </w:rPr>
      </w:pPr>
      <w:r w:rsidRPr="001C569F">
        <w:rPr>
          <w:b/>
          <w:szCs w:val="32"/>
        </w:rPr>
        <w:t xml:space="preserve">Frontend </w:t>
      </w:r>
      <w:proofErr w:type="gramStart"/>
      <w:r w:rsidRPr="001C569F">
        <w:rPr>
          <w:b/>
          <w:szCs w:val="32"/>
        </w:rPr>
        <w:t>Service</w:t>
      </w:r>
      <w:r w:rsidR="001C569F" w:rsidRPr="001C569F">
        <w:rPr>
          <w:b/>
          <w:szCs w:val="32"/>
        </w:rPr>
        <w:t xml:space="preserve"> </w:t>
      </w:r>
      <w:r w:rsidRPr="001C569F">
        <w:rPr>
          <w:b/>
          <w:szCs w:val="32"/>
        </w:rPr>
        <w:t>:</w:t>
      </w:r>
      <w:proofErr w:type="gramEnd"/>
      <w:r w:rsidRPr="001C569F">
        <w:rPr>
          <w:szCs w:val="32"/>
        </w:rPr>
        <w:t xml:space="preserve"> Handles all user interactions via a React.js web application</w:t>
      </w:r>
    </w:p>
    <w:p w14:paraId="1ACF60E1" w14:textId="2B349871" w:rsidR="00FF79DC" w:rsidRPr="001C569F" w:rsidRDefault="00FF79DC" w:rsidP="00E162A0">
      <w:pPr>
        <w:pStyle w:val="ListParagraph"/>
        <w:numPr>
          <w:ilvl w:val="0"/>
          <w:numId w:val="32"/>
        </w:numPr>
        <w:spacing w:line="480" w:lineRule="auto"/>
        <w:rPr>
          <w:szCs w:val="32"/>
        </w:rPr>
      </w:pPr>
      <w:r w:rsidRPr="001C569F">
        <w:rPr>
          <w:b/>
          <w:szCs w:val="32"/>
        </w:rPr>
        <w:t xml:space="preserve">API </w:t>
      </w:r>
      <w:proofErr w:type="gramStart"/>
      <w:r w:rsidRPr="001C569F">
        <w:rPr>
          <w:b/>
          <w:szCs w:val="32"/>
        </w:rPr>
        <w:t>Service</w:t>
      </w:r>
      <w:r w:rsidR="001C569F" w:rsidRPr="001C569F">
        <w:rPr>
          <w:b/>
          <w:szCs w:val="32"/>
        </w:rPr>
        <w:t xml:space="preserve"> </w:t>
      </w:r>
      <w:r w:rsidRPr="001C569F">
        <w:rPr>
          <w:szCs w:val="32"/>
        </w:rPr>
        <w:t>:</w:t>
      </w:r>
      <w:proofErr w:type="gramEnd"/>
      <w:r w:rsidRPr="001C569F">
        <w:rPr>
          <w:szCs w:val="32"/>
        </w:rPr>
        <w:t xml:space="preserve"> Manages authentication, file operations, and business logic</w:t>
      </w:r>
    </w:p>
    <w:p w14:paraId="20C44FDD" w14:textId="7A434538" w:rsidR="00FF79DC" w:rsidRPr="001C569F" w:rsidRDefault="00FF79DC" w:rsidP="00E162A0">
      <w:pPr>
        <w:pStyle w:val="ListParagraph"/>
        <w:numPr>
          <w:ilvl w:val="0"/>
          <w:numId w:val="32"/>
        </w:numPr>
        <w:spacing w:line="480" w:lineRule="auto"/>
        <w:rPr>
          <w:szCs w:val="32"/>
        </w:rPr>
      </w:pPr>
      <w:r w:rsidRPr="001C569F">
        <w:rPr>
          <w:b/>
          <w:szCs w:val="32"/>
        </w:rPr>
        <w:t xml:space="preserve">Storage Node </w:t>
      </w:r>
      <w:proofErr w:type="gramStart"/>
      <w:r w:rsidRPr="001C569F">
        <w:rPr>
          <w:b/>
          <w:szCs w:val="32"/>
        </w:rPr>
        <w:t>Service</w:t>
      </w:r>
      <w:r w:rsidR="001C569F" w:rsidRPr="001C569F">
        <w:rPr>
          <w:b/>
          <w:szCs w:val="32"/>
        </w:rPr>
        <w:t xml:space="preserve"> </w:t>
      </w:r>
      <w:r w:rsidRPr="001C569F">
        <w:rPr>
          <w:b/>
          <w:szCs w:val="32"/>
        </w:rPr>
        <w:t>:</w:t>
      </w:r>
      <w:proofErr w:type="gramEnd"/>
      <w:r w:rsidRPr="001C569F">
        <w:rPr>
          <w:szCs w:val="32"/>
        </w:rPr>
        <w:t xml:space="preserve"> Responsible for storing and retrieving file chunks</w:t>
      </w:r>
    </w:p>
    <w:p w14:paraId="263886A3" w14:textId="58616550" w:rsidR="00FF79DC" w:rsidRPr="001C569F" w:rsidRDefault="00FF79DC" w:rsidP="00E162A0">
      <w:pPr>
        <w:pStyle w:val="ListParagraph"/>
        <w:numPr>
          <w:ilvl w:val="0"/>
          <w:numId w:val="32"/>
        </w:numPr>
        <w:spacing w:line="480" w:lineRule="auto"/>
        <w:rPr>
          <w:szCs w:val="32"/>
        </w:rPr>
      </w:pPr>
      <w:r w:rsidRPr="001C569F">
        <w:rPr>
          <w:b/>
          <w:szCs w:val="32"/>
        </w:rPr>
        <w:t xml:space="preserve">Monitoring </w:t>
      </w:r>
      <w:proofErr w:type="gramStart"/>
      <w:r w:rsidRPr="001C569F">
        <w:rPr>
          <w:b/>
          <w:szCs w:val="32"/>
        </w:rPr>
        <w:t>Service</w:t>
      </w:r>
      <w:r w:rsidR="001C569F" w:rsidRPr="001C569F">
        <w:rPr>
          <w:b/>
          <w:szCs w:val="32"/>
        </w:rPr>
        <w:t xml:space="preserve"> </w:t>
      </w:r>
      <w:r w:rsidRPr="001C569F">
        <w:rPr>
          <w:b/>
          <w:szCs w:val="32"/>
        </w:rPr>
        <w:t>:</w:t>
      </w:r>
      <w:proofErr w:type="gramEnd"/>
      <w:r w:rsidRPr="001C569F">
        <w:rPr>
          <w:szCs w:val="32"/>
        </w:rPr>
        <w:t xml:space="preserve"> Collects metrics and provides real-time system status</w:t>
      </w:r>
    </w:p>
    <w:p w14:paraId="117ED13D" w14:textId="77777777" w:rsidR="00042648" w:rsidRDefault="00FF79DC" w:rsidP="00FF79DC">
      <w:pPr>
        <w:spacing w:line="480" w:lineRule="auto"/>
        <w:jc w:val="both"/>
        <w:rPr>
          <w:szCs w:val="32"/>
        </w:rPr>
      </w:pPr>
      <w:r w:rsidRPr="001C569F">
        <w:rPr>
          <w:szCs w:val="32"/>
        </w:rPr>
        <w:t>Each service can be developed, deployed, and scaled independently, improving maintainability and fault isolation</w:t>
      </w:r>
    </w:p>
    <w:p w14:paraId="6191DB47" w14:textId="011B5B00" w:rsidR="00FF79DC" w:rsidRPr="001C569F" w:rsidRDefault="00FF79DC" w:rsidP="00FF79DC">
      <w:pPr>
        <w:spacing w:line="480" w:lineRule="auto"/>
        <w:jc w:val="both"/>
        <w:rPr>
          <w:szCs w:val="32"/>
        </w:rPr>
      </w:pPr>
      <w:r w:rsidRPr="001C569F">
        <w:rPr>
          <w:szCs w:val="32"/>
        </w:rPr>
        <w:t>.</w:t>
      </w:r>
    </w:p>
    <w:p w14:paraId="3396183F" w14:textId="77777777" w:rsidR="00FF79DC" w:rsidRPr="006C708C" w:rsidRDefault="00FF79DC" w:rsidP="00FF79DC">
      <w:pPr>
        <w:spacing w:line="480" w:lineRule="auto"/>
        <w:jc w:val="both"/>
        <w:rPr>
          <w:sz w:val="32"/>
          <w:szCs w:val="32"/>
        </w:rPr>
      </w:pPr>
    </w:p>
    <w:p w14:paraId="202D007B" w14:textId="77777777" w:rsidR="00FF79DC" w:rsidRPr="001C569F" w:rsidRDefault="00FF79DC" w:rsidP="00FF79DC">
      <w:pPr>
        <w:spacing w:line="480" w:lineRule="auto"/>
        <w:jc w:val="both"/>
        <w:rPr>
          <w:b/>
          <w:sz w:val="28"/>
          <w:szCs w:val="32"/>
        </w:rPr>
      </w:pPr>
      <w:r w:rsidRPr="001C569F">
        <w:rPr>
          <w:b/>
          <w:sz w:val="28"/>
          <w:szCs w:val="32"/>
        </w:rPr>
        <w:lastRenderedPageBreak/>
        <w:t xml:space="preserve">4.2.2 </w:t>
      </w:r>
      <w:proofErr w:type="spellStart"/>
      <w:r w:rsidRPr="001C569F">
        <w:rPr>
          <w:b/>
          <w:sz w:val="28"/>
          <w:szCs w:val="32"/>
        </w:rPr>
        <w:t>TypeScript</w:t>
      </w:r>
      <w:proofErr w:type="spellEnd"/>
      <w:r w:rsidRPr="001C569F">
        <w:rPr>
          <w:b/>
          <w:sz w:val="28"/>
          <w:szCs w:val="32"/>
        </w:rPr>
        <w:t>-First Development</w:t>
      </w:r>
    </w:p>
    <w:p w14:paraId="79782F1E" w14:textId="77777777" w:rsidR="00FF79DC" w:rsidRPr="001C569F" w:rsidRDefault="00FF79DC" w:rsidP="00FF79DC">
      <w:pPr>
        <w:spacing w:line="480" w:lineRule="auto"/>
        <w:jc w:val="both"/>
        <w:rPr>
          <w:szCs w:val="32"/>
        </w:rPr>
      </w:pPr>
      <w:r w:rsidRPr="001C569F">
        <w:rPr>
          <w:szCs w:val="32"/>
        </w:rPr>
        <w:t xml:space="preserve">The entire application stack uses </w:t>
      </w:r>
      <w:proofErr w:type="spellStart"/>
      <w:r w:rsidRPr="001C569F">
        <w:rPr>
          <w:szCs w:val="32"/>
        </w:rPr>
        <w:t>TypeScript</w:t>
      </w:r>
      <w:proofErr w:type="spellEnd"/>
      <w:r w:rsidRPr="001C569F">
        <w:rPr>
          <w:szCs w:val="32"/>
        </w:rPr>
        <w:t>, providing:</w:t>
      </w:r>
    </w:p>
    <w:p w14:paraId="12B49A32" w14:textId="77777777" w:rsidR="00FF79DC" w:rsidRPr="001C569F" w:rsidRDefault="00FF79DC" w:rsidP="00FF79DC">
      <w:pPr>
        <w:spacing w:line="480" w:lineRule="auto"/>
        <w:jc w:val="both"/>
        <w:rPr>
          <w:szCs w:val="32"/>
        </w:rPr>
      </w:pPr>
    </w:p>
    <w:p w14:paraId="358C333A" w14:textId="77777777" w:rsidR="00FF79DC" w:rsidRPr="001C569F" w:rsidRDefault="00FF79DC" w:rsidP="00E162A0">
      <w:pPr>
        <w:pStyle w:val="ListParagraph"/>
        <w:numPr>
          <w:ilvl w:val="0"/>
          <w:numId w:val="31"/>
        </w:numPr>
        <w:spacing w:line="480" w:lineRule="auto"/>
        <w:rPr>
          <w:szCs w:val="32"/>
        </w:rPr>
      </w:pPr>
      <w:r w:rsidRPr="001C569F">
        <w:rPr>
          <w:b/>
          <w:szCs w:val="32"/>
        </w:rPr>
        <w:t>Type Safety</w:t>
      </w:r>
      <w:r w:rsidRPr="001C569F">
        <w:rPr>
          <w:szCs w:val="32"/>
        </w:rPr>
        <w:t>: Catches potential errors at compile time</w:t>
      </w:r>
    </w:p>
    <w:p w14:paraId="5E960159" w14:textId="77777777" w:rsidR="00FF79DC" w:rsidRPr="001C569F" w:rsidRDefault="00FF79DC" w:rsidP="00E162A0">
      <w:pPr>
        <w:pStyle w:val="ListParagraph"/>
        <w:numPr>
          <w:ilvl w:val="0"/>
          <w:numId w:val="31"/>
        </w:numPr>
        <w:spacing w:line="480" w:lineRule="auto"/>
        <w:rPr>
          <w:szCs w:val="32"/>
        </w:rPr>
      </w:pPr>
      <w:r w:rsidRPr="001C569F">
        <w:rPr>
          <w:b/>
          <w:szCs w:val="32"/>
        </w:rPr>
        <w:t>Code Intelligence:</w:t>
      </w:r>
      <w:r w:rsidRPr="001C569F">
        <w:rPr>
          <w:szCs w:val="32"/>
        </w:rPr>
        <w:t xml:space="preserve"> Enhanced IDE support with </w:t>
      </w:r>
      <w:proofErr w:type="spellStart"/>
      <w:r w:rsidRPr="001C569F">
        <w:rPr>
          <w:szCs w:val="32"/>
        </w:rPr>
        <w:t>autocompletion</w:t>
      </w:r>
      <w:proofErr w:type="spellEnd"/>
    </w:p>
    <w:p w14:paraId="3BBEA5E6" w14:textId="77777777" w:rsidR="00FF79DC" w:rsidRPr="001C569F" w:rsidRDefault="00FF79DC" w:rsidP="00E162A0">
      <w:pPr>
        <w:pStyle w:val="ListParagraph"/>
        <w:numPr>
          <w:ilvl w:val="0"/>
          <w:numId w:val="31"/>
        </w:numPr>
        <w:spacing w:line="480" w:lineRule="auto"/>
        <w:rPr>
          <w:szCs w:val="32"/>
        </w:rPr>
      </w:pPr>
      <w:r w:rsidRPr="001C569F">
        <w:rPr>
          <w:b/>
          <w:szCs w:val="32"/>
        </w:rPr>
        <w:t>Documentation</w:t>
      </w:r>
      <w:r w:rsidRPr="001C569F">
        <w:rPr>
          <w:szCs w:val="32"/>
        </w:rPr>
        <w:t>: Self-documenting code with interfaces and type definitions</w:t>
      </w:r>
    </w:p>
    <w:p w14:paraId="1BEF37FB" w14:textId="77777777" w:rsidR="00FF79DC" w:rsidRPr="001C569F" w:rsidRDefault="00FF79DC" w:rsidP="00E162A0">
      <w:pPr>
        <w:pStyle w:val="ListParagraph"/>
        <w:numPr>
          <w:ilvl w:val="0"/>
          <w:numId w:val="31"/>
        </w:numPr>
        <w:spacing w:line="480" w:lineRule="auto"/>
        <w:rPr>
          <w:szCs w:val="32"/>
        </w:rPr>
      </w:pPr>
      <w:r w:rsidRPr="001C569F">
        <w:rPr>
          <w:b/>
          <w:szCs w:val="32"/>
        </w:rPr>
        <w:t>Maintainability:</w:t>
      </w:r>
      <w:r w:rsidRPr="001C569F">
        <w:rPr>
          <w:szCs w:val="32"/>
        </w:rPr>
        <w:t xml:space="preserve"> Easier refactoring and code navigation</w:t>
      </w:r>
    </w:p>
    <w:p w14:paraId="0AD3C060" w14:textId="018E0D46" w:rsidR="00FF79DC" w:rsidRPr="001C569F" w:rsidRDefault="00FF79DC" w:rsidP="00527EB3">
      <w:pPr>
        <w:spacing w:line="480" w:lineRule="auto"/>
        <w:rPr>
          <w:szCs w:val="32"/>
        </w:rPr>
      </w:pPr>
      <w:r w:rsidRPr="001C569F">
        <w:rPr>
          <w:szCs w:val="32"/>
        </w:rPr>
        <w:t>The shared schema in shared/</w:t>
      </w:r>
      <w:proofErr w:type="spellStart"/>
      <w:r w:rsidRPr="001C569F">
        <w:rPr>
          <w:szCs w:val="32"/>
        </w:rPr>
        <w:t>schema.ts</w:t>
      </w:r>
      <w:proofErr w:type="spellEnd"/>
      <w:r w:rsidRPr="001C569F">
        <w:rPr>
          <w:szCs w:val="32"/>
        </w:rPr>
        <w:t xml:space="preserve"> ensures type consistency between frontend and backend, eliminating type mismatches at the API boundary.</w:t>
      </w:r>
    </w:p>
    <w:p w14:paraId="7887E363" w14:textId="77777777" w:rsidR="00FF79DC" w:rsidRPr="001C569F" w:rsidRDefault="00FF79DC" w:rsidP="00FF79DC">
      <w:pPr>
        <w:spacing w:line="480" w:lineRule="auto"/>
        <w:jc w:val="both"/>
        <w:rPr>
          <w:b/>
          <w:sz w:val="28"/>
          <w:szCs w:val="32"/>
        </w:rPr>
      </w:pPr>
      <w:r w:rsidRPr="001C569F">
        <w:rPr>
          <w:b/>
          <w:sz w:val="28"/>
          <w:szCs w:val="32"/>
        </w:rPr>
        <w:t>4.2.3 Authentication and Authorization</w:t>
      </w:r>
    </w:p>
    <w:p w14:paraId="102B35DE" w14:textId="77777777" w:rsidR="00FF79DC" w:rsidRPr="001C569F" w:rsidRDefault="00FF79DC" w:rsidP="00FF79DC">
      <w:pPr>
        <w:spacing w:line="480" w:lineRule="auto"/>
        <w:jc w:val="both"/>
        <w:rPr>
          <w:szCs w:val="32"/>
        </w:rPr>
      </w:pPr>
      <w:r w:rsidRPr="001C569F">
        <w:rPr>
          <w:szCs w:val="32"/>
        </w:rPr>
        <w:t>The system implements a dual authentication strategy:</w:t>
      </w:r>
    </w:p>
    <w:p w14:paraId="64BE4483" w14:textId="77777777" w:rsidR="00FF79DC" w:rsidRPr="001C569F" w:rsidRDefault="00FF79DC" w:rsidP="00FF79DC">
      <w:pPr>
        <w:spacing w:line="480" w:lineRule="auto"/>
        <w:jc w:val="both"/>
        <w:rPr>
          <w:szCs w:val="32"/>
        </w:rPr>
      </w:pPr>
    </w:p>
    <w:p w14:paraId="72573EA3" w14:textId="77777777" w:rsidR="00FF79DC" w:rsidRPr="004901C4" w:rsidRDefault="00FF79DC" w:rsidP="00E162A0">
      <w:pPr>
        <w:pStyle w:val="ListParagraph"/>
        <w:numPr>
          <w:ilvl w:val="0"/>
          <w:numId w:val="33"/>
        </w:numPr>
        <w:spacing w:line="480" w:lineRule="auto"/>
        <w:rPr>
          <w:szCs w:val="32"/>
        </w:rPr>
      </w:pPr>
      <w:proofErr w:type="spellStart"/>
      <w:r w:rsidRPr="004901C4">
        <w:rPr>
          <w:b/>
          <w:szCs w:val="32"/>
        </w:rPr>
        <w:t>Replit</w:t>
      </w:r>
      <w:proofErr w:type="spellEnd"/>
      <w:r w:rsidRPr="004901C4">
        <w:rPr>
          <w:b/>
          <w:szCs w:val="32"/>
        </w:rPr>
        <w:t xml:space="preserve"> </w:t>
      </w:r>
      <w:proofErr w:type="spellStart"/>
      <w:r w:rsidRPr="004901C4">
        <w:rPr>
          <w:b/>
          <w:szCs w:val="32"/>
        </w:rPr>
        <w:t>Auth</w:t>
      </w:r>
      <w:proofErr w:type="spellEnd"/>
      <w:r w:rsidRPr="004901C4">
        <w:rPr>
          <w:b/>
          <w:szCs w:val="32"/>
        </w:rPr>
        <w:t xml:space="preserve"> (OIDC):</w:t>
      </w:r>
      <w:r w:rsidRPr="004901C4">
        <w:rPr>
          <w:szCs w:val="32"/>
        </w:rPr>
        <w:t xml:space="preserve"> For cloud deployment, using </w:t>
      </w:r>
      <w:proofErr w:type="spellStart"/>
      <w:r w:rsidRPr="004901C4">
        <w:rPr>
          <w:szCs w:val="32"/>
        </w:rPr>
        <w:t>OpenID</w:t>
      </w:r>
      <w:proofErr w:type="spellEnd"/>
      <w:r w:rsidRPr="004901C4">
        <w:rPr>
          <w:szCs w:val="32"/>
        </w:rPr>
        <w:t xml:space="preserve"> Connect flow:</w:t>
      </w:r>
    </w:p>
    <w:p w14:paraId="180AE662" w14:textId="77777777" w:rsidR="00FF79DC" w:rsidRPr="004901C4" w:rsidRDefault="00FF79DC" w:rsidP="00E162A0">
      <w:pPr>
        <w:pStyle w:val="ListParagraph"/>
        <w:numPr>
          <w:ilvl w:val="0"/>
          <w:numId w:val="34"/>
        </w:numPr>
        <w:spacing w:line="480" w:lineRule="auto"/>
        <w:rPr>
          <w:szCs w:val="32"/>
        </w:rPr>
      </w:pPr>
      <w:r w:rsidRPr="004901C4">
        <w:rPr>
          <w:szCs w:val="32"/>
        </w:rPr>
        <w:t xml:space="preserve">User initiates login and is redirected to </w:t>
      </w:r>
      <w:proofErr w:type="spellStart"/>
      <w:r w:rsidRPr="004901C4">
        <w:rPr>
          <w:szCs w:val="32"/>
        </w:rPr>
        <w:t>Replit's</w:t>
      </w:r>
      <w:proofErr w:type="spellEnd"/>
      <w:r w:rsidRPr="004901C4">
        <w:rPr>
          <w:szCs w:val="32"/>
        </w:rPr>
        <w:t xml:space="preserve"> authentication endpoint</w:t>
      </w:r>
    </w:p>
    <w:p w14:paraId="7534F81E" w14:textId="77777777" w:rsidR="00FF79DC" w:rsidRPr="004901C4" w:rsidRDefault="00FF79DC" w:rsidP="00E162A0">
      <w:pPr>
        <w:pStyle w:val="ListParagraph"/>
        <w:numPr>
          <w:ilvl w:val="0"/>
          <w:numId w:val="34"/>
        </w:numPr>
        <w:spacing w:line="480" w:lineRule="auto"/>
        <w:rPr>
          <w:szCs w:val="32"/>
        </w:rPr>
      </w:pPr>
      <w:r w:rsidRPr="004901C4">
        <w:rPr>
          <w:szCs w:val="32"/>
        </w:rPr>
        <w:t xml:space="preserve">Upon successful authentication, </w:t>
      </w:r>
      <w:proofErr w:type="spellStart"/>
      <w:r w:rsidRPr="004901C4">
        <w:rPr>
          <w:szCs w:val="32"/>
        </w:rPr>
        <w:t>Replit</w:t>
      </w:r>
      <w:proofErr w:type="spellEnd"/>
      <w:r w:rsidRPr="004901C4">
        <w:rPr>
          <w:szCs w:val="32"/>
        </w:rPr>
        <w:t xml:space="preserve"> returns tokens (ID, access, refresh)</w:t>
      </w:r>
    </w:p>
    <w:p w14:paraId="0C1F91C9" w14:textId="77777777" w:rsidR="00FF79DC" w:rsidRPr="004901C4" w:rsidRDefault="00FF79DC" w:rsidP="00E162A0">
      <w:pPr>
        <w:pStyle w:val="ListParagraph"/>
        <w:numPr>
          <w:ilvl w:val="0"/>
          <w:numId w:val="34"/>
        </w:numPr>
        <w:spacing w:line="480" w:lineRule="auto"/>
        <w:rPr>
          <w:szCs w:val="32"/>
        </w:rPr>
      </w:pPr>
      <w:r w:rsidRPr="004901C4">
        <w:rPr>
          <w:szCs w:val="32"/>
        </w:rPr>
        <w:t>Tokens are validated and user information is extracted</w:t>
      </w:r>
    </w:p>
    <w:p w14:paraId="32287B4D" w14:textId="77777777" w:rsidR="00FF79DC" w:rsidRPr="004901C4" w:rsidRDefault="00FF79DC" w:rsidP="00E162A0">
      <w:pPr>
        <w:pStyle w:val="ListParagraph"/>
        <w:numPr>
          <w:ilvl w:val="0"/>
          <w:numId w:val="34"/>
        </w:numPr>
        <w:spacing w:line="480" w:lineRule="auto"/>
        <w:rPr>
          <w:szCs w:val="32"/>
        </w:rPr>
      </w:pPr>
      <w:r w:rsidRPr="004901C4">
        <w:rPr>
          <w:szCs w:val="32"/>
        </w:rPr>
        <w:t>Session is established and maintained via secure cookies</w:t>
      </w:r>
    </w:p>
    <w:p w14:paraId="560F040D" w14:textId="77777777" w:rsidR="00FF79DC" w:rsidRPr="004901C4" w:rsidRDefault="00FF79DC" w:rsidP="00E162A0">
      <w:pPr>
        <w:pStyle w:val="ListParagraph"/>
        <w:numPr>
          <w:ilvl w:val="0"/>
          <w:numId w:val="33"/>
        </w:numPr>
        <w:spacing w:line="480" w:lineRule="auto"/>
        <w:rPr>
          <w:szCs w:val="32"/>
        </w:rPr>
      </w:pPr>
      <w:r w:rsidRPr="004901C4">
        <w:rPr>
          <w:b/>
          <w:szCs w:val="32"/>
        </w:rPr>
        <w:t>Local Authentication:</w:t>
      </w:r>
      <w:r w:rsidRPr="004901C4">
        <w:rPr>
          <w:szCs w:val="32"/>
        </w:rPr>
        <w:t xml:space="preserve"> For development and self-hosted deployments:</w:t>
      </w:r>
    </w:p>
    <w:p w14:paraId="191B40B7" w14:textId="77777777" w:rsidR="00FF79DC" w:rsidRPr="004901C4" w:rsidRDefault="00FF79DC" w:rsidP="00E162A0">
      <w:pPr>
        <w:pStyle w:val="ListParagraph"/>
        <w:numPr>
          <w:ilvl w:val="0"/>
          <w:numId w:val="35"/>
        </w:numPr>
        <w:spacing w:line="480" w:lineRule="auto"/>
        <w:rPr>
          <w:szCs w:val="32"/>
        </w:rPr>
      </w:pPr>
      <w:r w:rsidRPr="004901C4">
        <w:rPr>
          <w:szCs w:val="32"/>
        </w:rPr>
        <w:t>Username/password credentials are submitted via form</w:t>
      </w:r>
    </w:p>
    <w:p w14:paraId="458E65BA" w14:textId="77777777" w:rsidR="00FF79DC" w:rsidRPr="004901C4" w:rsidRDefault="00FF79DC" w:rsidP="00E162A0">
      <w:pPr>
        <w:pStyle w:val="ListParagraph"/>
        <w:numPr>
          <w:ilvl w:val="0"/>
          <w:numId w:val="35"/>
        </w:numPr>
        <w:spacing w:line="480" w:lineRule="auto"/>
        <w:rPr>
          <w:szCs w:val="32"/>
        </w:rPr>
      </w:pPr>
      <w:r w:rsidRPr="004901C4">
        <w:rPr>
          <w:szCs w:val="32"/>
        </w:rPr>
        <w:t>Credentials are validated against the database (with password hashing)</w:t>
      </w:r>
    </w:p>
    <w:p w14:paraId="02E161B9" w14:textId="77777777" w:rsidR="00FF79DC" w:rsidRPr="004901C4" w:rsidRDefault="00FF79DC" w:rsidP="00E162A0">
      <w:pPr>
        <w:pStyle w:val="ListParagraph"/>
        <w:numPr>
          <w:ilvl w:val="0"/>
          <w:numId w:val="35"/>
        </w:numPr>
        <w:spacing w:line="480" w:lineRule="auto"/>
        <w:rPr>
          <w:szCs w:val="32"/>
        </w:rPr>
      </w:pPr>
      <w:r w:rsidRPr="004901C4">
        <w:rPr>
          <w:szCs w:val="32"/>
        </w:rPr>
        <w:t>Session is established using the same session management infrastructure</w:t>
      </w:r>
    </w:p>
    <w:p w14:paraId="7DCFA2FF" w14:textId="026B6863" w:rsidR="00FF79DC" w:rsidRPr="001C569F" w:rsidRDefault="00FF79DC" w:rsidP="00FF79DC">
      <w:pPr>
        <w:spacing w:line="480" w:lineRule="auto"/>
        <w:jc w:val="both"/>
        <w:rPr>
          <w:szCs w:val="32"/>
        </w:rPr>
      </w:pPr>
      <w:r w:rsidRPr="001C569F">
        <w:rPr>
          <w:szCs w:val="32"/>
        </w:rPr>
        <w:t>Authorization is role-based,</w:t>
      </w:r>
      <w:r w:rsidR="004901C4">
        <w:rPr>
          <w:szCs w:val="32"/>
        </w:rPr>
        <w:t xml:space="preserve"> with distinct permissions for:</w:t>
      </w:r>
    </w:p>
    <w:p w14:paraId="21AD1723" w14:textId="6D999F87" w:rsidR="00FF79DC" w:rsidRPr="004901C4" w:rsidRDefault="00FF79DC" w:rsidP="00E162A0">
      <w:pPr>
        <w:pStyle w:val="ListParagraph"/>
        <w:numPr>
          <w:ilvl w:val="0"/>
          <w:numId w:val="33"/>
        </w:numPr>
        <w:spacing w:line="480" w:lineRule="auto"/>
        <w:rPr>
          <w:szCs w:val="32"/>
        </w:rPr>
      </w:pPr>
      <w:r w:rsidRPr="004901C4">
        <w:rPr>
          <w:b/>
          <w:szCs w:val="32"/>
        </w:rPr>
        <w:t xml:space="preserve">Regular </w:t>
      </w:r>
      <w:proofErr w:type="gramStart"/>
      <w:r w:rsidRPr="004901C4">
        <w:rPr>
          <w:b/>
          <w:szCs w:val="32"/>
        </w:rPr>
        <w:t>users</w:t>
      </w:r>
      <w:r w:rsidR="004901C4">
        <w:rPr>
          <w:b/>
          <w:szCs w:val="32"/>
        </w:rPr>
        <w:t xml:space="preserve"> </w:t>
      </w:r>
      <w:r w:rsidRPr="004901C4">
        <w:rPr>
          <w:b/>
          <w:szCs w:val="32"/>
        </w:rPr>
        <w:t>:</w:t>
      </w:r>
      <w:proofErr w:type="gramEnd"/>
      <w:r w:rsidRPr="004901C4">
        <w:rPr>
          <w:szCs w:val="32"/>
        </w:rPr>
        <w:t xml:space="preserve"> Can manage their own files</w:t>
      </w:r>
    </w:p>
    <w:p w14:paraId="6FEAFB62" w14:textId="18282D5E" w:rsidR="009F6264" w:rsidRPr="00733767" w:rsidRDefault="00FF79DC" w:rsidP="00E162A0">
      <w:pPr>
        <w:pStyle w:val="ListParagraph"/>
        <w:numPr>
          <w:ilvl w:val="0"/>
          <w:numId w:val="33"/>
        </w:numPr>
        <w:spacing w:line="480" w:lineRule="auto"/>
        <w:rPr>
          <w:szCs w:val="32"/>
        </w:rPr>
      </w:pPr>
      <w:r w:rsidRPr="004901C4">
        <w:rPr>
          <w:b/>
          <w:szCs w:val="32"/>
        </w:rPr>
        <w:t xml:space="preserve">Admin </w:t>
      </w:r>
      <w:proofErr w:type="gramStart"/>
      <w:r w:rsidRPr="004901C4">
        <w:rPr>
          <w:b/>
          <w:szCs w:val="32"/>
        </w:rPr>
        <w:t>users</w:t>
      </w:r>
      <w:r w:rsidR="004901C4">
        <w:rPr>
          <w:b/>
          <w:szCs w:val="32"/>
        </w:rPr>
        <w:t xml:space="preserve"> </w:t>
      </w:r>
      <w:r w:rsidRPr="004901C4">
        <w:rPr>
          <w:b/>
          <w:szCs w:val="32"/>
        </w:rPr>
        <w:t>:</w:t>
      </w:r>
      <w:proofErr w:type="gramEnd"/>
      <w:r w:rsidRPr="004901C4">
        <w:rPr>
          <w:szCs w:val="32"/>
        </w:rPr>
        <w:t xml:space="preserve"> Can manage storage nodes and view system-wide metrics</w:t>
      </w:r>
    </w:p>
    <w:p w14:paraId="54AEDBB6" w14:textId="77777777" w:rsidR="009F6264" w:rsidRPr="009F6264" w:rsidRDefault="009F6264" w:rsidP="009F6264">
      <w:pPr>
        <w:spacing w:line="480" w:lineRule="auto"/>
        <w:rPr>
          <w:szCs w:val="32"/>
        </w:rPr>
      </w:pPr>
    </w:p>
    <w:p w14:paraId="7EAC1F5E" w14:textId="77777777" w:rsidR="00FF79DC" w:rsidRPr="00A67181" w:rsidRDefault="00FF79DC" w:rsidP="00FF79DC">
      <w:pPr>
        <w:spacing w:line="480" w:lineRule="auto"/>
        <w:jc w:val="both"/>
        <w:rPr>
          <w:b/>
          <w:sz w:val="28"/>
          <w:szCs w:val="32"/>
        </w:rPr>
      </w:pPr>
      <w:r w:rsidRPr="00A67181">
        <w:rPr>
          <w:b/>
          <w:sz w:val="28"/>
          <w:szCs w:val="32"/>
        </w:rPr>
        <w:t>4.2.4 Erasure Coding for Data Redundancy</w:t>
      </w:r>
    </w:p>
    <w:p w14:paraId="2C3C42B9" w14:textId="77777777" w:rsidR="00FF79DC" w:rsidRPr="001C569F" w:rsidRDefault="00FF79DC" w:rsidP="00FF79DC">
      <w:pPr>
        <w:spacing w:line="480" w:lineRule="auto"/>
        <w:jc w:val="both"/>
        <w:rPr>
          <w:szCs w:val="32"/>
        </w:rPr>
      </w:pPr>
      <w:r w:rsidRPr="001C569F">
        <w:rPr>
          <w:szCs w:val="32"/>
        </w:rPr>
        <w:t>Instead of simple replication, the system employs erasure coding for superior storage efficiency:</w:t>
      </w:r>
    </w:p>
    <w:p w14:paraId="1ED88A80" w14:textId="77777777" w:rsidR="00FF79DC" w:rsidRPr="00B43B42" w:rsidRDefault="00FF79DC" w:rsidP="00FF79DC">
      <w:pPr>
        <w:spacing w:line="480" w:lineRule="auto"/>
        <w:jc w:val="both"/>
        <w:rPr>
          <w:sz w:val="28"/>
          <w:szCs w:val="32"/>
        </w:rPr>
      </w:pPr>
    </w:p>
    <w:p w14:paraId="40971703" w14:textId="220D066E" w:rsidR="00FF79DC" w:rsidRPr="00B43B42" w:rsidRDefault="000E6953" w:rsidP="00FF79DC">
      <w:pPr>
        <w:spacing w:line="480" w:lineRule="auto"/>
        <w:jc w:val="both"/>
        <w:rPr>
          <w:szCs w:val="32"/>
        </w:rPr>
      </w:pPr>
      <w:r>
        <w:rPr>
          <w:szCs w:val="32"/>
        </w:rPr>
        <w:t>Let:</w:t>
      </w:r>
    </w:p>
    <w:p w14:paraId="7F5AB603" w14:textId="77777777" w:rsidR="00FF79DC" w:rsidRPr="00B43B42" w:rsidRDefault="00FF79DC" w:rsidP="00FF79DC">
      <w:pPr>
        <w:spacing w:line="480" w:lineRule="auto"/>
        <w:jc w:val="both"/>
        <w:rPr>
          <w:szCs w:val="32"/>
        </w:rPr>
      </w:pPr>
      <w:r w:rsidRPr="00B43B42">
        <w:rPr>
          <w:szCs w:val="32"/>
        </w:rPr>
        <w:t>F = Original file size in bytes</w:t>
      </w:r>
    </w:p>
    <w:p w14:paraId="56058ED2" w14:textId="77777777" w:rsidR="00FF79DC" w:rsidRPr="00B43B42" w:rsidRDefault="00FF79DC" w:rsidP="00FF79DC">
      <w:pPr>
        <w:spacing w:line="480" w:lineRule="auto"/>
        <w:jc w:val="both"/>
        <w:rPr>
          <w:szCs w:val="32"/>
        </w:rPr>
      </w:pPr>
      <w:r w:rsidRPr="00B43B42">
        <w:rPr>
          <w:szCs w:val="32"/>
        </w:rPr>
        <w:t>k = Number of data fragments</w:t>
      </w:r>
    </w:p>
    <w:p w14:paraId="2E44E056" w14:textId="77777777" w:rsidR="00FF79DC" w:rsidRPr="00B43B42" w:rsidRDefault="00FF79DC" w:rsidP="00FF79DC">
      <w:pPr>
        <w:spacing w:line="480" w:lineRule="auto"/>
        <w:jc w:val="both"/>
        <w:rPr>
          <w:szCs w:val="32"/>
        </w:rPr>
      </w:pPr>
      <w:r w:rsidRPr="00B43B42">
        <w:rPr>
          <w:szCs w:val="32"/>
        </w:rPr>
        <w:t>m = Number of parity fragments</w:t>
      </w:r>
    </w:p>
    <w:p w14:paraId="235F191D" w14:textId="77777777" w:rsidR="00FF79DC" w:rsidRPr="00B43B42" w:rsidRDefault="00FF79DC" w:rsidP="00FF79DC">
      <w:pPr>
        <w:spacing w:line="480" w:lineRule="auto"/>
        <w:jc w:val="both"/>
        <w:rPr>
          <w:szCs w:val="32"/>
        </w:rPr>
      </w:pPr>
      <w:r w:rsidRPr="00B43B42">
        <w:rPr>
          <w:szCs w:val="32"/>
        </w:rPr>
        <w:t>s = Size of each fragment = F/k</w:t>
      </w:r>
    </w:p>
    <w:p w14:paraId="12532728" w14:textId="77777777" w:rsidR="00FF79DC" w:rsidRPr="00B43B42" w:rsidRDefault="00FF79DC" w:rsidP="00FF79DC">
      <w:pPr>
        <w:spacing w:line="480" w:lineRule="auto"/>
        <w:jc w:val="both"/>
        <w:rPr>
          <w:szCs w:val="32"/>
        </w:rPr>
      </w:pPr>
      <w:r w:rsidRPr="00B43B42">
        <w:rPr>
          <w:szCs w:val="32"/>
        </w:rPr>
        <w:t>The total storage requirement is:</w:t>
      </w:r>
    </w:p>
    <w:p w14:paraId="1B11F729" w14:textId="77777777" w:rsidR="00FF79DC" w:rsidRPr="00B43B42" w:rsidRDefault="00FF79DC" w:rsidP="00FF79DC">
      <w:pPr>
        <w:spacing w:line="480" w:lineRule="auto"/>
        <w:jc w:val="both"/>
        <w:rPr>
          <w:szCs w:val="32"/>
        </w:rPr>
      </w:pPr>
      <w:r w:rsidRPr="00B43B42">
        <w:rPr>
          <w:szCs w:val="32"/>
        </w:rPr>
        <w:t>T = (k + m) × s = (k + m) × F/k = F × (1 + m/k)</w:t>
      </w:r>
    </w:p>
    <w:p w14:paraId="1B439A44" w14:textId="77777777" w:rsidR="00FF79DC" w:rsidRPr="00B43B42" w:rsidRDefault="00FF79DC" w:rsidP="00FF79DC">
      <w:pPr>
        <w:spacing w:line="480" w:lineRule="auto"/>
        <w:jc w:val="both"/>
        <w:rPr>
          <w:szCs w:val="32"/>
        </w:rPr>
      </w:pPr>
    </w:p>
    <w:p w14:paraId="11DF7368" w14:textId="369DF21A" w:rsidR="00FF79DC" w:rsidRPr="00B43B42" w:rsidRDefault="005F367D" w:rsidP="00FF79DC">
      <w:pPr>
        <w:spacing w:line="480" w:lineRule="auto"/>
        <w:jc w:val="both"/>
        <w:rPr>
          <w:szCs w:val="28"/>
        </w:rPr>
      </w:pPr>
      <w:r>
        <w:rPr>
          <w:szCs w:val="28"/>
        </w:rPr>
        <w:t>For example, with k=4 and m=2:</w:t>
      </w:r>
    </w:p>
    <w:p w14:paraId="445B271C" w14:textId="77777777" w:rsidR="00FF79DC" w:rsidRPr="005F367D" w:rsidRDefault="00FF79DC" w:rsidP="00E162A0">
      <w:pPr>
        <w:pStyle w:val="ListParagraph"/>
        <w:numPr>
          <w:ilvl w:val="0"/>
          <w:numId w:val="43"/>
        </w:numPr>
        <w:spacing w:line="480" w:lineRule="auto"/>
        <w:rPr>
          <w:szCs w:val="28"/>
        </w:rPr>
      </w:pPr>
      <w:r w:rsidRPr="005F367D">
        <w:rPr>
          <w:szCs w:val="28"/>
        </w:rPr>
        <w:t>Storage overhead is 1 + 2/4 = 1.5 (compared to 3× for triple replication)</w:t>
      </w:r>
    </w:p>
    <w:p w14:paraId="77F83E33" w14:textId="0161E0F4" w:rsidR="00FF79DC" w:rsidRDefault="00FF79DC" w:rsidP="00E162A0">
      <w:pPr>
        <w:pStyle w:val="ListParagraph"/>
        <w:numPr>
          <w:ilvl w:val="0"/>
          <w:numId w:val="43"/>
        </w:numPr>
        <w:spacing w:line="480" w:lineRule="auto"/>
        <w:rPr>
          <w:szCs w:val="28"/>
        </w:rPr>
      </w:pPr>
      <w:r w:rsidRPr="005F367D">
        <w:rPr>
          <w:szCs w:val="28"/>
        </w:rPr>
        <w:t>The system can recover from the loss of any 2 fragments</w:t>
      </w:r>
      <w:r w:rsidR="00B43B42" w:rsidRPr="005F367D">
        <w:rPr>
          <w:szCs w:val="28"/>
        </w:rPr>
        <w:t>.</w:t>
      </w:r>
    </w:p>
    <w:p w14:paraId="22FF8F37" w14:textId="77777777" w:rsidR="005F367D" w:rsidRPr="005F367D" w:rsidRDefault="005F367D" w:rsidP="005F367D">
      <w:pPr>
        <w:pStyle w:val="ListParagraph"/>
        <w:spacing w:line="480" w:lineRule="auto"/>
        <w:rPr>
          <w:szCs w:val="28"/>
        </w:rPr>
      </w:pPr>
    </w:p>
    <w:p w14:paraId="3CF9AAE2" w14:textId="56D9CD3A" w:rsidR="00FF79DC" w:rsidRPr="00B43B42" w:rsidRDefault="00B43B42" w:rsidP="00FF79DC">
      <w:pPr>
        <w:spacing w:line="480" w:lineRule="auto"/>
        <w:jc w:val="both"/>
        <w:rPr>
          <w:szCs w:val="28"/>
        </w:rPr>
      </w:pPr>
      <w:r>
        <w:rPr>
          <w:szCs w:val="28"/>
        </w:rPr>
        <w:t>The encoding process:</w:t>
      </w:r>
    </w:p>
    <w:p w14:paraId="511D79DD" w14:textId="77777777" w:rsidR="00FF79DC" w:rsidRPr="00B43B42" w:rsidRDefault="00FF79DC" w:rsidP="00E162A0">
      <w:pPr>
        <w:pStyle w:val="ListParagraph"/>
        <w:numPr>
          <w:ilvl w:val="0"/>
          <w:numId w:val="42"/>
        </w:numPr>
        <w:spacing w:line="480" w:lineRule="auto"/>
        <w:rPr>
          <w:szCs w:val="28"/>
        </w:rPr>
      </w:pPr>
      <w:r w:rsidRPr="00B43B42">
        <w:rPr>
          <w:szCs w:val="28"/>
        </w:rPr>
        <w:t>Split the file into k equal-sized data fragments</w:t>
      </w:r>
    </w:p>
    <w:p w14:paraId="72D90459" w14:textId="77777777" w:rsidR="00FF79DC" w:rsidRPr="00B43B42" w:rsidRDefault="00FF79DC" w:rsidP="00E162A0">
      <w:pPr>
        <w:pStyle w:val="ListParagraph"/>
        <w:numPr>
          <w:ilvl w:val="0"/>
          <w:numId w:val="42"/>
        </w:numPr>
        <w:spacing w:line="480" w:lineRule="auto"/>
        <w:rPr>
          <w:szCs w:val="28"/>
        </w:rPr>
      </w:pPr>
      <w:r w:rsidRPr="00B43B42">
        <w:rPr>
          <w:szCs w:val="28"/>
        </w:rPr>
        <w:t>Generate m parity fragments using Reed-Solomon coding</w:t>
      </w:r>
    </w:p>
    <w:p w14:paraId="0A88CE36" w14:textId="19851F05" w:rsidR="00FF79DC" w:rsidRDefault="00FF79DC" w:rsidP="00E162A0">
      <w:pPr>
        <w:pStyle w:val="ListParagraph"/>
        <w:numPr>
          <w:ilvl w:val="0"/>
          <w:numId w:val="42"/>
        </w:numPr>
        <w:spacing w:line="480" w:lineRule="auto"/>
        <w:rPr>
          <w:szCs w:val="28"/>
        </w:rPr>
      </w:pPr>
      <w:r w:rsidRPr="00B43B42">
        <w:rPr>
          <w:szCs w:val="28"/>
        </w:rPr>
        <w:t xml:space="preserve">Distribute all </w:t>
      </w:r>
      <w:proofErr w:type="spellStart"/>
      <w:r w:rsidRPr="00B43B42">
        <w:rPr>
          <w:szCs w:val="28"/>
        </w:rPr>
        <w:t>k+m</w:t>
      </w:r>
      <w:proofErr w:type="spellEnd"/>
      <w:r w:rsidRPr="00B43B42">
        <w:rPr>
          <w:szCs w:val="28"/>
        </w:rPr>
        <w:t xml:space="preserve"> fragments across different storage nodes</w:t>
      </w:r>
    </w:p>
    <w:p w14:paraId="2303C6B4" w14:textId="5FB52463" w:rsidR="00B43B42" w:rsidRDefault="00B43B42" w:rsidP="00B43B42">
      <w:pPr>
        <w:spacing w:line="480" w:lineRule="auto"/>
        <w:rPr>
          <w:szCs w:val="28"/>
        </w:rPr>
      </w:pPr>
    </w:p>
    <w:p w14:paraId="4341E692" w14:textId="52337112" w:rsidR="00B43B42" w:rsidRDefault="00B43B42" w:rsidP="00B43B42">
      <w:pPr>
        <w:spacing w:line="480" w:lineRule="auto"/>
        <w:rPr>
          <w:szCs w:val="28"/>
        </w:rPr>
      </w:pPr>
    </w:p>
    <w:p w14:paraId="1A85B3C1" w14:textId="69D66246" w:rsidR="00B43B42" w:rsidRDefault="00B43B42" w:rsidP="00B43B42">
      <w:pPr>
        <w:spacing w:line="480" w:lineRule="auto"/>
        <w:rPr>
          <w:szCs w:val="28"/>
        </w:rPr>
      </w:pPr>
    </w:p>
    <w:p w14:paraId="6084F8FC" w14:textId="77777777" w:rsidR="00B43B42" w:rsidRPr="00B43B42" w:rsidRDefault="00B43B42" w:rsidP="00B43B42">
      <w:pPr>
        <w:spacing w:line="480" w:lineRule="auto"/>
        <w:rPr>
          <w:szCs w:val="28"/>
        </w:rPr>
      </w:pPr>
    </w:p>
    <w:p w14:paraId="3D5B951B" w14:textId="77777777" w:rsidR="00FF79DC" w:rsidRPr="00A67181" w:rsidRDefault="00FF79DC" w:rsidP="00FF79DC">
      <w:pPr>
        <w:spacing w:line="480" w:lineRule="auto"/>
        <w:jc w:val="both"/>
        <w:rPr>
          <w:b/>
          <w:sz w:val="28"/>
          <w:szCs w:val="32"/>
        </w:rPr>
      </w:pPr>
      <w:r w:rsidRPr="00A67181">
        <w:rPr>
          <w:b/>
          <w:sz w:val="28"/>
          <w:szCs w:val="32"/>
        </w:rPr>
        <w:t>4.2.5 End-to-End Encryption</w:t>
      </w:r>
    </w:p>
    <w:p w14:paraId="659A9236" w14:textId="3372C164" w:rsidR="00FF79DC" w:rsidRPr="00A67181" w:rsidRDefault="00FF79DC" w:rsidP="00FF79DC">
      <w:pPr>
        <w:spacing w:line="480" w:lineRule="auto"/>
        <w:jc w:val="both"/>
        <w:rPr>
          <w:szCs w:val="32"/>
        </w:rPr>
      </w:pPr>
      <w:r w:rsidRPr="00A67181">
        <w:rPr>
          <w:szCs w:val="32"/>
        </w:rPr>
        <w:t>All files are encrypted befo</w:t>
      </w:r>
      <w:r w:rsidR="00A67181">
        <w:rPr>
          <w:szCs w:val="32"/>
        </w:rPr>
        <w:t>re being split and distributed:</w:t>
      </w:r>
    </w:p>
    <w:p w14:paraId="75E800B3" w14:textId="77777777" w:rsidR="00FF79DC" w:rsidRPr="00A67181" w:rsidRDefault="00FF79DC" w:rsidP="00E162A0">
      <w:pPr>
        <w:pStyle w:val="ListParagraph"/>
        <w:numPr>
          <w:ilvl w:val="0"/>
          <w:numId w:val="36"/>
        </w:numPr>
        <w:spacing w:line="480" w:lineRule="auto"/>
        <w:rPr>
          <w:szCs w:val="32"/>
        </w:rPr>
      </w:pPr>
      <w:r w:rsidRPr="00A67181">
        <w:rPr>
          <w:b/>
          <w:szCs w:val="32"/>
        </w:rPr>
        <w:t>Key Generation:</w:t>
      </w:r>
      <w:r w:rsidRPr="00A67181">
        <w:rPr>
          <w:szCs w:val="32"/>
        </w:rPr>
        <w:t xml:space="preserve"> For each file, a unique AES-256 key is generated</w:t>
      </w:r>
    </w:p>
    <w:p w14:paraId="606FC01F" w14:textId="77777777" w:rsidR="00FF79DC" w:rsidRPr="00A67181" w:rsidRDefault="00FF79DC" w:rsidP="00E162A0">
      <w:pPr>
        <w:pStyle w:val="ListParagraph"/>
        <w:numPr>
          <w:ilvl w:val="0"/>
          <w:numId w:val="36"/>
        </w:numPr>
        <w:spacing w:line="480" w:lineRule="auto"/>
        <w:rPr>
          <w:szCs w:val="32"/>
        </w:rPr>
      </w:pPr>
      <w:r w:rsidRPr="00A67181">
        <w:rPr>
          <w:b/>
          <w:szCs w:val="32"/>
        </w:rPr>
        <w:t>File Encryption:</w:t>
      </w:r>
      <w:r w:rsidRPr="00A67181">
        <w:rPr>
          <w:szCs w:val="32"/>
        </w:rPr>
        <w:t xml:space="preserve"> The file is encrypted with this key using AES-GCM mode</w:t>
      </w:r>
    </w:p>
    <w:p w14:paraId="3A2A5116" w14:textId="77777777" w:rsidR="00FF79DC" w:rsidRPr="00A67181" w:rsidRDefault="00FF79DC" w:rsidP="00E162A0">
      <w:pPr>
        <w:pStyle w:val="ListParagraph"/>
        <w:numPr>
          <w:ilvl w:val="0"/>
          <w:numId w:val="36"/>
        </w:numPr>
        <w:spacing w:line="480" w:lineRule="auto"/>
        <w:rPr>
          <w:szCs w:val="32"/>
        </w:rPr>
      </w:pPr>
      <w:r w:rsidRPr="00A67181">
        <w:rPr>
          <w:b/>
          <w:szCs w:val="32"/>
        </w:rPr>
        <w:t>Key Protection:</w:t>
      </w:r>
      <w:r w:rsidRPr="00A67181">
        <w:rPr>
          <w:szCs w:val="32"/>
        </w:rPr>
        <w:t xml:space="preserve"> The file's encryption key is then encrypted with the user's public key</w:t>
      </w:r>
    </w:p>
    <w:p w14:paraId="04757B15" w14:textId="77777777" w:rsidR="00FF79DC" w:rsidRPr="00A67181" w:rsidRDefault="00FF79DC" w:rsidP="00E162A0">
      <w:pPr>
        <w:pStyle w:val="ListParagraph"/>
        <w:numPr>
          <w:ilvl w:val="0"/>
          <w:numId w:val="36"/>
        </w:numPr>
        <w:spacing w:line="480" w:lineRule="auto"/>
        <w:rPr>
          <w:szCs w:val="32"/>
        </w:rPr>
      </w:pPr>
      <w:r w:rsidRPr="00A67181">
        <w:rPr>
          <w:b/>
          <w:szCs w:val="32"/>
        </w:rPr>
        <w:t>Storage:</w:t>
      </w:r>
      <w:r w:rsidRPr="00A67181">
        <w:rPr>
          <w:szCs w:val="32"/>
        </w:rPr>
        <w:t xml:space="preserve"> The encrypted file fragments and encrypted key are stored separately</w:t>
      </w:r>
    </w:p>
    <w:p w14:paraId="4C45F7C5" w14:textId="1F3BDBAF" w:rsidR="00FF79DC" w:rsidRPr="003D0576" w:rsidRDefault="00E469F1" w:rsidP="00FF79DC">
      <w:pPr>
        <w:spacing w:line="480" w:lineRule="auto"/>
        <w:jc w:val="both"/>
        <w:rPr>
          <w:szCs w:val="32"/>
        </w:rPr>
      </w:pPr>
      <w:r w:rsidRPr="003D0576">
        <w:rPr>
          <w:szCs w:val="32"/>
        </w:rPr>
        <w:t>During retrieval:</w:t>
      </w:r>
    </w:p>
    <w:p w14:paraId="333F317C" w14:textId="77777777" w:rsidR="00FF79DC" w:rsidRPr="003D0576" w:rsidRDefault="00FF79DC" w:rsidP="00E162A0">
      <w:pPr>
        <w:pStyle w:val="ListParagraph"/>
        <w:numPr>
          <w:ilvl w:val="0"/>
          <w:numId w:val="40"/>
        </w:numPr>
        <w:spacing w:line="480" w:lineRule="auto"/>
        <w:rPr>
          <w:szCs w:val="32"/>
        </w:rPr>
      </w:pPr>
      <w:r w:rsidRPr="003D0576">
        <w:rPr>
          <w:szCs w:val="32"/>
        </w:rPr>
        <w:t>The encrypted key is fetched and decrypted using the user's private key</w:t>
      </w:r>
    </w:p>
    <w:p w14:paraId="1A5A31A0" w14:textId="77777777" w:rsidR="00FF79DC" w:rsidRPr="003D0576" w:rsidRDefault="00FF79DC" w:rsidP="00E162A0">
      <w:pPr>
        <w:pStyle w:val="ListParagraph"/>
        <w:numPr>
          <w:ilvl w:val="0"/>
          <w:numId w:val="40"/>
        </w:numPr>
        <w:spacing w:line="480" w:lineRule="auto"/>
        <w:rPr>
          <w:szCs w:val="32"/>
        </w:rPr>
      </w:pPr>
      <w:r w:rsidRPr="003D0576">
        <w:rPr>
          <w:szCs w:val="32"/>
        </w:rPr>
        <w:t>The file fragments are retrieved and reassembled</w:t>
      </w:r>
    </w:p>
    <w:p w14:paraId="112E76DC" w14:textId="77777777" w:rsidR="00FF79DC" w:rsidRPr="003D0576" w:rsidRDefault="00FF79DC" w:rsidP="00E162A0">
      <w:pPr>
        <w:pStyle w:val="ListParagraph"/>
        <w:numPr>
          <w:ilvl w:val="0"/>
          <w:numId w:val="40"/>
        </w:numPr>
        <w:spacing w:line="480" w:lineRule="auto"/>
        <w:rPr>
          <w:szCs w:val="32"/>
        </w:rPr>
      </w:pPr>
      <w:r w:rsidRPr="003D0576">
        <w:rPr>
          <w:szCs w:val="32"/>
        </w:rPr>
        <w:t>The combined file is decrypted using the recovered file key</w:t>
      </w:r>
    </w:p>
    <w:p w14:paraId="3E927E15" w14:textId="77777777" w:rsidR="00FF79DC" w:rsidRPr="003D0576" w:rsidRDefault="00FF79DC" w:rsidP="00E162A0">
      <w:pPr>
        <w:pStyle w:val="ListParagraph"/>
        <w:numPr>
          <w:ilvl w:val="0"/>
          <w:numId w:val="40"/>
        </w:numPr>
        <w:spacing w:line="480" w:lineRule="auto"/>
        <w:rPr>
          <w:szCs w:val="32"/>
        </w:rPr>
      </w:pPr>
      <w:r w:rsidRPr="003D0576">
        <w:rPr>
          <w:szCs w:val="32"/>
        </w:rPr>
        <w:t>This ensures that even if storage nodes are compromised, the data remains protected.</w:t>
      </w:r>
    </w:p>
    <w:p w14:paraId="14FBD342" w14:textId="77777777" w:rsidR="00FF79DC" w:rsidRPr="006C708C" w:rsidRDefault="00FF79DC" w:rsidP="00FF79DC">
      <w:pPr>
        <w:spacing w:line="480" w:lineRule="auto"/>
        <w:jc w:val="both"/>
        <w:rPr>
          <w:sz w:val="32"/>
          <w:szCs w:val="32"/>
        </w:rPr>
      </w:pPr>
    </w:p>
    <w:p w14:paraId="1BE44679" w14:textId="77777777" w:rsidR="00FF79DC" w:rsidRPr="00151DFE" w:rsidRDefault="00FF79DC" w:rsidP="00FF79DC">
      <w:pPr>
        <w:spacing w:line="480" w:lineRule="auto"/>
        <w:jc w:val="both"/>
        <w:rPr>
          <w:b/>
          <w:sz w:val="28"/>
          <w:szCs w:val="32"/>
        </w:rPr>
      </w:pPr>
      <w:r w:rsidRPr="00151DFE">
        <w:rPr>
          <w:b/>
          <w:sz w:val="28"/>
          <w:szCs w:val="32"/>
        </w:rPr>
        <w:t>4.2.6 Dynamic Node Management</w:t>
      </w:r>
    </w:p>
    <w:p w14:paraId="321F7C41" w14:textId="04D9E899" w:rsidR="00FF79DC" w:rsidRPr="00151DFE" w:rsidRDefault="00FF79DC" w:rsidP="00FF79DC">
      <w:pPr>
        <w:spacing w:line="480" w:lineRule="auto"/>
        <w:jc w:val="both"/>
      </w:pPr>
      <w:r w:rsidRPr="00151DFE">
        <w:t>The system employs a dynamic appro</w:t>
      </w:r>
      <w:r w:rsidR="003D0576">
        <w:t>ach to storage node management:</w:t>
      </w:r>
    </w:p>
    <w:p w14:paraId="6885FBE2" w14:textId="3128A66B" w:rsidR="00FF79DC" w:rsidRPr="00151DFE" w:rsidRDefault="00151DFE" w:rsidP="00E162A0">
      <w:pPr>
        <w:pStyle w:val="ListParagraph"/>
        <w:numPr>
          <w:ilvl w:val="0"/>
          <w:numId w:val="37"/>
        </w:numPr>
        <w:spacing w:line="480" w:lineRule="auto"/>
        <w:rPr>
          <w:b/>
        </w:rPr>
      </w:pPr>
      <w:r>
        <w:rPr>
          <w:b/>
        </w:rPr>
        <w:t>Node Registration</w:t>
      </w:r>
    </w:p>
    <w:p w14:paraId="771CED88" w14:textId="77777777" w:rsidR="00FF79DC" w:rsidRPr="00151DFE" w:rsidRDefault="00FF79DC" w:rsidP="00E162A0">
      <w:pPr>
        <w:pStyle w:val="ListParagraph"/>
        <w:numPr>
          <w:ilvl w:val="0"/>
          <w:numId w:val="38"/>
        </w:numPr>
        <w:spacing w:line="480" w:lineRule="auto"/>
      </w:pPr>
      <w:r w:rsidRPr="00151DFE">
        <w:t>New nodes register with the central service, providing capacity and capabilities</w:t>
      </w:r>
    </w:p>
    <w:p w14:paraId="2BD171D8" w14:textId="77777777" w:rsidR="00FF79DC" w:rsidRPr="00151DFE" w:rsidRDefault="00FF79DC" w:rsidP="00E162A0">
      <w:pPr>
        <w:pStyle w:val="ListParagraph"/>
        <w:numPr>
          <w:ilvl w:val="0"/>
          <w:numId w:val="38"/>
        </w:numPr>
        <w:spacing w:line="480" w:lineRule="auto"/>
      </w:pPr>
      <w:r w:rsidRPr="00151DFE">
        <w:t>System assigns a unique identifier and authentication credentials</w:t>
      </w:r>
    </w:p>
    <w:p w14:paraId="1D0933A1" w14:textId="77777777" w:rsidR="00FF79DC" w:rsidRPr="00151DFE" w:rsidRDefault="00FF79DC" w:rsidP="00E162A0">
      <w:pPr>
        <w:pStyle w:val="ListParagraph"/>
        <w:numPr>
          <w:ilvl w:val="0"/>
          <w:numId w:val="38"/>
        </w:numPr>
        <w:spacing w:line="480" w:lineRule="auto"/>
      </w:pPr>
      <w:r w:rsidRPr="00151DFE">
        <w:t>Node's health metrics are initialized and baseline performance is established</w:t>
      </w:r>
    </w:p>
    <w:p w14:paraId="124EACB5" w14:textId="5D9A3A98" w:rsidR="00FF79DC" w:rsidRPr="00847037" w:rsidRDefault="00FF79DC" w:rsidP="00E162A0">
      <w:pPr>
        <w:pStyle w:val="ListParagraph"/>
        <w:numPr>
          <w:ilvl w:val="0"/>
          <w:numId w:val="37"/>
        </w:numPr>
        <w:spacing w:line="480" w:lineRule="auto"/>
        <w:rPr>
          <w:b/>
        </w:rPr>
      </w:pPr>
      <w:r w:rsidRPr="00151DFE">
        <w:rPr>
          <w:b/>
        </w:rPr>
        <w:t>Health Monitoring:</w:t>
      </w:r>
    </w:p>
    <w:p w14:paraId="6F445E4A" w14:textId="77777777" w:rsidR="00FF79DC" w:rsidRPr="00151DFE" w:rsidRDefault="00FF79DC" w:rsidP="00E162A0">
      <w:pPr>
        <w:pStyle w:val="ListParagraph"/>
        <w:numPr>
          <w:ilvl w:val="0"/>
          <w:numId w:val="39"/>
        </w:numPr>
        <w:spacing w:line="480" w:lineRule="auto"/>
      </w:pPr>
      <w:r w:rsidRPr="00151DFE">
        <w:t>Every node reports its status periodically (configurable, typically 30-second intervals)</w:t>
      </w:r>
    </w:p>
    <w:p w14:paraId="2CE2221D" w14:textId="77777777" w:rsidR="00FF79DC" w:rsidRPr="00151DFE" w:rsidRDefault="00FF79DC" w:rsidP="00E162A0">
      <w:pPr>
        <w:pStyle w:val="ListParagraph"/>
        <w:numPr>
          <w:ilvl w:val="0"/>
          <w:numId w:val="39"/>
        </w:numPr>
        <w:spacing w:line="480" w:lineRule="auto"/>
      </w:pPr>
      <w:r w:rsidRPr="00151DFE">
        <w:t>Metrics collected include CPU usage, disk space, memory usage, and network latency</w:t>
      </w:r>
    </w:p>
    <w:p w14:paraId="11CBB95E" w14:textId="35B0C8BA" w:rsidR="00585868" w:rsidRDefault="00FF79DC" w:rsidP="00E162A0">
      <w:pPr>
        <w:pStyle w:val="ListParagraph"/>
        <w:numPr>
          <w:ilvl w:val="0"/>
          <w:numId w:val="39"/>
        </w:numPr>
        <w:spacing w:line="480" w:lineRule="auto"/>
      </w:pPr>
      <w:r w:rsidRPr="00151DFE">
        <w:t>A node is considered unhealthy if it fails to report within time</w:t>
      </w:r>
      <w:r w:rsidR="00585868">
        <w:t>out or metrics exceed thresholds.</w:t>
      </w:r>
    </w:p>
    <w:p w14:paraId="5A11520C" w14:textId="77777777" w:rsidR="00585868" w:rsidRPr="00151DFE" w:rsidRDefault="00585868" w:rsidP="00585868">
      <w:pPr>
        <w:pStyle w:val="ListParagraph"/>
        <w:spacing w:line="480" w:lineRule="auto"/>
      </w:pPr>
    </w:p>
    <w:p w14:paraId="08F7B862" w14:textId="77777777" w:rsidR="00FF79DC" w:rsidRPr="00585868" w:rsidRDefault="00FF79DC" w:rsidP="00FF79DC">
      <w:pPr>
        <w:spacing w:line="480" w:lineRule="auto"/>
        <w:jc w:val="both"/>
        <w:rPr>
          <w:b/>
        </w:rPr>
      </w:pPr>
      <w:r w:rsidRPr="00585868">
        <w:rPr>
          <w:b/>
        </w:rPr>
        <w:t>Automatic Rebalancing:</w:t>
      </w:r>
    </w:p>
    <w:p w14:paraId="3A7F3AC4" w14:textId="283BC2E2" w:rsidR="00FF79DC" w:rsidRPr="00151DFE" w:rsidRDefault="00FF79DC" w:rsidP="00FF79DC">
      <w:pPr>
        <w:spacing w:line="480" w:lineRule="auto"/>
        <w:jc w:val="both"/>
      </w:pPr>
      <w:r w:rsidRPr="00151DFE">
        <w:t>When nodes are added or removed, th</w:t>
      </w:r>
      <w:r w:rsidR="00585868">
        <w:t>e system initiates rebalancing:</w:t>
      </w:r>
    </w:p>
    <w:p w14:paraId="3DFE3F34" w14:textId="77777777" w:rsidR="00FF79DC" w:rsidRPr="00151DFE" w:rsidRDefault="00FF79DC" w:rsidP="00E162A0">
      <w:pPr>
        <w:pStyle w:val="ListParagraph"/>
        <w:numPr>
          <w:ilvl w:val="0"/>
          <w:numId w:val="37"/>
        </w:numPr>
        <w:spacing w:line="480" w:lineRule="auto"/>
      </w:pPr>
      <w:r w:rsidRPr="00151DFE">
        <w:t>Calculate ideal distribution based on node capacity and current usage</w:t>
      </w:r>
    </w:p>
    <w:p w14:paraId="5DCB8B1A" w14:textId="77777777" w:rsidR="00FF79DC" w:rsidRPr="00151DFE" w:rsidRDefault="00FF79DC" w:rsidP="00E162A0">
      <w:pPr>
        <w:pStyle w:val="ListParagraph"/>
        <w:numPr>
          <w:ilvl w:val="0"/>
          <w:numId w:val="37"/>
        </w:numPr>
        <w:spacing w:line="480" w:lineRule="auto"/>
      </w:pPr>
      <w:r w:rsidRPr="00151DFE">
        <w:t>Identify chunks that need to be relocated</w:t>
      </w:r>
    </w:p>
    <w:p w14:paraId="64A43CC9" w14:textId="77777777" w:rsidR="00FF79DC" w:rsidRPr="00151DFE" w:rsidRDefault="00FF79DC" w:rsidP="00E162A0">
      <w:pPr>
        <w:pStyle w:val="ListParagraph"/>
        <w:numPr>
          <w:ilvl w:val="0"/>
          <w:numId w:val="37"/>
        </w:numPr>
        <w:spacing w:line="480" w:lineRule="auto"/>
      </w:pPr>
      <w:r w:rsidRPr="00151DFE">
        <w:t>Copy chunks to new locations before removing from old locations</w:t>
      </w:r>
    </w:p>
    <w:p w14:paraId="0BBCCAC8" w14:textId="77777777" w:rsidR="00FF79DC" w:rsidRPr="00151DFE" w:rsidRDefault="00FF79DC" w:rsidP="00E162A0">
      <w:pPr>
        <w:pStyle w:val="ListParagraph"/>
        <w:numPr>
          <w:ilvl w:val="0"/>
          <w:numId w:val="37"/>
        </w:numPr>
        <w:spacing w:line="480" w:lineRule="auto"/>
      </w:pPr>
      <w:r w:rsidRPr="00151DFE">
        <w:t>Update the chunk location map in the database</w:t>
      </w:r>
    </w:p>
    <w:p w14:paraId="64BC1360" w14:textId="4BAB5463" w:rsidR="00FF79DC" w:rsidRDefault="00FF79DC" w:rsidP="00E162A0">
      <w:pPr>
        <w:pStyle w:val="ListParagraph"/>
        <w:numPr>
          <w:ilvl w:val="0"/>
          <w:numId w:val="37"/>
        </w:numPr>
        <w:spacing w:line="480" w:lineRule="auto"/>
      </w:pPr>
      <w:r w:rsidRPr="00151DFE">
        <w:t>Verify integrity of relocated chunks</w:t>
      </w:r>
    </w:p>
    <w:p w14:paraId="06D13BD3" w14:textId="77777777" w:rsidR="00A81E19" w:rsidRPr="00151DFE" w:rsidRDefault="00A81E19" w:rsidP="00A81E19">
      <w:pPr>
        <w:pStyle w:val="ListParagraph"/>
        <w:spacing w:line="480" w:lineRule="auto"/>
      </w:pPr>
    </w:p>
    <w:p w14:paraId="1E4036F9" w14:textId="77777777" w:rsidR="00FF79DC" w:rsidRPr="00C970D6" w:rsidRDefault="00FF79DC" w:rsidP="00FF79DC">
      <w:pPr>
        <w:spacing w:line="480" w:lineRule="auto"/>
        <w:jc w:val="both"/>
        <w:rPr>
          <w:b/>
          <w:sz w:val="28"/>
          <w:szCs w:val="32"/>
        </w:rPr>
      </w:pPr>
      <w:r w:rsidRPr="00C970D6">
        <w:rPr>
          <w:b/>
          <w:sz w:val="28"/>
          <w:szCs w:val="32"/>
        </w:rPr>
        <w:t>4.2.7 Database Schema Design</w:t>
      </w:r>
    </w:p>
    <w:p w14:paraId="5DC80075" w14:textId="6C365B6C" w:rsidR="00FF79DC" w:rsidRPr="00C970D6" w:rsidRDefault="00FF79DC" w:rsidP="00FF79DC">
      <w:pPr>
        <w:spacing w:line="480" w:lineRule="auto"/>
        <w:jc w:val="both"/>
        <w:rPr>
          <w:szCs w:val="32"/>
        </w:rPr>
      </w:pPr>
      <w:r w:rsidRPr="00C970D6">
        <w:rPr>
          <w:szCs w:val="32"/>
        </w:rPr>
        <w:t>The PostgreSQL database uses a normalized schema</w:t>
      </w:r>
      <w:r w:rsidR="00A15131">
        <w:rPr>
          <w:szCs w:val="32"/>
        </w:rPr>
        <w:t xml:space="preserve"> with the following key tables:</w:t>
      </w:r>
    </w:p>
    <w:p w14:paraId="5CC66A49" w14:textId="36E9A8D8" w:rsidR="00FF79DC" w:rsidRPr="00C970D6" w:rsidRDefault="00FF79DC" w:rsidP="00E162A0">
      <w:pPr>
        <w:pStyle w:val="ListParagraph"/>
        <w:numPr>
          <w:ilvl w:val="0"/>
          <w:numId w:val="41"/>
        </w:numPr>
        <w:spacing w:line="480" w:lineRule="auto"/>
        <w:rPr>
          <w:szCs w:val="32"/>
        </w:rPr>
      </w:pPr>
      <w:proofErr w:type="gramStart"/>
      <w:r w:rsidRPr="00C970D6">
        <w:rPr>
          <w:b/>
          <w:szCs w:val="32"/>
        </w:rPr>
        <w:t>users</w:t>
      </w:r>
      <w:r w:rsidR="00C970D6" w:rsidRPr="00C970D6">
        <w:rPr>
          <w:b/>
          <w:szCs w:val="32"/>
        </w:rPr>
        <w:t xml:space="preserve"> </w:t>
      </w:r>
      <w:r w:rsidRPr="00C970D6">
        <w:rPr>
          <w:b/>
          <w:szCs w:val="32"/>
        </w:rPr>
        <w:t>:</w:t>
      </w:r>
      <w:proofErr w:type="gramEnd"/>
      <w:r w:rsidRPr="00C970D6">
        <w:rPr>
          <w:szCs w:val="32"/>
        </w:rPr>
        <w:t xml:space="preserve"> Stores user information and authentication details</w:t>
      </w:r>
    </w:p>
    <w:p w14:paraId="42E84DEF" w14:textId="77777777" w:rsidR="00FF79DC" w:rsidRPr="00C970D6" w:rsidRDefault="00FF79DC" w:rsidP="00E162A0">
      <w:pPr>
        <w:pStyle w:val="ListParagraph"/>
        <w:numPr>
          <w:ilvl w:val="0"/>
          <w:numId w:val="41"/>
        </w:numPr>
        <w:spacing w:line="480" w:lineRule="auto"/>
        <w:rPr>
          <w:szCs w:val="32"/>
        </w:rPr>
      </w:pPr>
      <w:r w:rsidRPr="00C970D6">
        <w:rPr>
          <w:b/>
          <w:szCs w:val="32"/>
        </w:rPr>
        <w:t>sessions:</w:t>
      </w:r>
      <w:r w:rsidRPr="00C970D6">
        <w:rPr>
          <w:szCs w:val="32"/>
        </w:rPr>
        <w:t xml:space="preserve"> Manages user sessions for web application</w:t>
      </w:r>
    </w:p>
    <w:p w14:paraId="65029460" w14:textId="77777777" w:rsidR="00FF79DC" w:rsidRPr="00C970D6" w:rsidRDefault="00FF79DC" w:rsidP="00E162A0">
      <w:pPr>
        <w:pStyle w:val="ListParagraph"/>
        <w:numPr>
          <w:ilvl w:val="0"/>
          <w:numId w:val="41"/>
        </w:numPr>
        <w:spacing w:line="480" w:lineRule="auto"/>
        <w:rPr>
          <w:szCs w:val="32"/>
        </w:rPr>
      </w:pPr>
      <w:r w:rsidRPr="00C970D6">
        <w:rPr>
          <w:b/>
          <w:szCs w:val="32"/>
        </w:rPr>
        <w:t>files:</w:t>
      </w:r>
      <w:r w:rsidRPr="00C970D6">
        <w:rPr>
          <w:szCs w:val="32"/>
        </w:rPr>
        <w:t xml:space="preserve"> Contains file metadata (name, size, hash, owner, creation date)</w:t>
      </w:r>
    </w:p>
    <w:p w14:paraId="2F031CD0" w14:textId="77777777" w:rsidR="00FF79DC" w:rsidRPr="00C970D6" w:rsidRDefault="00FF79DC" w:rsidP="00E162A0">
      <w:pPr>
        <w:pStyle w:val="ListParagraph"/>
        <w:numPr>
          <w:ilvl w:val="0"/>
          <w:numId w:val="41"/>
        </w:numPr>
        <w:spacing w:line="480" w:lineRule="auto"/>
        <w:rPr>
          <w:szCs w:val="32"/>
        </w:rPr>
      </w:pPr>
      <w:proofErr w:type="spellStart"/>
      <w:r w:rsidRPr="00C970D6">
        <w:rPr>
          <w:b/>
          <w:szCs w:val="32"/>
        </w:rPr>
        <w:t>file_chunks</w:t>
      </w:r>
      <w:proofErr w:type="spellEnd"/>
      <w:r w:rsidRPr="00C970D6">
        <w:rPr>
          <w:b/>
          <w:szCs w:val="32"/>
        </w:rPr>
        <w:t>:</w:t>
      </w:r>
      <w:r w:rsidRPr="00C970D6">
        <w:rPr>
          <w:szCs w:val="32"/>
        </w:rPr>
        <w:t xml:space="preserve"> Maps files to their constituent chunks</w:t>
      </w:r>
    </w:p>
    <w:p w14:paraId="25752DA8" w14:textId="77777777" w:rsidR="00FF79DC" w:rsidRPr="00C970D6" w:rsidRDefault="00FF79DC" w:rsidP="00E162A0">
      <w:pPr>
        <w:pStyle w:val="ListParagraph"/>
        <w:numPr>
          <w:ilvl w:val="0"/>
          <w:numId w:val="41"/>
        </w:numPr>
        <w:spacing w:line="480" w:lineRule="auto"/>
        <w:rPr>
          <w:szCs w:val="32"/>
        </w:rPr>
      </w:pPr>
      <w:proofErr w:type="spellStart"/>
      <w:r w:rsidRPr="00C970D6">
        <w:rPr>
          <w:b/>
          <w:szCs w:val="32"/>
        </w:rPr>
        <w:t>chunk_locations</w:t>
      </w:r>
      <w:proofErr w:type="spellEnd"/>
      <w:r w:rsidRPr="00C970D6">
        <w:rPr>
          <w:b/>
          <w:szCs w:val="32"/>
        </w:rPr>
        <w:t>:</w:t>
      </w:r>
      <w:r w:rsidRPr="00C970D6">
        <w:rPr>
          <w:szCs w:val="32"/>
        </w:rPr>
        <w:t xml:space="preserve"> Tracks which nodes store which chunks</w:t>
      </w:r>
    </w:p>
    <w:p w14:paraId="1B65548F" w14:textId="77777777" w:rsidR="00FF79DC" w:rsidRPr="00C970D6" w:rsidRDefault="00FF79DC" w:rsidP="00E162A0">
      <w:pPr>
        <w:pStyle w:val="ListParagraph"/>
        <w:numPr>
          <w:ilvl w:val="0"/>
          <w:numId w:val="41"/>
        </w:numPr>
        <w:spacing w:line="480" w:lineRule="auto"/>
        <w:rPr>
          <w:szCs w:val="32"/>
        </w:rPr>
      </w:pPr>
      <w:r w:rsidRPr="00C970D6">
        <w:rPr>
          <w:b/>
          <w:szCs w:val="32"/>
        </w:rPr>
        <w:t>nodes:</w:t>
      </w:r>
      <w:r w:rsidRPr="00C970D6">
        <w:rPr>
          <w:szCs w:val="32"/>
        </w:rPr>
        <w:t xml:space="preserve"> Stores information about storage nodes</w:t>
      </w:r>
    </w:p>
    <w:p w14:paraId="1969B337" w14:textId="77777777" w:rsidR="00FF79DC" w:rsidRPr="00C970D6" w:rsidRDefault="00FF79DC" w:rsidP="00E162A0">
      <w:pPr>
        <w:pStyle w:val="ListParagraph"/>
        <w:numPr>
          <w:ilvl w:val="0"/>
          <w:numId w:val="41"/>
        </w:numPr>
        <w:spacing w:line="480" w:lineRule="auto"/>
        <w:rPr>
          <w:szCs w:val="32"/>
        </w:rPr>
      </w:pPr>
      <w:proofErr w:type="spellStart"/>
      <w:r w:rsidRPr="00C970D6">
        <w:rPr>
          <w:b/>
          <w:szCs w:val="32"/>
        </w:rPr>
        <w:t>shared_files</w:t>
      </w:r>
      <w:proofErr w:type="spellEnd"/>
      <w:r w:rsidRPr="00C970D6">
        <w:rPr>
          <w:szCs w:val="32"/>
        </w:rPr>
        <w:t>: Manages file sharing permissions and access tokens</w:t>
      </w:r>
    </w:p>
    <w:p w14:paraId="070D007A" w14:textId="77777777" w:rsidR="00FF79DC" w:rsidRPr="00C970D6" w:rsidRDefault="00FF79DC" w:rsidP="00E162A0">
      <w:pPr>
        <w:pStyle w:val="ListParagraph"/>
        <w:numPr>
          <w:ilvl w:val="0"/>
          <w:numId w:val="41"/>
        </w:numPr>
        <w:spacing w:line="480" w:lineRule="auto"/>
        <w:rPr>
          <w:szCs w:val="32"/>
        </w:rPr>
      </w:pPr>
      <w:proofErr w:type="spellStart"/>
      <w:r w:rsidRPr="00C970D6">
        <w:rPr>
          <w:b/>
          <w:szCs w:val="32"/>
        </w:rPr>
        <w:t>node_logs</w:t>
      </w:r>
      <w:proofErr w:type="spellEnd"/>
      <w:r w:rsidRPr="00C970D6">
        <w:rPr>
          <w:b/>
          <w:szCs w:val="32"/>
        </w:rPr>
        <w:t>:</w:t>
      </w:r>
      <w:r w:rsidRPr="00C970D6">
        <w:rPr>
          <w:szCs w:val="32"/>
        </w:rPr>
        <w:t xml:space="preserve"> Records node events for auditing and troubleshooting</w:t>
      </w:r>
    </w:p>
    <w:p w14:paraId="18D80457" w14:textId="77777777" w:rsidR="00FF79DC" w:rsidRPr="00C970D6" w:rsidRDefault="00FF79DC" w:rsidP="00E162A0">
      <w:pPr>
        <w:pStyle w:val="ListParagraph"/>
        <w:numPr>
          <w:ilvl w:val="0"/>
          <w:numId w:val="41"/>
        </w:numPr>
        <w:spacing w:line="480" w:lineRule="auto"/>
        <w:rPr>
          <w:szCs w:val="32"/>
        </w:rPr>
      </w:pPr>
      <w:proofErr w:type="spellStart"/>
      <w:r w:rsidRPr="00C970D6">
        <w:rPr>
          <w:b/>
          <w:szCs w:val="32"/>
        </w:rPr>
        <w:t>user_activity_logs</w:t>
      </w:r>
      <w:proofErr w:type="spellEnd"/>
      <w:r w:rsidRPr="00C970D6">
        <w:rPr>
          <w:b/>
          <w:szCs w:val="32"/>
        </w:rPr>
        <w:t>:</w:t>
      </w:r>
      <w:r w:rsidRPr="00C970D6">
        <w:rPr>
          <w:szCs w:val="32"/>
        </w:rPr>
        <w:t xml:space="preserve"> Tracks user actions for security and analytics</w:t>
      </w:r>
    </w:p>
    <w:p w14:paraId="543714E2" w14:textId="07A00455" w:rsidR="005A07B3" w:rsidRPr="004658DC" w:rsidRDefault="00FF79DC" w:rsidP="005A07B3">
      <w:pPr>
        <w:spacing w:line="480" w:lineRule="auto"/>
        <w:jc w:val="both"/>
        <w:rPr>
          <w:szCs w:val="32"/>
        </w:rPr>
      </w:pPr>
      <w:r w:rsidRPr="00C970D6">
        <w:rPr>
          <w:szCs w:val="32"/>
        </w:rPr>
        <w:t xml:space="preserve">Relationships use foreign keys with appropriate cascade </w:t>
      </w:r>
      <w:proofErr w:type="spellStart"/>
      <w:r w:rsidRPr="00C970D6">
        <w:rPr>
          <w:szCs w:val="32"/>
        </w:rPr>
        <w:t>behavior</w:t>
      </w:r>
      <w:proofErr w:type="spellEnd"/>
      <w:r w:rsidRPr="00C970D6">
        <w:rPr>
          <w:szCs w:val="32"/>
        </w:rPr>
        <w:t xml:space="preserve"> to maintain referential integrity.</w:t>
      </w:r>
    </w:p>
    <w:p w14:paraId="2269BACA" w14:textId="77777777" w:rsidR="005A07B3" w:rsidRDefault="005A07B3" w:rsidP="005A07B3">
      <w:pPr>
        <w:spacing w:line="480" w:lineRule="auto"/>
        <w:jc w:val="both"/>
        <w:rPr>
          <w:b/>
        </w:rPr>
      </w:pPr>
    </w:p>
    <w:p w14:paraId="371F46DE" w14:textId="77777777" w:rsidR="005A07B3" w:rsidRDefault="005A07B3" w:rsidP="005A07B3">
      <w:pPr>
        <w:spacing w:line="480" w:lineRule="auto"/>
        <w:jc w:val="both"/>
        <w:rPr>
          <w:b/>
        </w:rPr>
      </w:pPr>
    </w:p>
    <w:p w14:paraId="2C2CBD92" w14:textId="77777777" w:rsidR="00FF72FD" w:rsidRDefault="00FF72FD" w:rsidP="0042438A">
      <w:pPr>
        <w:spacing w:line="480" w:lineRule="auto"/>
        <w:jc w:val="both"/>
        <w:rPr>
          <w:b/>
        </w:rPr>
      </w:pPr>
    </w:p>
    <w:p w14:paraId="272E4D33" w14:textId="4CE37045" w:rsidR="0042438A" w:rsidRPr="00C728E3" w:rsidRDefault="0042438A" w:rsidP="0042438A">
      <w:pPr>
        <w:spacing w:line="480" w:lineRule="auto"/>
        <w:jc w:val="both"/>
        <w:rPr>
          <w:b/>
          <w:sz w:val="32"/>
          <w:szCs w:val="32"/>
        </w:rPr>
      </w:pPr>
      <w:r w:rsidRPr="00C728E3">
        <w:rPr>
          <w:b/>
          <w:sz w:val="32"/>
          <w:szCs w:val="32"/>
        </w:rPr>
        <w:t xml:space="preserve">Chapter </w:t>
      </w:r>
      <w:r>
        <w:rPr>
          <w:b/>
          <w:sz w:val="32"/>
          <w:szCs w:val="32"/>
        </w:rPr>
        <w:t>5</w:t>
      </w:r>
    </w:p>
    <w:p w14:paraId="79607076" w14:textId="0EE0EA0D" w:rsidR="0042438A" w:rsidRDefault="0042438A" w:rsidP="0042438A">
      <w:pPr>
        <w:spacing w:line="480" w:lineRule="auto"/>
        <w:jc w:val="center"/>
        <w:rPr>
          <w:b/>
          <w:sz w:val="36"/>
          <w:szCs w:val="36"/>
        </w:rPr>
      </w:pPr>
      <w:r>
        <w:rPr>
          <w:b/>
          <w:sz w:val="36"/>
          <w:szCs w:val="36"/>
        </w:rPr>
        <w:t>Coding / Code Templates</w:t>
      </w:r>
    </w:p>
    <w:p w14:paraId="657FB024" w14:textId="3A687FEB" w:rsidR="00F26EB5" w:rsidRPr="00E81E6E" w:rsidRDefault="00F434B1" w:rsidP="0042438A">
      <w:pPr>
        <w:spacing w:line="480" w:lineRule="auto"/>
        <w:jc w:val="center"/>
        <w:rPr>
          <w:b/>
          <w:sz w:val="36"/>
          <w:szCs w:val="36"/>
        </w:rPr>
      </w:pPr>
      <w:r w:rsidRPr="00F434B1">
        <w:rPr>
          <w:b/>
          <w:noProof/>
          <w:sz w:val="36"/>
          <w:szCs w:val="36"/>
        </w:rPr>
        <w:drawing>
          <wp:inline distT="0" distB="0" distL="0" distR="0" wp14:anchorId="56001A95" wp14:editId="4260F096">
            <wp:extent cx="5731510" cy="485457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854575"/>
                    </a:xfrm>
                    <a:prstGeom prst="rect">
                      <a:avLst/>
                    </a:prstGeom>
                  </pic:spPr>
                </pic:pic>
              </a:graphicData>
            </a:graphic>
          </wp:inline>
        </w:drawing>
      </w:r>
    </w:p>
    <w:p w14:paraId="59CBB6F5" w14:textId="328754C1" w:rsidR="008F40EC" w:rsidRPr="00243AF1" w:rsidRDefault="00F26EB5" w:rsidP="00AF7299">
      <w:pPr>
        <w:spacing w:line="480" w:lineRule="auto"/>
        <w:jc w:val="center"/>
        <w:rPr>
          <w:b/>
          <w:sz w:val="22"/>
          <w:szCs w:val="28"/>
        </w:rPr>
      </w:pPr>
      <w:r w:rsidRPr="00243AF1">
        <w:rPr>
          <w:b/>
          <w:sz w:val="22"/>
          <w:szCs w:val="28"/>
        </w:rPr>
        <w:t xml:space="preserve">Figure </w:t>
      </w:r>
      <w:proofErr w:type="gramStart"/>
      <w:r w:rsidRPr="00243AF1">
        <w:rPr>
          <w:b/>
          <w:sz w:val="22"/>
          <w:szCs w:val="28"/>
        </w:rPr>
        <w:t>5.1</w:t>
      </w:r>
      <w:r w:rsidR="00752F4C" w:rsidRPr="00243AF1">
        <w:rPr>
          <w:b/>
          <w:sz w:val="22"/>
          <w:szCs w:val="28"/>
        </w:rPr>
        <w:t xml:space="preserve"> :</w:t>
      </w:r>
      <w:proofErr w:type="gramEnd"/>
      <w:r w:rsidRPr="00243AF1">
        <w:rPr>
          <w:b/>
          <w:sz w:val="22"/>
          <w:szCs w:val="28"/>
        </w:rPr>
        <w:t xml:space="preserve"> </w:t>
      </w:r>
      <w:r w:rsidR="00752F4C" w:rsidRPr="00243AF1">
        <w:rPr>
          <w:sz w:val="22"/>
          <w:szCs w:val="28"/>
        </w:rPr>
        <w:t xml:space="preserve">Server Initialization with Middleware and Error </w:t>
      </w:r>
      <w:proofErr w:type="spellStart"/>
      <w:r w:rsidR="00752F4C" w:rsidRPr="00243AF1">
        <w:rPr>
          <w:sz w:val="22"/>
          <w:szCs w:val="28"/>
        </w:rPr>
        <w:t>HandlingCode</w:t>
      </w:r>
      <w:proofErr w:type="spellEnd"/>
    </w:p>
    <w:p w14:paraId="4DA33273" w14:textId="77777777" w:rsidR="00AF7299" w:rsidRDefault="00AF7299" w:rsidP="00AF7299">
      <w:pPr>
        <w:pStyle w:val="Caption"/>
        <w:jc w:val="center"/>
        <w:rPr>
          <w:b/>
          <w:i w:val="0"/>
          <w:color w:val="auto"/>
          <w:sz w:val="20"/>
          <w:szCs w:val="20"/>
        </w:rPr>
      </w:pPr>
    </w:p>
    <w:p w14:paraId="2BA3DD6B" w14:textId="37AE0FF9" w:rsidR="00AF7299" w:rsidRDefault="00AF7299" w:rsidP="00AF7299">
      <w:pPr>
        <w:pStyle w:val="Caption"/>
        <w:jc w:val="center"/>
        <w:rPr>
          <w:b/>
          <w:i w:val="0"/>
          <w:color w:val="auto"/>
          <w:sz w:val="20"/>
          <w:szCs w:val="20"/>
        </w:rPr>
      </w:pPr>
    </w:p>
    <w:p w14:paraId="2BA79581" w14:textId="6122DE4F" w:rsidR="00243AF1" w:rsidRDefault="0066205D" w:rsidP="00243AF1">
      <w:r w:rsidRPr="0066205D">
        <w:rPr>
          <w:noProof/>
        </w:rPr>
        <w:lastRenderedPageBreak/>
        <w:drawing>
          <wp:inline distT="0" distB="0" distL="0" distR="0" wp14:anchorId="11B7545E" wp14:editId="20DB15AA">
            <wp:extent cx="5731510" cy="73164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7316470"/>
                    </a:xfrm>
                    <a:prstGeom prst="rect">
                      <a:avLst/>
                    </a:prstGeom>
                  </pic:spPr>
                </pic:pic>
              </a:graphicData>
            </a:graphic>
          </wp:inline>
        </w:drawing>
      </w:r>
    </w:p>
    <w:p w14:paraId="247BC7F8" w14:textId="2B268E60" w:rsidR="00243AF1" w:rsidRDefault="00243AF1" w:rsidP="00243AF1"/>
    <w:p w14:paraId="0BF2B276" w14:textId="7FD2D10D" w:rsidR="00AF7299" w:rsidRPr="00864812" w:rsidRDefault="00AF7299" w:rsidP="008623A2">
      <w:pPr>
        <w:pStyle w:val="Caption"/>
        <w:ind w:left="720" w:firstLine="720"/>
        <w:rPr>
          <w:b/>
          <w:i w:val="0"/>
          <w:color w:val="auto"/>
          <w:sz w:val="20"/>
          <w:szCs w:val="20"/>
        </w:rPr>
      </w:pPr>
      <w:r w:rsidRPr="00864812">
        <w:rPr>
          <w:b/>
          <w:i w:val="0"/>
          <w:color w:val="auto"/>
          <w:sz w:val="20"/>
          <w:szCs w:val="20"/>
        </w:rPr>
        <w:t xml:space="preserve">Figure </w:t>
      </w:r>
      <w:proofErr w:type="gramStart"/>
      <w:r>
        <w:rPr>
          <w:b/>
          <w:i w:val="0"/>
          <w:color w:val="auto"/>
          <w:sz w:val="20"/>
          <w:szCs w:val="20"/>
        </w:rPr>
        <w:t>5.2</w:t>
      </w:r>
      <w:r w:rsidRPr="00864812">
        <w:rPr>
          <w:rStyle w:val="Strong"/>
          <w:b w:val="0"/>
          <w:i w:val="0"/>
          <w:color w:val="auto"/>
          <w:sz w:val="20"/>
          <w:szCs w:val="20"/>
        </w:rPr>
        <w:t xml:space="preserve"> </w:t>
      </w:r>
      <w:r w:rsidR="0066205D">
        <w:rPr>
          <w:rStyle w:val="Strong"/>
          <w:b w:val="0"/>
          <w:i w:val="0"/>
          <w:color w:val="auto"/>
          <w:sz w:val="20"/>
          <w:szCs w:val="20"/>
        </w:rPr>
        <w:t>:</w:t>
      </w:r>
      <w:proofErr w:type="gramEnd"/>
      <w:r w:rsidR="0066205D">
        <w:rPr>
          <w:rStyle w:val="Strong"/>
          <w:b w:val="0"/>
          <w:i w:val="0"/>
          <w:color w:val="auto"/>
          <w:sz w:val="20"/>
          <w:szCs w:val="20"/>
        </w:rPr>
        <w:t xml:space="preserve"> </w:t>
      </w:r>
      <w:r w:rsidR="008623A2" w:rsidRPr="008623A2">
        <w:rPr>
          <w:rStyle w:val="Strong"/>
          <w:b w:val="0"/>
          <w:i w:val="0"/>
          <w:color w:val="auto"/>
          <w:sz w:val="20"/>
          <w:szCs w:val="20"/>
        </w:rPr>
        <w:t>Core Database Schema for Distributed File Storage System</w:t>
      </w:r>
    </w:p>
    <w:p w14:paraId="2EB19D44" w14:textId="34F5A696" w:rsidR="0042438A" w:rsidRDefault="0042438A" w:rsidP="00332003">
      <w:pPr>
        <w:spacing w:line="480" w:lineRule="auto"/>
        <w:jc w:val="both"/>
        <w:rPr>
          <w:b/>
          <w:sz w:val="28"/>
          <w:szCs w:val="28"/>
        </w:rPr>
      </w:pPr>
    </w:p>
    <w:p w14:paraId="65C6506A" w14:textId="04B8F7BF" w:rsidR="00AF7299" w:rsidRDefault="00AF7299" w:rsidP="00332003">
      <w:pPr>
        <w:spacing w:line="480" w:lineRule="auto"/>
        <w:jc w:val="both"/>
        <w:rPr>
          <w:b/>
          <w:sz w:val="28"/>
          <w:szCs w:val="28"/>
        </w:rPr>
      </w:pPr>
    </w:p>
    <w:p w14:paraId="1A0F8DA7" w14:textId="04783CDE" w:rsidR="007B0E96" w:rsidRDefault="007B0E96" w:rsidP="00332003">
      <w:pPr>
        <w:spacing w:line="480" w:lineRule="auto"/>
        <w:jc w:val="both"/>
        <w:rPr>
          <w:b/>
          <w:sz w:val="28"/>
          <w:szCs w:val="28"/>
        </w:rPr>
      </w:pPr>
      <w:r w:rsidRPr="007B0E96">
        <w:rPr>
          <w:b/>
          <w:noProof/>
          <w:sz w:val="28"/>
          <w:szCs w:val="28"/>
        </w:rPr>
        <w:lastRenderedPageBreak/>
        <w:drawing>
          <wp:inline distT="0" distB="0" distL="0" distR="0" wp14:anchorId="13C3B91D" wp14:editId="4CB4A194">
            <wp:extent cx="5731510" cy="83229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8322945"/>
                    </a:xfrm>
                    <a:prstGeom prst="rect">
                      <a:avLst/>
                    </a:prstGeom>
                  </pic:spPr>
                </pic:pic>
              </a:graphicData>
            </a:graphic>
          </wp:inline>
        </w:drawing>
      </w:r>
    </w:p>
    <w:p w14:paraId="6041F03B" w14:textId="1E425AC0" w:rsidR="00AF7299" w:rsidRPr="003A5C8F" w:rsidRDefault="00AF7299" w:rsidP="003A5C8F">
      <w:pPr>
        <w:pStyle w:val="Caption"/>
        <w:jc w:val="center"/>
        <w:rPr>
          <w:b/>
          <w:i w:val="0"/>
          <w:color w:val="auto"/>
          <w:sz w:val="20"/>
          <w:szCs w:val="20"/>
        </w:rPr>
      </w:pPr>
      <w:r w:rsidRPr="00864812">
        <w:rPr>
          <w:b/>
          <w:i w:val="0"/>
          <w:color w:val="auto"/>
          <w:sz w:val="20"/>
          <w:szCs w:val="20"/>
        </w:rPr>
        <w:t xml:space="preserve">Figure </w:t>
      </w:r>
      <w:proofErr w:type="gramStart"/>
      <w:r>
        <w:rPr>
          <w:b/>
          <w:i w:val="0"/>
          <w:color w:val="auto"/>
          <w:sz w:val="20"/>
          <w:szCs w:val="20"/>
        </w:rPr>
        <w:t>5.3</w:t>
      </w:r>
      <w:r w:rsidRPr="00864812">
        <w:rPr>
          <w:rStyle w:val="Strong"/>
          <w:b w:val="0"/>
          <w:i w:val="0"/>
          <w:color w:val="auto"/>
          <w:sz w:val="20"/>
          <w:szCs w:val="20"/>
        </w:rPr>
        <w:t xml:space="preserve"> </w:t>
      </w:r>
      <w:r w:rsidR="00DE1C8E">
        <w:rPr>
          <w:rStyle w:val="Strong"/>
          <w:b w:val="0"/>
          <w:i w:val="0"/>
          <w:color w:val="auto"/>
          <w:sz w:val="20"/>
          <w:szCs w:val="20"/>
        </w:rPr>
        <w:t>:</w:t>
      </w:r>
      <w:proofErr w:type="gramEnd"/>
      <w:r w:rsidR="00DE1C8E">
        <w:rPr>
          <w:rStyle w:val="Strong"/>
          <w:b w:val="0"/>
          <w:i w:val="0"/>
          <w:color w:val="auto"/>
          <w:sz w:val="20"/>
          <w:szCs w:val="20"/>
        </w:rPr>
        <w:t xml:space="preserve"> Erasure Coding Implementation For Data Redundancy</w:t>
      </w:r>
    </w:p>
    <w:p w14:paraId="7BD8103D" w14:textId="738C34E1" w:rsidR="00AF7299" w:rsidRDefault="003A5C8F" w:rsidP="00332003">
      <w:pPr>
        <w:spacing w:line="480" w:lineRule="auto"/>
        <w:jc w:val="both"/>
        <w:rPr>
          <w:b/>
          <w:sz w:val="28"/>
          <w:szCs w:val="28"/>
        </w:rPr>
      </w:pPr>
      <w:r w:rsidRPr="003A5C8F">
        <w:rPr>
          <w:b/>
          <w:noProof/>
          <w:sz w:val="28"/>
          <w:szCs w:val="28"/>
        </w:rPr>
        <w:lastRenderedPageBreak/>
        <w:drawing>
          <wp:inline distT="0" distB="0" distL="0" distR="0" wp14:anchorId="64D5865C" wp14:editId="529D1D09">
            <wp:extent cx="5162309" cy="7972216"/>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9985" cy="7984069"/>
                    </a:xfrm>
                    <a:prstGeom prst="rect">
                      <a:avLst/>
                    </a:prstGeom>
                  </pic:spPr>
                </pic:pic>
              </a:graphicData>
            </a:graphic>
          </wp:inline>
        </w:drawing>
      </w:r>
    </w:p>
    <w:p w14:paraId="211BA80C" w14:textId="2A300C37" w:rsidR="00AF7299" w:rsidRDefault="00AF7299" w:rsidP="00AF7299">
      <w:pPr>
        <w:pStyle w:val="Caption"/>
        <w:jc w:val="center"/>
        <w:rPr>
          <w:rStyle w:val="Strong"/>
          <w:b w:val="0"/>
          <w:i w:val="0"/>
          <w:color w:val="auto"/>
          <w:sz w:val="20"/>
          <w:szCs w:val="20"/>
        </w:rPr>
      </w:pPr>
      <w:r w:rsidRPr="00864812">
        <w:rPr>
          <w:b/>
          <w:i w:val="0"/>
          <w:color w:val="auto"/>
          <w:sz w:val="20"/>
          <w:szCs w:val="20"/>
        </w:rPr>
        <w:t xml:space="preserve">Figure </w:t>
      </w:r>
      <w:proofErr w:type="gramStart"/>
      <w:r>
        <w:rPr>
          <w:b/>
          <w:i w:val="0"/>
          <w:color w:val="auto"/>
          <w:sz w:val="20"/>
          <w:szCs w:val="20"/>
        </w:rPr>
        <w:t>5.4</w:t>
      </w:r>
      <w:r w:rsidR="00931793">
        <w:rPr>
          <w:b/>
          <w:i w:val="0"/>
          <w:color w:val="auto"/>
          <w:sz w:val="20"/>
          <w:szCs w:val="20"/>
        </w:rPr>
        <w:t xml:space="preserve"> :</w:t>
      </w:r>
      <w:proofErr w:type="gramEnd"/>
      <w:r w:rsidR="003A5C8F">
        <w:rPr>
          <w:b/>
          <w:i w:val="0"/>
          <w:color w:val="auto"/>
          <w:sz w:val="20"/>
          <w:szCs w:val="20"/>
        </w:rPr>
        <w:t xml:space="preserve"> </w:t>
      </w:r>
      <w:r w:rsidR="003A5C8F" w:rsidRPr="003A5C8F">
        <w:rPr>
          <w:i w:val="0"/>
          <w:color w:val="auto"/>
          <w:sz w:val="20"/>
          <w:szCs w:val="20"/>
        </w:rPr>
        <w:t>File Processing and Distributed Storage Implementation</w:t>
      </w:r>
    </w:p>
    <w:p w14:paraId="17C34B05" w14:textId="6FC6F403" w:rsidR="000371BE" w:rsidRPr="000371BE" w:rsidRDefault="000371BE" w:rsidP="000371BE"/>
    <w:p w14:paraId="558BBC2B" w14:textId="25E8653E" w:rsidR="000371BE" w:rsidRDefault="000371BE" w:rsidP="00D07CE1">
      <w:pPr>
        <w:pStyle w:val="Caption"/>
        <w:rPr>
          <w:i w:val="0"/>
          <w:iCs w:val="0"/>
          <w:color w:val="auto"/>
          <w:szCs w:val="24"/>
        </w:rPr>
      </w:pPr>
    </w:p>
    <w:p w14:paraId="5F80C866" w14:textId="5CD30D6A" w:rsidR="00D07CE1" w:rsidRDefault="00D07CE1" w:rsidP="00D07CE1">
      <w:r w:rsidRPr="00D07CE1">
        <w:rPr>
          <w:noProof/>
        </w:rPr>
        <w:lastRenderedPageBreak/>
        <w:drawing>
          <wp:inline distT="0" distB="0" distL="0" distR="0" wp14:anchorId="5DE09BBC" wp14:editId="797E6B67">
            <wp:extent cx="5741043" cy="84302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3727" cy="8434207"/>
                    </a:xfrm>
                    <a:prstGeom prst="rect">
                      <a:avLst/>
                    </a:prstGeom>
                  </pic:spPr>
                </pic:pic>
              </a:graphicData>
            </a:graphic>
          </wp:inline>
        </w:drawing>
      </w:r>
    </w:p>
    <w:p w14:paraId="27B67546" w14:textId="77777777" w:rsidR="00D07CE1" w:rsidRPr="00D07CE1" w:rsidRDefault="00D07CE1" w:rsidP="00D07CE1"/>
    <w:p w14:paraId="2FEAAFCE" w14:textId="6F501589" w:rsidR="000371BE" w:rsidRDefault="00AF7299" w:rsidP="006E3AB8">
      <w:pPr>
        <w:pStyle w:val="Caption"/>
        <w:jc w:val="center"/>
        <w:rPr>
          <w:rStyle w:val="Strong"/>
          <w:b w:val="0"/>
          <w:i w:val="0"/>
          <w:color w:val="auto"/>
          <w:sz w:val="20"/>
          <w:szCs w:val="20"/>
        </w:rPr>
      </w:pPr>
      <w:r w:rsidRPr="00864812">
        <w:rPr>
          <w:b/>
          <w:i w:val="0"/>
          <w:color w:val="auto"/>
          <w:sz w:val="20"/>
          <w:szCs w:val="20"/>
        </w:rPr>
        <w:t xml:space="preserve">Figure </w:t>
      </w:r>
      <w:proofErr w:type="gramStart"/>
      <w:r>
        <w:rPr>
          <w:b/>
          <w:i w:val="0"/>
          <w:color w:val="auto"/>
          <w:sz w:val="20"/>
          <w:szCs w:val="20"/>
        </w:rPr>
        <w:t>5.</w:t>
      </w:r>
      <w:r w:rsidR="000371BE">
        <w:rPr>
          <w:b/>
          <w:i w:val="0"/>
          <w:color w:val="auto"/>
          <w:sz w:val="20"/>
          <w:szCs w:val="20"/>
        </w:rPr>
        <w:t>5</w:t>
      </w:r>
      <w:r w:rsidRPr="00864812">
        <w:rPr>
          <w:rStyle w:val="Strong"/>
          <w:b w:val="0"/>
          <w:i w:val="0"/>
          <w:color w:val="auto"/>
          <w:sz w:val="20"/>
          <w:szCs w:val="20"/>
        </w:rPr>
        <w:t xml:space="preserve"> </w:t>
      </w:r>
      <w:r w:rsidR="00931793">
        <w:rPr>
          <w:rStyle w:val="Strong"/>
          <w:b w:val="0"/>
          <w:i w:val="0"/>
          <w:color w:val="auto"/>
          <w:sz w:val="20"/>
          <w:szCs w:val="20"/>
        </w:rPr>
        <w:t>:</w:t>
      </w:r>
      <w:proofErr w:type="gramEnd"/>
      <w:r w:rsidR="00931793">
        <w:rPr>
          <w:rStyle w:val="Strong"/>
          <w:b w:val="0"/>
          <w:i w:val="0"/>
          <w:color w:val="auto"/>
          <w:sz w:val="20"/>
          <w:szCs w:val="20"/>
        </w:rPr>
        <w:t xml:space="preserve"> </w:t>
      </w:r>
      <w:r w:rsidR="00931793" w:rsidRPr="00931793">
        <w:rPr>
          <w:rStyle w:val="Strong"/>
          <w:b w:val="0"/>
          <w:i w:val="0"/>
          <w:color w:val="auto"/>
          <w:sz w:val="20"/>
          <w:szCs w:val="20"/>
        </w:rPr>
        <w:t>Node Failure Recovery and Data Migration Implementation</w:t>
      </w:r>
    </w:p>
    <w:p w14:paraId="6E570E85" w14:textId="69B07B87" w:rsidR="006E3AB8" w:rsidRDefault="006F23C3" w:rsidP="006E3AB8">
      <w:r w:rsidRPr="006F23C3">
        <w:rPr>
          <w:noProof/>
        </w:rPr>
        <w:lastRenderedPageBreak/>
        <w:drawing>
          <wp:inline distT="0" distB="0" distL="0" distR="0" wp14:anchorId="3B5175C5" wp14:editId="3C9E0A62">
            <wp:extent cx="5382228" cy="8419805"/>
            <wp:effectExtent l="0" t="0" r="952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5832" cy="8425444"/>
                    </a:xfrm>
                    <a:prstGeom prst="rect">
                      <a:avLst/>
                    </a:prstGeom>
                  </pic:spPr>
                </pic:pic>
              </a:graphicData>
            </a:graphic>
          </wp:inline>
        </w:drawing>
      </w:r>
    </w:p>
    <w:p w14:paraId="327FC66E" w14:textId="77777777" w:rsidR="006F23C3" w:rsidRPr="006E3AB8" w:rsidRDefault="006F23C3" w:rsidP="006E3AB8"/>
    <w:p w14:paraId="710206F3" w14:textId="42A0312B" w:rsidR="000371BE" w:rsidRDefault="00AF7299" w:rsidP="00714F4C">
      <w:pPr>
        <w:pStyle w:val="Caption"/>
        <w:jc w:val="center"/>
        <w:rPr>
          <w:rStyle w:val="Strong"/>
          <w:b w:val="0"/>
          <w:i w:val="0"/>
          <w:color w:val="auto"/>
          <w:sz w:val="20"/>
          <w:szCs w:val="20"/>
        </w:rPr>
      </w:pPr>
      <w:r w:rsidRPr="00864812">
        <w:rPr>
          <w:b/>
          <w:i w:val="0"/>
          <w:color w:val="auto"/>
          <w:sz w:val="20"/>
          <w:szCs w:val="20"/>
        </w:rPr>
        <w:t xml:space="preserve">Figure </w:t>
      </w:r>
      <w:proofErr w:type="gramStart"/>
      <w:r>
        <w:rPr>
          <w:b/>
          <w:i w:val="0"/>
          <w:color w:val="auto"/>
          <w:sz w:val="20"/>
          <w:szCs w:val="20"/>
        </w:rPr>
        <w:t>5.</w:t>
      </w:r>
      <w:r w:rsidR="000371BE">
        <w:rPr>
          <w:b/>
          <w:i w:val="0"/>
          <w:color w:val="auto"/>
          <w:sz w:val="20"/>
          <w:szCs w:val="20"/>
        </w:rPr>
        <w:t>6</w:t>
      </w:r>
      <w:r w:rsidRPr="00864812">
        <w:rPr>
          <w:rStyle w:val="Strong"/>
          <w:b w:val="0"/>
          <w:i w:val="0"/>
          <w:color w:val="auto"/>
          <w:sz w:val="20"/>
          <w:szCs w:val="20"/>
        </w:rPr>
        <w:t xml:space="preserve"> </w:t>
      </w:r>
      <w:r w:rsidR="006E3AB8">
        <w:rPr>
          <w:rStyle w:val="Strong"/>
          <w:b w:val="0"/>
          <w:i w:val="0"/>
          <w:color w:val="auto"/>
          <w:sz w:val="20"/>
          <w:szCs w:val="20"/>
        </w:rPr>
        <w:t>:</w:t>
      </w:r>
      <w:proofErr w:type="gramEnd"/>
      <w:r w:rsidR="006E3AB8">
        <w:rPr>
          <w:rStyle w:val="Strong"/>
          <w:b w:val="0"/>
          <w:i w:val="0"/>
          <w:color w:val="auto"/>
          <w:sz w:val="20"/>
          <w:szCs w:val="20"/>
        </w:rPr>
        <w:t xml:space="preserve"> </w:t>
      </w:r>
      <w:r w:rsidR="006E3AB8" w:rsidRPr="006E3AB8">
        <w:rPr>
          <w:rStyle w:val="Strong"/>
          <w:b w:val="0"/>
          <w:i w:val="0"/>
          <w:color w:val="auto"/>
          <w:sz w:val="20"/>
          <w:szCs w:val="20"/>
        </w:rPr>
        <w:t>End-to-End Encryption Implementation for Secure File Storage</w:t>
      </w:r>
    </w:p>
    <w:p w14:paraId="168B0C79" w14:textId="1C982478" w:rsidR="00714F4C" w:rsidRDefault="00714F4C" w:rsidP="00714F4C">
      <w:r w:rsidRPr="00714F4C">
        <w:rPr>
          <w:noProof/>
        </w:rPr>
        <w:lastRenderedPageBreak/>
        <w:drawing>
          <wp:inline distT="0" distB="0" distL="0" distR="0" wp14:anchorId="1D38A682" wp14:editId="40105C6D">
            <wp:extent cx="5434314" cy="81744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40096" cy="8183118"/>
                    </a:xfrm>
                    <a:prstGeom prst="rect">
                      <a:avLst/>
                    </a:prstGeom>
                  </pic:spPr>
                </pic:pic>
              </a:graphicData>
            </a:graphic>
          </wp:inline>
        </w:drawing>
      </w:r>
    </w:p>
    <w:p w14:paraId="13BBDA4D" w14:textId="77777777" w:rsidR="00955EB8" w:rsidRPr="00714F4C" w:rsidRDefault="00955EB8" w:rsidP="00714F4C"/>
    <w:p w14:paraId="034F69D2" w14:textId="77777777" w:rsidR="000371BE" w:rsidRDefault="000371BE" w:rsidP="000371BE"/>
    <w:p w14:paraId="6CB19F3C" w14:textId="2BBFA7ED" w:rsidR="003823E9" w:rsidRDefault="00AF7299" w:rsidP="00747C0F">
      <w:pPr>
        <w:pStyle w:val="Caption"/>
        <w:jc w:val="center"/>
        <w:rPr>
          <w:rStyle w:val="Strong"/>
          <w:b w:val="0"/>
          <w:i w:val="0"/>
          <w:color w:val="auto"/>
          <w:sz w:val="20"/>
          <w:szCs w:val="20"/>
        </w:rPr>
      </w:pPr>
      <w:r w:rsidRPr="00864812">
        <w:rPr>
          <w:b/>
          <w:i w:val="0"/>
          <w:color w:val="auto"/>
          <w:sz w:val="20"/>
          <w:szCs w:val="20"/>
        </w:rPr>
        <w:t xml:space="preserve">Figure </w:t>
      </w:r>
      <w:proofErr w:type="gramStart"/>
      <w:r>
        <w:rPr>
          <w:b/>
          <w:i w:val="0"/>
          <w:color w:val="auto"/>
          <w:sz w:val="20"/>
          <w:szCs w:val="20"/>
        </w:rPr>
        <w:t>5.</w:t>
      </w:r>
      <w:r w:rsidR="000371BE">
        <w:rPr>
          <w:b/>
          <w:i w:val="0"/>
          <w:color w:val="auto"/>
          <w:sz w:val="20"/>
          <w:szCs w:val="20"/>
        </w:rPr>
        <w:t>7</w:t>
      </w:r>
      <w:r w:rsidRPr="00864812">
        <w:rPr>
          <w:rStyle w:val="Strong"/>
          <w:b w:val="0"/>
          <w:i w:val="0"/>
          <w:color w:val="auto"/>
          <w:sz w:val="20"/>
          <w:szCs w:val="20"/>
        </w:rPr>
        <w:t xml:space="preserve"> </w:t>
      </w:r>
      <w:r w:rsidR="00F613D2">
        <w:rPr>
          <w:rStyle w:val="Strong"/>
          <w:b w:val="0"/>
          <w:i w:val="0"/>
          <w:color w:val="auto"/>
          <w:sz w:val="20"/>
          <w:szCs w:val="20"/>
        </w:rPr>
        <w:t>:</w:t>
      </w:r>
      <w:proofErr w:type="gramEnd"/>
      <w:r w:rsidR="00F613D2">
        <w:rPr>
          <w:rStyle w:val="Strong"/>
          <w:b w:val="0"/>
          <w:i w:val="0"/>
          <w:color w:val="auto"/>
          <w:sz w:val="20"/>
          <w:szCs w:val="20"/>
        </w:rPr>
        <w:t xml:space="preserve"> </w:t>
      </w:r>
      <w:r w:rsidR="00F613D2" w:rsidRPr="00F613D2">
        <w:rPr>
          <w:rStyle w:val="Strong"/>
          <w:b w:val="0"/>
          <w:i w:val="0"/>
          <w:color w:val="auto"/>
          <w:sz w:val="20"/>
          <w:szCs w:val="20"/>
        </w:rPr>
        <w:t>Authentication Integration for Cloud Deployment</w:t>
      </w:r>
    </w:p>
    <w:p w14:paraId="729A01BE" w14:textId="636C9C0A" w:rsidR="00747C0F" w:rsidRPr="00747C0F" w:rsidRDefault="00747C0F" w:rsidP="00747C0F">
      <w:r w:rsidRPr="00747C0F">
        <w:rPr>
          <w:noProof/>
        </w:rPr>
        <w:lastRenderedPageBreak/>
        <w:drawing>
          <wp:inline distT="0" distB="0" distL="0" distR="0" wp14:anchorId="58AB289D" wp14:editId="5DF460D6">
            <wp:extent cx="5251450" cy="8304497"/>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5859" cy="8311470"/>
                    </a:xfrm>
                    <a:prstGeom prst="rect">
                      <a:avLst/>
                    </a:prstGeom>
                  </pic:spPr>
                </pic:pic>
              </a:graphicData>
            </a:graphic>
          </wp:inline>
        </w:drawing>
      </w:r>
    </w:p>
    <w:p w14:paraId="4B9C8D6A" w14:textId="01F4C186" w:rsidR="000371BE" w:rsidRDefault="000371BE" w:rsidP="000371BE"/>
    <w:p w14:paraId="63F7A2F6" w14:textId="3607C358" w:rsidR="003823E9" w:rsidRDefault="00AF7299" w:rsidP="00306FF5">
      <w:pPr>
        <w:pStyle w:val="Caption"/>
        <w:jc w:val="center"/>
        <w:rPr>
          <w:rStyle w:val="Strong"/>
          <w:i w:val="0"/>
          <w:color w:val="auto"/>
          <w:sz w:val="20"/>
          <w:szCs w:val="20"/>
        </w:rPr>
      </w:pPr>
      <w:r w:rsidRPr="00864812">
        <w:rPr>
          <w:b/>
          <w:i w:val="0"/>
          <w:color w:val="auto"/>
          <w:sz w:val="20"/>
          <w:szCs w:val="20"/>
        </w:rPr>
        <w:t xml:space="preserve">Figure </w:t>
      </w:r>
      <w:r>
        <w:rPr>
          <w:b/>
          <w:i w:val="0"/>
          <w:color w:val="auto"/>
          <w:sz w:val="20"/>
          <w:szCs w:val="20"/>
        </w:rPr>
        <w:t>5.</w:t>
      </w:r>
      <w:r w:rsidR="003823E9">
        <w:rPr>
          <w:b/>
          <w:i w:val="0"/>
          <w:color w:val="auto"/>
          <w:sz w:val="20"/>
          <w:szCs w:val="20"/>
        </w:rPr>
        <w:t>8</w:t>
      </w:r>
      <w:r w:rsidR="007206D8">
        <w:rPr>
          <w:b/>
          <w:i w:val="0"/>
          <w:color w:val="auto"/>
          <w:sz w:val="20"/>
          <w:szCs w:val="20"/>
        </w:rPr>
        <w:t xml:space="preserve">: </w:t>
      </w:r>
      <w:r w:rsidR="007206D8" w:rsidRPr="00747C0F">
        <w:rPr>
          <w:i w:val="0"/>
          <w:color w:val="auto"/>
          <w:sz w:val="20"/>
          <w:szCs w:val="20"/>
        </w:rPr>
        <w:t>Core API Routes for Distributed File Operations</w:t>
      </w:r>
      <w:r w:rsidRPr="00747C0F">
        <w:rPr>
          <w:rStyle w:val="Strong"/>
          <w:i w:val="0"/>
          <w:color w:val="auto"/>
          <w:sz w:val="20"/>
          <w:szCs w:val="20"/>
        </w:rPr>
        <w:t xml:space="preserve"> </w:t>
      </w:r>
    </w:p>
    <w:p w14:paraId="62DDE7C6" w14:textId="5AE8CF5B" w:rsidR="00306FF5" w:rsidRDefault="00306FF5" w:rsidP="00306FF5">
      <w:r w:rsidRPr="00306FF5">
        <w:rPr>
          <w:noProof/>
        </w:rPr>
        <w:lastRenderedPageBreak/>
        <w:drawing>
          <wp:inline distT="0" distB="0" distL="0" distR="0" wp14:anchorId="659AE94B" wp14:editId="35130CD3">
            <wp:extent cx="5924550" cy="82507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28275" cy="8255973"/>
                    </a:xfrm>
                    <a:prstGeom prst="rect">
                      <a:avLst/>
                    </a:prstGeom>
                  </pic:spPr>
                </pic:pic>
              </a:graphicData>
            </a:graphic>
          </wp:inline>
        </w:drawing>
      </w:r>
    </w:p>
    <w:p w14:paraId="3067C315" w14:textId="77777777" w:rsidR="00306FF5" w:rsidRPr="00306FF5" w:rsidRDefault="00306FF5" w:rsidP="00306FF5"/>
    <w:p w14:paraId="465E0719" w14:textId="067EE8E7" w:rsidR="00AF7299" w:rsidRPr="00306FF5" w:rsidRDefault="00AF7299" w:rsidP="00AF7299">
      <w:pPr>
        <w:pStyle w:val="Caption"/>
        <w:jc w:val="center"/>
        <w:rPr>
          <w:i w:val="0"/>
          <w:color w:val="auto"/>
          <w:sz w:val="20"/>
          <w:szCs w:val="20"/>
        </w:rPr>
      </w:pPr>
      <w:r w:rsidRPr="00864812">
        <w:rPr>
          <w:b/>
          <w:i w:val="0"/>
          <w:color w:val="auto"/>
          <w:sz w:val="20"/>
          <w:szCs w:val="20"/>
        </w:rPr>
        <w:t xml:space="preserve">Figure </w:t>
      </w:r>
      <w:proofErr w:type="gramStart"/>
      <w:r>
        <w:rPr>
          <w:b/>
          <w:i w:val="0"/>
          <w:color w:val="auto"/>
          <w:sz w:val="20"/>
          <w:szCs w:val="20"/>
        </w:rPr>
        <w:t>5.</w:t>
      </w:r>
      <w:r w:rsidR="0099437C">
        <w:rPr>
          <w:b/>
          <w:i w:val="0"/>
          <w:color w:val="auto"/>
          <w:sz w:val="20"/>
          <w:szCs w:val="20"/>
        </w:rPr>
        <w:t>9</w:t>
      </w:r>
      <w:r w:rsidR="00306FF5">
        <w:rPr>
          <w:b/>
          <w:i w:val="0"/>
          <w:color w:val="auto"/>
          <w:sz w:val="20"/>
          <w:szCs w:val="20"/>
        </w:rPr>
        <w:t xml:space="preserve"> :</w:t>
      </w:r>
      <w:proofErr w:type="gramEnd"/>
      <w:r w:rsidR="00306FF5">
        <w:rPr>
          <w:b/>
          <w:i w:val="0"/>
          <w:color w:val="auto"/>
          <w:sz w:val="20"/>
          <w:szCs w:val="20"/>
        </w:rPr>
        <w:t xml:space="preserve"> </w:t>
      </w:r>
      <w:r w:rsidR="00306FF5" w:rsidRPr="00306FF5">
        <w:rPr>
          <w:i w:val="0"/>
          <w:color w:val="auto"/>
          <w:sz w:val="20"/>
          <w:szCs w:val="20"/>
        </w:rPr>
        <w:t>Client-Side File Upload Implementation with Chunking Support</w:t>
      </w:r>
    </w:p>
    <w:p w14:paraId="4B77B5BB" w14:textId="7297994C" w:rsidR="0042438A" w:rsidRPr="00C728E3" w:rsidRDefault="0042438A" w:rsidP="00DC46AE">
      <w:pPr>
        <w:tabs>
          <w:tab w:val="left" w:pos="4030"/>
        </w:tabs>
        <w:spacing w:line="480" w:lineRule="auto"/>
        <w:jc w:val="both"/>
        <w:rPr>
          <w:b/>
          <w:sz w:val="32"/>
          <w:szCs w:val="32"/>
        </w:rPr>
      </w:pPr>
      <w:r w:rsidRPr="00C728E3">
        <w:rPr>
          <w:b/>
          <w:sz w:val="32"/>
          <w:szCs w:val="32"/>
        </w:rPr>
        <w:lastRenderedPageBreak/>
        <w:t xml:space="preserve">Chapter </w:t>
      </w:r>
      <w:r>
        <w:rPr>
          <w:b/>
          <w:sz w:val="32"/>
          <w:szCs w:val="32"/>
        </w:rPr>
        <w:t>6</w:t>
      </w:r>
    </w:p>
    <w:p w14:paraId="4A83B108" w14:textId="3F3D4AD1" w:rsidR="0042438A" w:rsidRPr="00E81E6E" w:rsidRDefault="0042438A" w:rsidP="0042438A">
      <w:pPr>
        <w:spacing w:line="480" w:lineRule="auto"/>
        <w:jc w:val="center"/>
        <w:rPr>
          <w:b/>
          <w:sz w:val="36"/>
          <w:szCs w:val="36"/>
        </w:rPr>
      </w:pPr>
      <w:r>
        <w:rPr>
          <w:b/>
          <w:sz w:val="36"/>
          <w:szCs w:val="36"/>
        </w:rPr>
        <w:t>Testing</w:t>
      </w:r>
    </w:p>
    <w:p w14:paraId="4F2A558D" w14:textId="0C4BA845" w:rsidR="00A12445" w:rsidRDefault="00E96E07" w:rsidP="008B7740">
      <w:pPr>
        <w:spacing w:line="480" w:lineRule="auto"/>
        <w:jc w:val="both"/>
        <w:rPr>
          <w:bCs/>
        </w:rPr>
      </w:pPr>
      <w:r w:rsidRPr="00E96E07">
        <w:rPr>
          <w:bCs/>
        </w:rPr>
        <w:t>A robust testing strategy was implemented in the development of DFSS to ensure the system functions as expected across all layers—from individual components to full-scale user interactions. The testing phase focused on functionality, integration, performance, and security, ensuring that the distributed file storage system is reliable, secure, and user-friendly.</w:t>
      </w:r>
    </w:p>
    <w:p w14:paraId="4D831EAE" w14:textId="77777777" w:rsidR="00A12445" w:rsidRPr="005A07B3" w:rsidRDefault="00A12445" w:rsidP="008B7740">
      <w:pPr>
        <w:spacing w:line="480" w:lineRule="auto"/>
        <w:jc w:val="both"/>
        <w:rPr>
          <w:bCs/>
        </w:rPr>
      </w:pPr>
    </w:p>
    <w:p w14:paraId="429C8AFD" w14:textId="29E4012F" w:rsidR="005A07B3" w:rsidRPr="005A07B3" w:rsidRDefault="005A07B3" w:rsidP="008B7740">
      <w:pPr>
        <w:spacing w:line="480" w:lineRule="auto"/>
        <w:jc w:val="both"/>
        <w:rPr>
          <w:bCs/>
        </w:rPr>
      </w:pPr>
      <w:r>
        <w:rPr>
          <w:b/>
          <w:bCs/>
        </w:rPr>
        <w:t>6</w:t>
      </w:r>
      <w:r w:rsidRPr="005A07B3">
        <w:rPr>
          <w:b/>
          <w:bCs/>
        </w:rPr>
        <w:t>.1 Unit Testing</w:t>
      </w:r>
    </w:p>
    <w:p w14:paraId="0A8CDB7D" w14:textId="77777777" w:rsidR="005A07B3" w:rsidRPr="005A07B3" w:rsidRDefault="005A07B3" w:rsidP="008B7740">
      <w:pPr>
        <w:spacing w:line="480" w:lineRule="auto"/>
        <w:jc w:val="both"/>
        <w:rPr>
          <w:bCs/>
        </w:rPr>
      </w:pPr>
      <w:r w:rsidRPr="005A07B3">
        <w:rPr>
          <w:b/>
          <w:bCs/>
        </w:rPr>
        <w:t>Objective:</w:t>
      </w:r>
      <w:r w:rsidRPr="005A07B3">
        <w:rPr>
          <w:bCs/>
        </w:rPr>
        <w:br/>
        <w:t>To validate the correctness of individual modules and functions in isolation.</w:t>
      </w:r>
    </w:p>
    <w:p w14:paraId="58CCFA23" w14:textId="77777777" w:rsidR="005A07B3" w:rsidRPr="005A07B3" w:rsidRDefault="005A07B3" w:rsidP="008B7740">
      <w:pPr>
        <w:spacing w:line="480" w:lineRule="auto"/>
        <w:jc w:val="both"/>
        <w:rPr>
          <w:bCs/>
        </w:rPr>
      </w:pPr>
      <w:r w:rsidRPr="005A07B3">
        <w:rPr>
          <w:b/>
          <w:bCs/>
        </w:rPr>
        <w:t>Approach:</w:t>
      </w:r>
    </w:p>
    <w:p w14:paraId="4AA5059A" w14:textId="77777777" w:rsidR="005A07B3" w:rsidRPr="005A07B3" w:rsidRDefault="005A07B3" w:rsidP="008B7740">
      <w:pPr>
        <w:numPr>
          <w:ilvl w:val="0"/>
          <w:numId w:val="5"/>
        </w:numPr>
        <w:spacing w:line="480" w:lineRule="auto"/>
        <w:jc w:val="both"/>
        <w:rPr>
          <w:bCs/>
        </w:rPr>
      </w:pPr>
      <w:r w:rsidRPr="005A07B3">
        <w:rPr>
          <w:bCs/>
        </w:rPr>
        <w:t xml:space="preserve">Backend utility functions, such as file chunking, hashing, and replication logic, were tested using </w:t>
      </w:r>
      <w:r w:rsidRPr="005A07B3">
        <w:rPr>
          <w:b/>
          <w:bCs/>
        </w:rPr>
        <w:t>Jest</w:t>
      </w:r>
      <w:r w:rsidRPr="005A07B3">
        <w:rPr>
          <w:bCs/>
        </w:rPr>
        <w:t xml:space="preserve"> and </w:t>
      </w:r>
      <w:r w:rsidRPr="005A07B3">
        <w:rPr>
          <w:b/>
          <w:bCs/>
        </w:rPr>
        <w:t>Mocha</w:t>
      </w:r>
      <w:r w:rsidRPr="005A07B3">
        <w:rPr>
          <w:bCs/>
        </w:rPr>
        <w:t>.</w:t>
      </w:r>
    </w:p>
    <w:p w14:paraId="37D4CC92" w14:textId="77777777" w:rsidR="005A07B3" w:rsidRPr="005A07B3" w:rsidRDefault="005A07B3" w:rsidP="008B7740">
      <w:pPr>
        <w:numPr>
          <w:ilvl w:val="0"/>
          <w:numId w:val="5"/>
        </w:numPr>
        <w:spacing w:line="480" w:lineRule="auto"/>
        <w:jc w:val="both"/>
        <w:rPr>
          <w:bCs/>
        </w:rPr>
      </w:pPr>
      <w:r w:rsidRPr="005A07B3">
        <w:rPr>
          <w:bCs/>
        </w:rPr>
        <w:t xml:space="preserve">Frontend components (React) were tested with </w:t>
      </w:r>
      <w:r w:rsidRPr="005A07B3">
        <w:rPr>
          <w:b/>
          <w:bCs/>
        </w:rPr>
        <w:t>React Testing Library</w:t>
      </w:r>
      <w:r w:rsidRPr="005A07B3">
        <w:rPr>
          <w:bCs/>
        </w:rPr>
        <w:t xml:space="preserve"> to ensure UI rendering, state management, and props handling work as expected.</w:t>
      </w:r>
    </w:p>
    <w:p w14:paraId="79B8DEE4" w14:textId="6BB77839" w:rsidR="005A07B3" w:rsidRDefault="005A07B3" w:rsidP="008B7740">
      <w:pPr>
        <w:numPr>
          <w:ilvl w:val="0"/>
          <w:numId w:val="5"/>
        </w:numPr>
        <w:spacing w:line="480" w:lineRule="auto"/>
        <w:jc w:val="both"/>
        <w:rPr>
          <w:bCs/>
        </w:rPr>
      </w:pPr>
      <w:r w:rsidRPr="005A07B3">
        <w:rPr>
          <w:bCs/>
        </w:rPr>
        <w:t xml:space="preserve">Each unit test followed the AAA pattern (Arrange, Act, Assert) and focused on edge </w:t>
      </w:r>
      <w:bookmarkStart w:id="0" w:name="_GoBack"/>
      <w:bookmarkEnd w:id="0"/>
      <w:r w:rsidRPr="005A07B3">
        <w:rPr>
          <w:bCs/>
        </w:rPr>
        <w:t>cases and error handling.</w:t>
      </w:r>
    </w:p>
    <w:p w14:paraId="788C1C2A" w14:textId="77777777" w:rsidR="004A437D" w:rsidRPr="00FC5BE1" w:rsidRDefault="004A437D" w:rsidP="008B7740">
      <w:pPr>
        <w:spacing w:line="480" w:lineRule="auto"/>
        <w:ind w:left="720"/>
        <w:jc w:val="both"/>
        <w:rPr>
          <w:b/>
          <w:bCs/>
        </w:rPr>
      </w:pPr>
    </w:p>
    <w:p w14:paraId="37896A53" w14:textId="0157A19F" w:rsidR="004A437D" w:rsidRPr="00FC5BE1" w:rsidRDefault="004A437D" w:rsidP="008B7740">
      <w:pPr>
        <w:spacing w:line="480" w:lineRule="auto"/>
        <w:jc w:val="both"/>
        <w:rPr>
          <w:b/>
          <w:bCs/>
        </w:rPr>
      </w:pPr>
      <w:r w:rsidRPr="00FC5BE1">
        <w:rPr>
          <w:b/>
          <w:bCs/>
        </w:rPr>
        <w:t>Key Test Cases:</w:t>
      </w:r>
    </w:p>
    <w:p w14:paraId="2DC0BBBC" w14:textId="77777777" w:rsidR="004A437D" w:rsidRPr="004A437D" w:rsidRDefault="004A437D" w:rsidP="008B7740">
      <w:pPr>
        <w:pStyle w:val="ListParagraph"/>
        <w:numPr>
          <w:ilvl w:val="0"/>
          <w:numId w:val="45"/>
        </w:numPr>
        <w:spacing w:line="480" w:lineRule="auto"/>
      </w:pPr>
      <w:r w:rsidRPr="004A437D">
        <w:t>Erasure coding: Testing that data fragments and parity fragments are correctly generated and that original data can be reconstructed from a subset of fragments</w:t>
      </w:r>
    </w:p>
    <w:p w14:paraId="55EEDD02" w14:textId="77777777" w:rsidR="004A437D" w:rsidRPr="004A437D" w:rsidRDefault="004A437D" w:rsidP="008B7740">
      <w:pPr>
        <w:pStyle w:val="ListParagraph"/>
        <w:numPr>
          <w:ilvl w:val="0"/>
          <w:numId w:val="45"/>
        </w:numPr>
        <w:spacing w:line="480" w:lineRule="auto"/>
      </w:pPr>
      <w:r w:rsidRPr="004A437D">
        <w:t>Encryption utilities: Verifying that data encrypted with a public key can only be decrypted with the corresponding private key</w:t>
      </w:r>
    </w:p>
    <w:p w14:paraId="3F0284CB" w14:textId="47A17B08" w:rsidR="004A437D" w:rsidRPr="004A437D" w:rsidRDefault="004A437D" w:rsidP="00E162A0">
      <w:pPr>
        <w:pStyle w:val="ListParagraph"/>
        <w:numPr>
          <w:ilvl w:val="0"/>
          <w:numId w:val="45"/>
        </w:numPr>
        <w:spacing w:line="480" w:lineRule="auto"/>
      </w:pPr>
      <w:r w:rsidRPr="004A437D">
        <w:lastRenderedPageBreak/>
        <w:t>Hash verification: Ensuring file integrity checks detect even small modifications to data</w:t>
      </w:r>
    </w:p>
    <w:p w14:paraId="3F40667F" w14:textId="599AA14C" w:rsidR="005A07B3" w:rsidRPr="005A07B3" w:rsidRDefault="005A07B3" w:rsidP="005A07B3">
      <w:pPr>
        <w:spacing w:line="480" w:lineRule="auto"/>
        <w:jc w:val="both"/>
        <w:rPr>
          <w:bCs/>
        </w:rPr>
      </w:pPr>
      <w:r>
        <w:rPr>
          <w:b/>
          <w:bCs/>
        </w:rPr>
        <w:t>6</w:t>
      </w:r>
      <w:r w:rsidRPr="005A07B3">
        <w:rPr>
          <w:b/>
          <w:bCs/>
        </w:rPr>
        <w:t>.2 Integration Testing</w:t>
      </w:r>
    </w:p>
    <w:p w14:paraId="24A8FC44" w14:textId="0BC2F66E" w:rsidR="005A07B3" w:rsidRPr="005A07B3" w:rsidRDefault="005A07B3" w:rsidP="00906F03">
      <w:pPr>
        <w:spacing w:line="480" w:lineRule="auto"/>
        <w:jc w:val="both"/>
        <w:rPr>
          <w:bCs/>
        </w:rPr>
      </w:pPr>
      <w:r w:rsidRPr="005A07B3">
        <w:rPr>
          <w:b/>
          <w:bCs/>
        </w:rPr>
        <w:t>Objective:</w:t>
      </w:r>
      <w:r w:rsidRPr="005A07B3">
        <w:rPr>
          <w:bCs/>
        </w:rPr>
        <w:br/>
        <w:t xml:space="preserve">To verify </w:t>
      </w:r>
      <w:r w:rsidR="00906F03">
        <w:rPr>
          <w:bCs/>
        </w:rPr>
        <w:t xml:space="preserve"> </w:t>
      </w:r>
      <w:r w:rsidRPr="005A07B3">
        <w:rPr>
          <w:bCs/>
        </w:rPr>
        <w:t>that</w:t>
      </w:r>
      <w:r w:rsidR="00906F03">
        <w:rPr>
          <w:bCs/>
        </w:rPr>
        <w:t xml:space="preserve"> </w:t>
      </w:r>
      <w:r w:rsidRPr="005A07B3">
        <w:rPr>
          <w:bCs/>
        </w:rPr>
        <w:t xml:space="preserve"> different </w:t>
      </w:r>
      <w:r w:rsidR="00906F03">
        <w:rPr>
          <w:bCs/>
        </w:rPr>
        <w:t xml:space="preserve"> </w:t>
      </w:r>
      <w:r w:rsidRPr="005A07B3">
        <w:rPr>
          <w:bCs/>
        </w:rPr>
        <w:t>components (e.g.,</w:t>
      </w:r>
      <w:r w:rsidR="00906F03">
        <w:rPr>
          <w:bCs/>
        </w:rPr>
        <w:t xml:space="preserve"> </w:t>
      </w:r>
      <w:r w:rsidRPr="005A07B3">
        <w:rPr>
          <w:bCs/>
        </w:rPr>
        <w:t xml:space="preserve"> backend services and database) interact correctly.</w:t>
      </w:r>
    </w:p>
    <w:p w14:paraId="01E28649" w14:textId="77777777" w:rsidR="005A07B3" w:rsidRPr="005A07B3" w:rsidRDefault="005A07B3" w:rsidP="00906F03">
      <w:pPr>
        <w:spacing w:line="480" w:lineRule="auto"/>
        <w:jc w:val="both"/>
        <w:rPr>
          <w:bCs/>
        </w:rPr>
      </w:pPr>
      <w:r w:rsidRPr="005A07B3">
        <w:rPr>
          <w:b/>
          <w:bCs/>
        </w:rPr>
        <w:t>Approach:</w:t>
      </w:r>
    </w:p>
    <w:p w14:paraId="6A46603B" w14:textId="77777777" w:rsidR="005A07B3" w:rsidRPr="005A07B3" w:rsidRDefault="005A07B3" w:rsidP="00906F03">
      <w:pPr>
        <w:numPr>
          <w:ilvl w:val="0"/>
          <w:numId w:val="6"/>
        </w:numPr>
        <w:spacing w:line="480" w:lineRule="auto"/>
        <w:jc w:val="both"/>
        <w:rPr>
          <w:bCs/>
        </w:rPr>
      </w:pPr>
      <w:r w:rsidRPr="005A07B3">
        <w:rPr>
          <w:bCs/>
        </w:rPr>
        <w:t xml:space="preserve">Performed using </w:t>
      </w:r>
      <w:proofErr w:type="spellStart"/>
      <w:r w:rsidRPr="005A07B3">
        <w:rPr>
          <w:b/>
          <w:bCs/>
        </w:rPr>
        <w:t>Supertest</w:t>
      </w:r>
      <w:proofErr w:type="spellEnd"/>
      <w:r w:rsidRPr="005A07B3">
        <w:rPr>
          <w:bCs/>
        </w:rPr>
        <w:t xml:space="preserve"> and </w:t>
      </w:r>
      <w:r w:rsidRPr="005A07B3">
        <w:rPr>
          <w:b/>
          <w:bCs/>
        </w:rPr>
        <w:t>Postman</w:t>
      </w:r>
      <w:r w:rsidRPr="005A07B3">
        <w:rPr>
          <w:bCs/>
        </w:rPr>
        <w:t xml:space="preserve"> for API-level integration testing.</w:t>
      </w:r>
    </w:p>
    <w:p w14:paraId="28E69CBE" w14:textId="77777777" w:rsidR="005A07B3" w:rsidRPr="005A07B3" w:rsidRDefault="005A07B3" w:rsidP="00906F03">
      <w:pPr>
        <w:numPr>
          <w:ilvl w:val="0"/>
          <w:numId w:val="6"/>
        </w:numPr>
        <w:spacing w:line="480" w:lineRule="auto"/>
        <w:jc w:val="both"/>
        <w:rPr>
          <w:bCs/>
        </w:rPr>
      </w:pPr>
      <w:r w:rsidRPr="005A07B3">
        <w:rPr>
          <w:bCs/>
        </w:rPr>
        <w:t>Focused on routes such as file upload (/</w:t>
      </w:r>
      <w:proofErr w:type="spellStart"/>
      <w:r w:rsidRPr="005A07B3">
        <w:rPr>
          <w:bCs/>
        </w:rPr>
        <w:t>api</w:t>
      </w:r>
      <w:proofErr w:type="spellEnd"/>
      <w:r w:rsidRPr="005A07B3">
        <w:rPr>
          <w:bCs/>
        </w:rPr>
        <w:t>/upload), download (/</w:t>
      </w:r>
      <w:proofErr w:type="spellStart"/>
      <w:r w:rsidRPr="005A07B3">
        <w:rPr>
          <w:bCs/>
        </w:rPr>
        <w:t>api</w:t>
      </w:r>
      <w:proofErr w:type="spellEnd"/>
      <w:r w:rsidRPr="005A07B3">
        <w:rPr>
          <w:bCs/>
        </w:rPr>
        <w:t>/download/:id), and metadata queries.</w:t>
      </w:r>
    </w:p>
    <w:p w14:paraId="3217DF52" w14:textId="4C5520B7" w:rsidR="005A07B3" w:rsidRDefault="005A07B3" w:rsidP="00906F03">
      <w:pPr>
        <w:numPr>
          <w:ilvl w:val="0"/>
          <w:numId w:val="6"/>
        </w:numPr>
        <w:spacing w:line="480" w:lineRule="auto"/>
        <w:jc w:val="both"/>
        <w:rPr>
          <w:bCs/>
        </w:rPr>
      </w:pPr>
      <w:r w:rsidRPr="005A07B3">
        <w:rPr>
          <w:bCs/>
        </w:rPr>
        <w:t xml:space="preserve">Ensured that the database operations and responses from the backend matched the expected </w:t>
      </w:r>
      <w:proofErr w:type="spellStart"/>
      <w:r w:rsidRPr="005A07B3">
        <w:rPr>
          <w:bCs/>
        </w:rPr>
        <w:t>behavior</w:t>
      </w:r>
      <w:proofErr w:type="spellEnd"/>
      <w:r w:rsidRPr="005A07B3">
        <w:rPr>
          <w:bCs/>
        </w:rPr>
        <w:t>.</w:t>
      </w:r>
    </w:p>
    <w:p w14:paraId="52F1AA0E" w14:textId="77777777" w:rsidR="00CE5FAB" w:rsidRDefault="00CE5FAB" w:rsidP="00906F03">
      <w:pPr>
        <w:spacing w:line="480" w:lineRule="auto"/>
        <w:ind w:firstLine="360"/>
        <w:jc w:val="both"/>
        <w:rPr>
          <w:bCs/>
        </w:rPr>
      </w:pPr>
    </w:p>
    <w:p w14:paraId="761C42BB" w14:textId="45738EC3" w:rsidR="00CE5FAB" w:rsidRPr="00FC5BE1" w:rsidRDefault="00CE5FAB" w:rsidP="00906F03">
      <w:pPr>
        <w:spacing w:line="480" w:lineRule="auto"/>
        <w:jc w:val="both"/>
        <w:rPr>
          <w:b/>
          <w:bCs/>
        </w:rPr>
      </w:pPr>
      <w:r w:rsidRPr="00FC5BE1">
        <w:rPr>
          <w:b/>
          <w:bCs/>
        </w:rPr>
        <w:t>Key Test Cases:</w:t>
      </w:r>
    </w:p>
    <w:p w14:paraId="3538FB7E" w14:textId="77777777" w:rsidR="00CE5FAB" w:rsidRPr="00CE5FAB" w:rsidRDefault="00CE5FAB" w:rsidP="00906F03">
      <w:pPr>
        <w:pStyle w:val="ListParagraph"/>
        <w:numPr>
          <w:ilvl w:val="0"/>
          <w:numId w:val="46"/>
        </w:numPr>
        <w:spacing w:line="480" w:lineRule="auto"/>
      </w:pPr>
      <w:r w:rsidRPr="00CE5FAB">
        <w:t>Testing the complete file upload pipeline, verifying that chunks are created, distributed, and tracked correctly</w:t>
      </w:r>
    </w:p>
    <w:p w14:paraId="6614D87A" w14:textId="77777777" w:rsidR="00CE5FAB" w:rsidRPr="00CE5FAB" w:rsidRDefault="00CE5FAB" w:rsidP="00906F03">
      <w:pPr>
        <w:pStyle w:val="ListParagraph"/>
        <w:numPr>
          <w:ilvl w:val="0"/>
          <w:numId w:val="46"/>
        </w:numPr>
        <w:spacing w:line="480" w:lineRule="auto"/>
      </w:pPr>
      <w:r w:rsidRPr="00CE5FAB">
        <w:t>Verifying that node failure detection triggers appropriate data migration</w:t>
      </w:r>
    </w:p>
    <w:p w14:paraId="4387B147" w14:textId="3AEC0333" w:rsidR="00CE5FAB" w:rsidRDefault="00CE5FAB" w:rsidP="00906F03">
      <w:pPr>
        <w:pStyle w:val="ListParagraph"/>
        <w:numPr>
          <w:ilvl w:val="0"/>
          <w:numId w:val="46"/>
        </w:numPr>
        <w:spacing w:line="480" w:lineRule="auto"/>
      </w:pPr>
      <w:r w:rsidRPr="00CE5FAB">
        <w:t>Confirming that file sharing functionality correctly manages access permissions</w:t>
      </w:r>
    </w:p>
    <w:p w14:paraId="0B439E83" w14:textId="0BAD9F77" w:rsidR="000E22B0" w:rsidRDefault="000E22B0" w:rsidP="000E22B0">
      <w:pPr>
        <w:spacing w:line="480" w:lineRule="auto"/>
      </w:pPr>
    </w:p>
    <w:p w14:paraId="1ECB3CDF" w14:textId="6D9F5A34" w:rsidR="000E22B0" w:rsidRDefault="000E22B0" w:rsidP="000E22B0">
      <w:pPr>
        <w:spacing w:line="480" w:lineRule="auto"/>
      </w:pPr>
    </w:p>
    <w:p w14:paraId="15547D05" w14:textId="5CD7F8B7" w:rsidR="000E22B0" w:rsidRDefault="000E22B0" w:rsidP="000E22B0">
      <w:pPr>
        <w:spacing w:line="480" w:lineRule="auto"/>
      </w:pPr>
    </w:p>
    <w:p w14:paraId="646D78FE" w14:textId="18CD0C5F" w:rsidR="000E22B0" w:rsidRDefault="000E22B0" w:rsidP="000E22B0">
      <w:pPr>
        <w:spacing w:line="480" w:lineRule="auto"/>
      </w:pPr>
    </w:p>
    <w:p w14:paraId="0D604566" w14:textId="56C97633" w:rsidR="000E22B0" w:rsidRDefault="000E22B0" w:rsidP="000E22B0">
      <w:pPr>
        <w:spacing w:line="480" w:lineRule="auto"/>
      </w:pPr>
    </w:p>
    <w:p w14:paraId="09C875FF" w14:textId="492B5CE9" w:rsidR="000E22B0" w:rsidRDefault="000E22B0" w:rsidP="000E22B0">
      <w:pPr>
        <w:spacing w:line="480" w:lineRule="auto"/>
      </w:pPr>
    </w:p>
    <w:p w14:paraId="0D62C26A" w14:textId="510C4D93" w:rsidR="000E22B0" w:rsidRDefault="000E22B0" w:rsidP="000E22B0">
      <w:pPr>
        <w:spacing w:line="480" w:lineRule="auto"/>
      </w:pPr>
    </w:p>
    <w:p w14:paraId="078570C7" w14:textId="77777777" w:rsidR="000E22B0" w:rsidRPr="00CE5FAB" w:rsidRDefault="000E22B0" w:rsidP="000E22B0">
      <w:pPr>
        <w:spacing w:line="480" w:lineRule="auto"/>
      </w:pPr>
    </w:p>
    <w:p w14:paraId="23CA0BDD" w14:textId="31DD35CF" w:rsidR="005A07B3" w:rsidRPr="005A07B3" w:rsidRDefault="005A07B3" w:rsidP="005A07B3">
      <w:pPr>
        <w:spacing w:line="480" w:lineRule="auto"/>
        <w:jc w:val="both"/>
        <w:rPr>
          <w:b/>
          <w:bCs/>
        </w:rPr>
      </w:pPr>
      <w:r>
        <w:rPr>
          <w:b/>
          <w:bCs/>
        </w:rPr>
        <w:lastRenderedPageBreak/>
        <w:t>6</w:t>
      </w:r>
      <w:r w:rsidRPr="005A07B3">
        <w:rPr>
          <w:b/>
          <w:bCs/>
        </w:rPr>
        <w:t>.3 End-to-End (E2E) Testing</w:t>
      </w:r>
    </w:p>
    <w:p w14:paraId="1935E4B2" w14:textId="77777777" w:rsidR="005A07B3" w:rsidRPr="005A07B3" w:rsidRDefault="005A07B3" w:rsidP="00906F03">
      <w:pPr>
        <w:spacing w:line="480" w:lineRule="auto"/>
        <w:jc w:val="both"/>
        <w:rPr>
          <w:bCs/>
        </w:rPr>
      </w:pPr>
      <w:r w:rsidRPr="005A07B3">
        <w:rPr>
          <w:b/>
          <w:bCs/>
        </w:rPr>
        <w:t>Objective:</w:t>
      </w:r>
      <w:r w:rsidRPr="005A07B3">
        <w:rPr>
          <w:bCs/>
        </w:rPr>
        <w:br/>
        <w:t>To test the entire system from the user’s perspective.</w:t>
      </w:r>
    </w:p>
    <w:p w14:paraId="4393381C" w14:textId="77777777" w:rsidR="005A07B3" w:rsidRPr="005A07B3" w:rsidRDefault="005A07B3" w:rsidP="00906F03">
      <w:pPr>
        <w:spacing w:line="480" w:lineRule="auto"/>
        <w:jc w:val="both"/>
        <w:rPr>
          <w:bCs/>
        </w:rPr>
      </w:pPr>
      <w:r w:rsidRPr="005A07B3">
        <w:rPr>
          <w:b/>
          <w:bCs/>
        </w:rPr>
        <w:t>Approach:</w:t>
      </w:r>
    </w:p>
    <w:p w14:paraId="01DC73E6" w14:textId="77777777" w:rsidR="005A07B3" w:rsidRPr="005A07B3" w:rsidRDefault="005A07B3" w:rsidP="00906F03">
      <w:pPr>
        <w:numPr>
          <w:ilvl w:val="0"/>
          <w:numId w:val="7"/>
        </w:numPr>
        <w:spacing w:line="480" w:lineRule="auto"/>
        <w:jc w:val="both"/>
        <w:rPr>
          <w:bCs/>
        </w:rPr>
      </w:pPr>
      <w:r w:rsidRPr="005A07B3">
        <w:rPr>
          <w:bCs/>
        </w:rPr>
        <w:t xml:space="preserve">Tools like </w:t>
      </w:r>
      <w:r w:rsidRPr="005A07B3">
        <w:rPr>
          <w:b/>
          <w:bCs/>
        </w:rPr>
        <w:t>Cypress</w:t>
      </w:r>
      <w:r w:rsidRPr="005A07B3">
        <w:rPr>
          <w:bCs/>
        </w:rPr>
        <w:t xml:space="preserve"> were used for simulating user workflows end-to-end.</w:t>
      </w:r>
    </w:p>
    <w:p w14:paraId="0156FD59" w14:textId="77777777" w:rsidR="005A07B3" w:rsidRPr="005A07B3" w:rsidRDefault="005A07B3" w:rsidP="00906F03">
      <w:pPr>
        <w:numPr>
          <w:ilvl w:val="0"/>
          <w:numId w:val="7"/>
        </w:numPr>
        <w:spacing w:line="480" w:lineRule="auto"/>
        <w:jc w:val="both"/>
        <w:rPr>
          <w:bCs/>
        </w:rPr>
      </w:pPr>
      <w:r w:rsidRPr="005A07B3">
        <w:rPr>
          <w:bCs/>
        </w:rPr>
        <w:t>E2E tests included:</w:t>
      </w:r>
    </w:p>
    <w:p w14:paraId="0141FB0E" w14:textId="77777777" w:rsidR="005A07B3" w:rsidRPr="005A07B3" w:rsidRDefault="005A07B3" w:rsidP="00906F03">
      <w:pPr>
        <w:numPr>
          <w:ilvl w:val="1"/>
          <w:numId w:val="7"/>
        </w:numPr>
        <w:spacing w:line="480" w:lineRule="auto"/>
        <w:jc w:val="both"/>
        <w:rPr>
          <w:bCs/>
        </w:rPr>
      </w:pPr>
      <w:r w:rsidRPr="005A07B3">
        <w:rPr>
          <w:bCs/>
        </w:rPr>
        <w:t xml:space="preserve">Login via </w:t>
      </w:r>
      <w:proofErr w:type="spellStart"/>
      <w:r w:rsidRPr="005A07B3">
        <w:rPr>
          <w:bCs/>
        </w:rPr>
        <w:t>Replit</w:t>
      </w:r>
      <w:proofErr w:type="spellEnd"/>
      <w:r w:rsidRPr="005A07B3">
        <w:rPr>
          <w:bCs/>
        </w:rPr>
        <w:t xml:space="preserve"> </w:t>
      </w:r>
      <w:proofErr w:type="spellStart"/>
      <w:r w:rsidRPr="005A07B3">
        <w:rPr>
          <w:bCs/>
        </w:rPr>
        <w:t>Auth</w:t>
      </w:r>
      <w:proofErr w:type="spellEnd"/>
    </w:p>
    <w:p w14:paraId="5B4909A4" w14:textId="77777777" w:rsidR="005A07B3" w:rsidRPr="005A07B3" w:rsidRDefault="005A07B3" w:rsidP="00906F03">
      <w:pPr>
        <w:numPr>
          <w:ilvl w:val="1"/>
          <w:numId w:val="7"/>
        </w:numPr>
        <w:spacing w:line="480" w:lineRule="auto"/>
        <w:jc w:val="both"/>
        <w:rPr>
          <w:bCs/>
        </w:rPr>
      </w:pPr>
      <w:r w:rsidRPr="005A07B3">
        <w:rPr>
          <w:bCs/>
        </w:rPr>
        <w:t>File upload and real-time chunk processing</w:t>
      </w:r>
    </w:p>
    <w:p w14:paraId="1C03C32F" w14:textId="77777777" w:rsidR="005A07B3" w:rsidRPr="005A07B3" w:rsidRDefault="005A07B3" w:rsidP="00906F03">
      <w:pPr>
        <w:numPr>
          <w:ilvl w:val="1"/>
          <w:numId w:val="7"/>
        </w:numPr>
        <w:spacing w:line="480" w:lineRule="auto"/>
        <w:jc w:val="both"/>
        <w:rPr>
          <w:bCs/>
        </w:rPr>
      </w:pPr>
      <w:r w:rsidRPr="005A07B3">
        <w:rPr>
          <w:bCs/>
        </w:rPr>
        <w:t>File download and chunk reassembly</w:t>
      </w:r>
    </w:p>
    <w:p w14:paraId="5763AFA0" w14:textId="77777777" w:rsidR="005A07B3" w:rsidRPr="005A07B3" w:rsidRDefault="005A07B3" w:rsidP="00906F03">
      <w:pPr>
        <w:numPr>
          <w:ilvl w:val="1"/>
          <w:numId w:val="7"/>
        </w:numPr>
        <w:spacing w:line="480" w:lineRule="auto"/>
        <w:jc w:val="both"/>
        <w:rPr>
          <w:bCs/>
        </w:rPr>
      </w:pPr>
      <w:r w:rsidRPr="005A07B3">
        <w:rPr>
          <w:bCs/>
        </w:rPr>
        <w:t>Viewing and managing version history</w:t>
      </w:r>
    </w:p>
    <w:p w14:paraId="265566E4" w14:textId="77777777" w:rsidR="005A07B3" w:rsidRPr="005A07B3" w:rsidRDefault="005A07B3" w:rsidP="00906F03">
      <w:pPr>
        <w:numPr>
          <w:ilvl w:val="1"/>
          <w:numId w:val="7"/>
        </w:numPr>
        <w:spacing w:line="480" w:lineRule="auto"/>
        <w:jc w:val="both"/>
        <w:rPr>
          <w:bCs/>
        </w:rPr>
      </w:pPr>
      <w:r w:rsidRPr="005A07B3">
        <w:rPr>
          <w:bCs/>
        </w:rPr>
        <w:t>Sharing files with another account</w:t>
      </w:r>
    </w:p>
    <w:p w14:paraId="35590388" w14:textId="723A7DCC" w:rsidR="005A07B3" w:rsidRDefault="005A07B3" w:rsidP="00906F03">
      <w:pPr>
        <w:spacing w:line="480" w:lineRule="auto"/>
        <w:jc w:val="both"/>
        <w:rPr>
          <w:bCs/>
        </w:rPr>
      </w:pPr>
      <w:r w:rsidRPr="005A07B3">
        <w:rPr>
          <w:b/>
          <w:bCs/>
        </w:rPr>
        <w:t>Outcome:</w:t>
      </w:r>
      <w:r w:rsidRPr="005A07B3">
        <w:rPr>
          <w:bCs/>
        </w:rPr>
        <w:br/>
        <w:t>All core user scenarios were validated, ensuring seamless frontend-backend coordination, error handling, and UI feedback.</w:t>
      </w:r>
    </w:p>
    <w:p w14:paraId="48F8F804" w14:textId="49FF2A4A" w:rsidR="00120E41" w:rsidRDefault="00120E41" w:rsidP="005A07B3">
      <w:pPr>
        <w:spacing w:line="480" w:lineRule="auto"/>
        <w:jc w:val="both"/>
        <w:rPr>
          <w:bCs/>
        </w:rPr>
      </w:pPr>
    </w:p>
    <w:p w14:paraId="5D0634AB" w14:textId="0FAFE57C" w:rsidR="00120E41" w:rsidRDefault="00093C08" w:rsidP="005A07B3">
      <w:pPr>
        <w:spacing w:line="480" w:lineRule="auto"/>
        <w:jc w:val="both"/>
        <w:rPr>
          <w:bCs/>
        </w:rPr>
      </w:pPr>
      <w:r>
        <w:rPr>
          <w:bCs/>
        </w:rPr>
        <w:t xml:space="preserve">                   </w:t>
      </w:r>
      <w:r w:rsidRPr="00093C08">
        <w:rPr>
          <w:bCs/>
          <w:noProof/>
        </w:rPr>
        <w:drawing>
          <wp:inline distT="0" distB="0" distL="0" distR="0" wp14:anchorId="63909884" wp14:editId="798491BA">
            <wp:extent cx="4174435" cy="3126309"/>
            <wp:effectExtent l="0" t="0" r="0" b="0"/>
            <wp:docPr id="7" name="Picture 7" descr="C:\Users\Asus\Downloads\testing pyram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testing pyrami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2706" cy="3139992"/>
                    </a:xfrm>
                    <a:prstGeom prst="rect">
                      <a:avLst/>
                    </a:prstGeom>
                    <a:noFill/>
                    <a:ln>
                      <a:noFill/>
                    </a:ln>
                  </pic:spPr>
                </pic:pic>
              </a:graphicData>
            </a:graphic>
          </wp:inline>
        </w:drawing>
      </w:r>
    </w:p>
    <w:p w14:paraId="2EF70995" w14:textId="7432A358" w:rsidR="00A52CB4" w:rsidRDefault="00A52CB4" w:rsidP="00A52CB4">
      <w:pPr>
        <w:pStyle w:val="Caption"/>
        <w:jc w:val="center"/>
        <w:rPr>
          <w:rStyle w:val="Strong"/>
          <w:b w:val="0"/>
          <w:i w:val="0"/>
          <w:color w:val="auto"/>
          <w:sz w:val="20"/>
          <w:szCs w:val="20"/>
        </w:rPr>
      </w:pPr>
      <w:r w:rsidRPr="00864812">
        <w:rPr>
          <w:b/>
          <w:i w:val="0"/>
          <w:color w:val="auto"/>
          <w:sz w:val="20"/>
          <w:szCs w:val="20"/>
        </w:rPr>
        <w:t xml:space="preserve">Figure </w:t>
      </w:r>
      <w:proofErr w:type="gramStart"/>
      <w:r>
        <w:rPr>
          <w:b/>
          <w:i w:val="0"/>
          <w:color w:val="auto"/>
          <w:sz w:val="20"/>
          <w:szCs w:val="20"/>
        </w:rPr>
        <w:t>6.1</w:t>
      </w:r>
      <w:r w:rsidRPr="00864812">
        <w:rPr>
          <w:rStyle w:val="Strong"/>
          <w:b w:val="0"/>
          <w:i w:val="0"/>
          <w:color w:val="auto"/>
          <w:sz w:val="20"/>
          <w:szCs w:val="20"/>
        </w:rPr>
        <w:t xml:space="preserve"> </w:t>
      </w:r>
      <w:r>
        <w:rPr>
          <w:rStyle w:val="Strong"/>
          <w:b w:val="0"/>
          <w:i w:val="0"/>
          <w:color w:val="auto"/>
          <w:sz w:val="20"/>
          <w:szCs w:val="20"/>
        </w:rPr>
        <w:t>:</w:t>
      </w:r>
      <w:proofErr w:type="gramEnd"/>
      <w:r>
        <w:rPr>
          <w:rStyle w:val="Strong"/>
          <w:b w:val="0"/>
          <w:i w:val="0"/>
          <w:color w:val="auto"/>
          <w:sz w:val="20"/>
          <w:szCs w:val="20"/>
        </w:rPr>
        <w:t xml:space="preserve"> Testing Pyramid</w:t>
      </w:r>
    </w:p>
    <w:p w14:paraId="15CB4D72" w14:textId="6D6D5F19" w:rsidR="00EE70F8" w:rsidRPr="005A07B3" w:rsidRDefault="00EE70F8" w:rsidP="005A07B3">
      <w:pPr>
        <w:spacing w:line="480" w:lineRule="auto"/>
        <w:jc w:val="both"/>
        <w:rPr>
          <w:bCs/>
        </w:rPr>
      </w:pPr>
    </w:p>
    <w:p w14:paraId="3C91E639" w14:textId="4FA12D6B" w:rsidR="005A07B3" w:rsidRPr="005A07B3" w:rsidRDefault="005A07B3" w:rsidP="005A07B3">
      <w:pPr>
        <w:spacing w:line="480" w:lineRule="auto"/>
        <w:jc w:val="both"/>
        <w:rPr>
          <w:bCs/>
        </w:rPr>
      </w:pPr>
      <w:r>
        <w:rPr>
          <w:bCs/>
        </w:rPr>
        <w:t>6</w:t>
      </w:r>
      <w:r w:rsidRPr="005A07B3">
        <w:rPr>
          <w:b/>
          <w:bCs/>
        </w:rPr>
        <w:t>.4 Performance Testing</w:t>
      </w:r>
    </w:p>
    <w:p w14:paraId="4439E7FB" w14:textId="77777777" w:rsidR="005A07B3" w:rsidRPr="005A07B3" w:rsidRDefault="005A07B3" w:rsidP="00906F03">
      <w:pPr>
        <w:spacing w:line="480" w:lineRule="auto"/>
        <w:jc w:val="both"/>
        <w:rPr>
          <w:bCs/>
        </w:rPr>
      </w:pPr>
      <w:r w:rsidRPr="005A07B3">
        <w:rPr>
          <w:b/>
          <w:bCs/>
        </w:rPr>
        <w:t>Objective:</w:t>
      </w:r>
      <w:r w:rsidRPr="005A07B3">
        <w:rPr>
          <w:bCs/>
        </w:rPr>
        <w:br/>
        <w:t>To assess the responsiveness and stability of the system under various loads.</w:t>
      </w:r>
    </w:p>
    <w:p w14:paraId="7C8568C3" w14:textId="77777777" w:rsidR="005A07B3" w:rsidRPr="005A07B3" w:rsidRDefault="005A07B3" w:rsidP="00906F03">
      <w:pPr>
        <w:spacing w:line="480" w:lineRule="auto"/>
        <w:jc w:val="both"/>
        <w:rPr>
          <w:bCs/>
        </w:rPr>
      </w:pPr>
      <w:r w:rsidRPr="005A07B3">
        <w:rPr>
          <w:b/>
          <w:bCs/>
        </w:rPr>
        <w:t>Approach:</w:t>
      </w:r>
    </w:p>
    <w:p w14:paraId="25110637" w14:textId="77777777" w:rsidR="005A07B3" w:rsidRPr="005A07B3" w:rsidRDefault="005A07B3" w:rsidP="00906F03">
      <w:pPr>
        <w:numPr>
          <w:ilvl w:val="0"/>
          <w:numId w:val="8"/>
        </w:numPr>
        <w:spacing w:line="480" w:lineRule="auto"/>
        <w:jc w:val="both"/>
        <w:rPr>
          <w:bCs/>
        </w:rPr>
      </w:pPr>
      <w:r w:rsidRPr="005A07B3">
        <w:rPr>
          <w:bCs/>
        </w:rPr>
        <w:t xml:space="preserve">Performance testing tools like </w:t>
      </w:r>
      <w:r w:rsidRPr="005A07B3">
        <w:rPr>
          <w:b/>
          <w:bCs/>
        </w:rPr>
        <w:t xml:space="preserve">Apache </w:t>
      </w:r>
      <w:proofErr w:type="spellStart"/>
      <w:r w:rsidRPr="005A07B3">
        <w:rPr>
          <w:b/>
          <w:bCs/>
        </w:rPr>
        <w:t>JMeter</w:t>
      </w:r>
      <w:proofErr w:type="spellEnd"/>
      <w:r w:rsidRPr="005A07B3">
        <w:rPr>
          <w:bCs/>
        </w:rPr>
        <w:t xml:space="preserve"> and </w:t>
      </w:r>
      <w:r w:rsidRPr="005A07B3">
        <w:rPr>
          <w:b/>
          <w:bCs/>
        </w:rPr>
        <w:t>Locust</w:t>
      </w:r>
      <w:r w:rsidRPr="005A07B3">
        <w:rPr>
          <w:bCs/>
        </w:rPr>
        <w:t xml:space="preserve"> were used to simulate multiple concurrent file uploads and downloads.</w:t>
      </w:r>
    </w:p>
    <w:p w14:paraId="19282BBF" w14:textId="77777777" w:rsidR="005A07B3" w:rsidRPr="005A07B3" w:rsidRDefault="005A07B3" w:rsidP="00906F03">
      <w:pPr>
        <w:numPr>
          <w:ilvl w:val="0"/>
          <w:numId w:val="8"/>
        </w:numPr>
        <w:spacing w:line="480" w:lineRule="auto"/>
        <w:jc w:val="both"/>
        <w:rPr>
          <w:bCs/>
        </w:rPr>
      </w:pPr>
      <w:r w:rsidRPr="005A07B3">
        <w:rPr>
          <w:bCs/>
        </w:rPr>
        <w:t>Key metrics measured:</w:t>
      </w:r>
    </w:p>
    <w:p w14:paraId="352307F8" w14:textId="77777777" w:rsidR="005A07B3" w:rsidRPr="005A07B3" w:rsidRDefault="005A07B3" w:rsidP="00906F03">
      <w:pPr>
        <w:numPr>
          <w:ilvl w:val="1"/>
          <w:numId w:val="8"/>
        </w:numPr>
        <w:spacing w:line="480" w:lineRule="auto"/>
        <w:jc w:val="both"/>
        <w:rPr>
          <w:bCs/>
        </w:rPr>
      </w:pPr>
      <w:r w:rsidRPr="005A07B3">
        <w:rPr>
          <w:bCs/>
        </w:rPr>
        <w:t>Upload/download speed (MB/s)</w:t>
      </w:r>
    </w:p>
    <w:p w14:paraId="1BF576CF" w14:textId="77777777" w:rsidR="005A07B3" w:rsidRPr="005A07B3" w:rsidRDefault="005A07B3" w:rsidP="00906F03">
      <w:pPr>
        <w:numPr>
          <w:ilvl w:val="1"/>
          <w:numId w:val="8"/>
        </w:numPr>
        <w:spacing w:line="480" w:lineRule="auto"/>
        <w:jc w:val="both"/>
        <w:rPr>
          <w:bCs/>
        </w:rPr>
      </w:pPr>
      <w:r w:rsidRPr="005A07B3">
        <w:rPr>
          <w:bCs/>
        </w:rPr>
        <w:t>Average response time</w:t>
      </w:r>
    </w:p>
    <w:p w14:paraId="32DBA224" w14:textId="77777777" w:rsidR="005A07B3" w:rsidRPr="005A07B3" w:rsidRDefault="005A07B3" w:rsidP="00906F03">
      <w:pPr>
        <w:numPr>
          <w:ilvl w:val="1"/>
          <w:numId w:val="8"/>
        </w:numPr>
        <w:spacing w:line="480" w:lineRule="auto"/>
        <w:jc w:val="both"/>
        <w:rPr>
          <w:bCs/>
        </w:rPr>
      </w:pPr>
      <w:r w:rsidRPr="005A07B3">
        <w:rPr>
          <w:bCs/>
        </w:rPr>
        <w:t>System throughput</w:t>
      </w:r>
    </w:p>
    <w:p w14:paraId="2EE808BC" w14:textId="77777777" w:rsidR="005A07B3" w:rsidRPr="005A07B3" w:rsidRDefault="005A07B3" w:rsidP="00906F03">
      <w:pPr>
        <w:numPr>
          <w:ilvl w:val="1"/>
          <w:numId w:val="8"/>
        </w:numPr>
        <w:spacing w:line="480" w:lineRule="auto"/>
        <w:jc w:val="both"/>
        <w:rPr>
          <w:bCs/>
        </w:rPr>
      </w:pPr>
      <w:r w:rsidRPr="005A07B3">
        <w:rPr>
          <w:bCs/>
        </w:rPr>
        <w:t>Node CPU and memory usage under load</w:t>
      </w:r>
    </w:p>
    <w:p w14:paraId="16A3DCFB" w14:textId="77777777" w:rsidR="005A07B3" w:rsidRPr="005A07B3" w:rsidRDefault="005A07B3" w:rsidP="00906F03">
      <w:pPr>
        <w:spacing w:line="480" w:lineRule="auto"/>
        <w:jc w:val="both"/>
        <w:rPr>
          <w:bCs/>
        </w:rPr>
      </w:pPr>
      <w:r w:rsidRPr="005A07B3">
        <w:rPr>
          <w:b/>
          <w:bCs/>
        </w:rPr>
        <w:t>Results:</w:t>
      </w:r>
    </w:p>
    <w:p w14:paraId="27614401" w14:textId="77777777" w:rsidR="005A07B3" w:rsidRPr="005A07B3" w:rsidRDefault="005A07B3" w:rsidP="00906F03">
      <w:pPr>
        <w:numPr>
          <w:ilvl w:val="0"/>
          <w:numId w:val="9"/>
        </w:numPr>
        <w:spacing w:line="480" w:lineRule="auto"/>
        <w:jc w:val="both"/>
        <w:rPr>
          <w:bCs/>
        </w:rPr>
      </w:pPr>
      <w:r w:rsidRPr="005A07B3">
        <w:rPr>
          <w:bCs/>
        </w:rPr>
        <w:t>The system maintained stable performance with up to 50 concurrent users uploading files.</w:t>
      </w:r>
    </w:p>
    <w:p w14:paraId="597AA464" w14:textId="77777777" w:rsidR="005A07B3" w:rsidRPr="005A07B3" w:rsidRDefault="005A07B3" w:rsidP="00906F03">
      <w:pPr>
        <w:numPr>
          <w:ilvl w:val="0"/>
          <w:numId w:val="9"/>
        </w:numPr>
        <w:spacing w:line="480" w:lineRule="auto"/>
        <w:jc w:val="both"/>
        <w:rPr>
          <w:bCs/>
        </w:rPr>
      </w:pPr>
      <w:r w:rsidRPr="005A07B3">
        <w:rPr>
          <w:bCs/>
        </w:rPr>
        <w:t>Average file upload time for a 10 MB file remained under 3 seconds.</w:t>
      </w:r>
    </w:p>
    <w:p w14:paraId="51017BD9" w14:textId="407113CA" w:rsidR="005A07B3" w:rsidRDefault="005A07B3" w:rsidP="00906F03">
      <w:pPr>
        <w:numPr>
          <w:ilvl w:val="0"/>
          <w:numId w:val="9"/>
        </w:numPr>
        <w:spacing w:line="480" w:lineRule="auto"/>
        <w:jc w:val="both"/>
        <w:rPr>
          <w:bCs/>
        </w:rPr>
      </w:pPr>
      <w:r w:rsidRPr="005A07B3">
        <w:rPr>
          <w:bCs/>
        </w:rPr>
        <w:t>Storage nodes effectively handled replicated writes without data loss or corruption.</w:t>
      </w:r>
    </w:p>
    <w:p w14:paraId="0395CBC9" w14:textId="77777777" w:rsidR="00090766" w:rsidRPr="00090766" w:rsidRDefault="00090766" w:rsidP="00906F03">
      <w:pPr>
        <w:numPr>
          <w:ilvl w:val="0"/>
          <w:numId w:val="9"/>
        </w:numPr>
        <w:spacing w:line="480" w:lineRule="auto"/>
        <w:jc w:val="both"/>
        <w:rPr>
          <w:bCs/>
        </w:rPr>
      </w:pPr>
      <w:r w:rsidRPr="00090766">
        <w:rPr>
          <w:bCs/>
        </w:rPr>
        <w:t>Data rebalancing completed within acceptable timeframes after adding new nodes.</w:t>
      </w:r>
    </w:p>
    <w:p w14:paraId="4D11027A" w14:textId="4D40532D" w:rsidR="00090766" w:rsidRDefault="00090766" w:rsidP="00906F03">
      <w:pPr>
        <w:numPr>
          <w:ilvl w:val="0"/>
          <w:numId w:val="9"/>
        </w:numPr>
        <w:spacing w:line="480" w:lineRule="auto"/>
        <w:jc w:val="both"/>
        <w:rPr>
          <w:bCs/>
        </w:rPr>
      </w:pPr>
      <w:r w:rsidRPr="00090766">
        <w:rPr>
          <w:bCs/>
        </w:rPr>
        <w:t>Self-healing processes successfully restored target redundancy levels after simulated node failures.</w:t>
      </w:r>
    </w:p>
    <w:p w14:paraId="37C3D631" w14:textId="519CEBEF" w:rsidR="00F57E7F" w:rsidRDefault="00F57E7F" w:rsidP="00F57E7F">
      <w:pPr>
        <w:spacing w:line="480" w:lineRule="auto"/>
        <w:jc w:val="both"/>
        <w:rPr>
          <w:bCs/>
        </w:rPr>
      </w:pPr>
    </w:p>
    <w:p w14:paraId="0C13FF7A" w14:textId="5DC9A24C" w:rsidR="00F57E7F" w:rsidRDefault="00F57E7F" w:rsidP="00F57E7F">
      <w:pPr>
        <w:spacing w:line="480" w:lineRule="auto"/>
        <w:jc w:val="both"/>
        <w:rPr>
          <w:bCs/>
        </w:rPr>
      </w:pPr>
    </w:p>
    <w:p w14:paraId="1B6431C0" w14:textId="480DF456" w:rsidR="00F57E7F" w:rsidRDefault="00F57E7F" w:rsidP="00F57E7F">
      <w:pPr>
        <w:spacing w:line="480" w:lineRule="auto"/>
        <w:jc w:val="both"/>
        <w:rPr>
          <w:bCs/>
        </w:rPr>
      </w:pPr>
    </w:p>
    <w:p w14:paraId="5A636AAC" w14:textId="68D670C8" w:rsidR="00F57E7F" w:rsidRDefault="00F57E7F" w:rsidP="00F57E7F">
      <w:pPr>
        <w:spacing w:line="480" w:lineRule="auto"/>
        <w:jc w:val="both"/>
        <w:rPr>
          <w:bCs/>
        </w:rPr>
      </w:pPr>
    </w:p>
    <w:p w14:paraId="05B18C3D" w14:textId="77777777" w:rsidR="00F57E7F" w:rsidRDefault="00F57E7F" w:rsidP="00F57E7F">
      <w:pPr>
        <w:spacing w:line="480" w:lineRule="auto"/>
        <w:jc w:val="both"/>
        <w:rPr>
          <w:bCs/>
        </w:rPr>
      </w:pPr>
    </w:p>
    <w:p w14:paraId="08C45BE7" w14:textId="77777777" w:rsidR="00B64A5E" w:rsidRPr="005A07B3" w:rsidRDefault="00B64A5E" w:rsidP="00EE70F8">
      <w:pPr>
        <w:spacing w:line="480" w:lineRule="auto"/>
        <w:ind w:left="720"/>
        <w:jc w:val="both"/>
        <w:rPr>
          <w:bCs/>
        </w:rPr>
      </w:pPr>
    </w:p>
    <w:p w14:paraId="315145D5" w14:textId="6644FF7B" w:rsidR="005A07B3" w:rsidRPr="005A07B3" w:rsidRDefault="005A07B3" w:rsidP="00906F03">
      <w:pPr>
        <w:spacing w:line="480" w:lineRule="auto"/>
        <w:jc w:val="both"/>
        <w:rPr>
          <w:bCs/>
        </w:rPr>
      </w:pPr>
      <w:r>
        <w:rPr>
          <w:bCs/>
        </w:rPr>
        <w:t>6</w:t>
      </w:r>
      <w:r w:rsidRPr="005A07B3">
        <w:rPr>
          <w:b/>
          <w:bCs/>
        </w:rPr>
        <w:t>.5 Security Testing</w:t>
      </w:r>
    </w:p>
    <w:p w14:paraId="15F0D64C" w14:textId="77777777" w:rsidR="005A07B3" w:rsidRPr="005A07B3" w:rsidRDefault="005A07B3" w:rsidP="00906F03">
      <w:pPr>
        <w:spacing w:line="480" w:lineRule="auto"/>
        <w:jc w:val="both"/>
        <w:rPr>
          <w:bCs/>
        </w:rPr>
      </w:pPr>
      <w:r w:rsidRPr="005A07B3">
        <w:rPr>
          <w:b/>
          <w:bCs/>
        </w:rPr>
        <w:t>Objective:</w:t>
      </w:r>
      <w:r w:rsidRPr="005A07B3">
        <w:rPr>
          <w:bCs/>
        </w:rPr>
        <w:br/>
        <w:t>To verify that only authorized users can access system resources and that sensitive data is protected.</w:t>
      </w:r>
    </w:p>
    <w:p w14:paraId="5359D3E3" w14:textId="77777777" w:rsidR="005A07B3" w:rsidRPr="005A07B3" w:rsidRDefault="005A07B3" w:rsidP="00906F03">
      <w:pPr>
        <w:spacing w:line="480" w:lineRule="auto"/>
        <w:jc w:val="both"/>
        <w:rPr>
          <w:bCs/>
        </w:rPr>
      </w:pPr>
      <w:r w:rsidRPr="005A07B3">
        <w:rPr>
          <w:b/>
          <w:bCs/>
        </w:rPr>
        <w:t>Approach:</w:t>
      </w:r>
    </w:p>
    <w:p w14:paraId="382280BC" w14:textId="77777777" w:rsidR="005A07B3" w:rsidRPr="005A07B3" w:rsidRDefault="005A07B3" w:rsidP="00906F03">
      <w:pPr>
        <w:numPr>
          <w:ilvl w:val="0"/>
          <w:numId w:val="10"/>
        </w:numPr>
        <w:spacing w:line="480" w:lineRule="auto"/>
        <w:jc w:val="both"/>
        <w:rPr>
          <w:bCs/>
        </w:rPr>
      </w:pPr>
      <w:r w:rsidRPr="005A07B3">
        <w:rPr>
          <w:bCs/>
        </w:rPr>
        <w:t>Manual and automated testing techniques were applied to test:</w:t>
      </w:r>
    </w:p>
    <w:p w14:paraId="1EB17AE6" w14:textId="77777777" w:rsidR="005A07B3" w:rsidRPr="005A07B3" w:rsidRDefault="005A07B3" w:rsidP="00906F03">
      <w:pPr>
        <w:numPr>
          <w:ilvl w:val="1"/>
          <w:numId w:val="10"/>
        </w:numPr>
        <w:spacing w:line="480" w:lineRule="auto"/>
        <w:jc w:val="both"/>
        <w:rPr>
          <w:bCs/>
        </w:rPr>
      </w:pPr>
      <w:r w:rsidRPr="005A07B3">
        <w:rPr>
          <w:b/>
          <w:bCs/>
        </w:rPr>
        <w:t>Authentication flows</w:t>
      </w:r>
      <w:r w:rsidRPr="005A07B3">
        <w:rPr>
          <w:bCs/>
        </w:rPr>
        <w:t xml:space="preserve"> using </w:t>
      </w:r>
      <w:proofErr w:type="spellStart"/>
      <w:r w:rsidRPr="005A07B3">
        <w:rPr>
          <w:bCs/>
        </w:rPr>
        <w:t>Replit</w:t>
      </w:r>
      <w:proofErr w:type="spellEnd"/>
      <w:r w:rsidRPr="005A07B3">
        <w:rPr>
          <w:bCs/>
        </w:rPr>
        <w:t xml:space="preserve"> </w:t>
      </w:r>
      <w:proofErr w:type="spellStart"/>
      <w:r w:rsidRPr="005A07B3">
        <w:rPr>
          <w:bCs/>
        </w:rPr>
        <w:t>Auth</w:t>
      </w:r>
      <w:proofErr w:type="spellEnd"/>
      <w:r w:rsidRPr="005A07B3">
        <w:rPr>
          <w:bCs/>
        </w:rPr>
        <w:t xml:space="preserve"> and JWTs</w:t>
      </w:r>
    </w:p>
    <w:p w14:paraId="19C491CA" w14:textId="77777777" w:rsidR="005A07B3" w:rsidRPr="005A07B3" w:rsidRDefault="005A07B3" w:rsidP="00906F03">
      <w:pPr>
        <w:numPr>
          <w:ilvl w:val="1"/>
          <w:numId w:val="10"/>
        </w:numPr>
        <w:spacing w:line="480" w:lineRule="auto"/>
        <w:jc w:val="both"/>
        <w:rPr>
          <w:bCs/>
        </w:rPr>
      </w:pPr>
      <w:r w:rsidRPr="005A07B3">
        <w:rPr>
          <w:b/>
          <w:bCs/>
        </w:rPr>
        <w:t>Authorization rules</w:t>
      </w:r>
      <w:r w:rsidRPr="005A07B3">
        <w:rPr>
          <w:bCs/>
        </w:rPr>
        <w:t xml:space="preserve"> (e.g., preventing unauthorized file access)</w:t>
      </w:r>
    </w:p>
    <w:p w14:paraId="2519A9C2" w14:textId="77777777" w:rsidR="005A07B3" w:rsidRPr="005A07B3" w:rsidRDefault="005A07B3" w:rsidP="00906F03">
      <w:pPr>
        <w:numPr>
          <w:ilvl w:val="1"/>
          <w:numId w:val="10"/>
        </w:numPr>
        <w:spacing w:line="480" w:lineRule="auto"/>
        <w:jc w:val="both"/>
        <w:rPr>
          <w:bCs/>
        </w:rPr>
      </w:pPr>
      <w:r w:rsidRPr="005A07B3">
        <w:rPr>
          <w:b/>
          <w:bCs/>
        </w:rPr>
        <w:t>Token expiry handling</w:t>
      </w:r>
    </w:p>
    <w:p w14:paraId="649233DE" w14:textId="77777777" w:rsidR="005A07B3" w:rsidRPr="005A07B3" w:rsidRDefault="005A07B3" w:rsidP="00906F03">
      <w:pPr>
        <w:numPr>
          <w:ilvl w:val="1"/>
          <w:numId w:val="10"/>
        </w:numPr>
        <w:spacing w:line="480" w:lineRule="auto"/>
        <w:jc w:val="both"/>
        <w:rPr>
          <w:bCs/>
        </w:rPr>
      </w:pPr>
      <w:r w:rsidRPr="005A07B3">
        <w:rPr>
          <w:b/>
          <w:bCs/>
        </w:rPr>
        <w:t>Injection attack prevention</w:t>
      </w:r>
      <w:r w:rsidRPr="005A07B3">
        <w:rPr>
          <w:bCs/>
        </w:rPr>
        <w:t xml:space="preserve"> (e.g., SQL injection, XSS)</w:t>
      </w:r>
    </w:p>
    <w:p w14:paraId="57DCB4EC" w14:textId="2ED83B57" w:rsidR="005A07B3" w:rsidRPr="005A07B3" w:rsidRDefault="008B317E" w:rsidP="00906F03">
      <w:pPr>
        <w:spacing w:line="480" w:lineRule="auto"/>
        <w:jc w:val="both"/>
        <w:rPr>
          <w:bCs/>
        </w:rPr>
      </w:pPr>
      <w:r>
        <w:rPr>
          <w:b/>
          <w:bCs/>
        </w:rPr>
        <w:t>Key Test Cases</w:t>
      </w:r>
      <w:r w:rsidR="005A07B3" w:rsidRPr="005A07B3">
        <w:rPr>
          <w:b/>
          <w:bCs/>
        </w:rPr>
        <w:t>:</w:t>
      </w:r>
    </w:p>
    <w:p w14:paraId="4915A371" w14:textId="77777777" w:rsidR="005A07B3" w:rsidRPr="005A07B3" w:rsidRDefault="005A07B3" w:rsidP="00906F03">
      <w:pPr>
        <w:numPr>
          <w:ilvl w:val="0"/>
          <w:numId w:val="11"/>
        </w:numPr>
        <w:spacing w:line="480" w:lineRule="auto"/>
        <w:jc w:val="both"/>
        <w:rPr>
          <w:bCs/>
        </w:rPr>
      </w:pPr>
      <w:r w:rsidRPr="005A07B3">
        <w:rPr>
          <w:bCs/>
        </w:rPr>
        <w:t>Attempted access to /</w:t>
      </w:r>
      <w:proofErr w:type="spellStart"/>
      <w:r w:rsidRPr="005A07B3">
        <w:rPr>
          <w:bCs/>
        </w:rPr>
        <w:t>api</w:t>
      </w:r>
      <w:proofErr w:type="spellEnd"/>
      <w:r w:rsidRPr="005A07B3">
        <w:rPr>
          <w:bCs/>
        </w:rPr>
        <w:t>/files/:id with an invalid or expired token</w:t>
      </w:r>
    </w:p>
    <w:p w14:paraId="5E2BFA7E" w14:textId="77777777" w:rsidR="005A07B3" w:rsidRPr="005A07B3" w:rsidRDefault="005A07B3" w:rsidP="00906F03">
      <w:pPr>
        <w:numPr>
          <w:ilvl w:val="0"/>
          <w:numId w:val="11"/>
        </w:numPr>
        <w:spacing w:line="480" w:lineRule="auto"/>
        <w:jc w:val="both"/>
        <w:rPr>
          <w:bCs/>
        </w:rPr>
      </w:pPr>
      <w:r w:rsidRPr="005A07B3">
        <w:rPr>
          <w:bCs/>
        </w:rPr>
        <w:t>Simulated token tampering and verified backend rejection</w:t>
      </w:r>
    </w:p>
    <w:p w14:paraId="5835A8CF" w14:textId="4667EF34" w:rsidR="005A07B3" w:rsidRDefault="005A07B3" w:rsidP="00906F03">
      <w:pPr>
        <w:numPr>
          <w:ilvl w:val="0"/>
          <w:numId w:val="11"/>
        </w:numPr>
        <w:spacing w:line="480" w:lineRule="auto"/>
        <w:jc w:val="both"/>
        <w:rPr>
          <w:bCs/>
        </w:rPr>
      </w:pPr>
      <w:r w:rsidRPr="005A07B3">
        <w:rPr>
          <w:bCs/>
        </w:rPr>
        <w:t>Ensured user A cannot access files uploaded by user B without permission</w:t>
      </w:r>
    </w:p>
    <w:p w14:paraId="5EDA2941" w14:textId="77777777" w:rsidR="005E4A40" w:rsidRPr="005E4A40" w:rsidRDefault="005E4A40" w:rsidP="00906F03">
      <w:pPr>
        <w:numPr>
          <w:ilvl w:val="0"/>
          <w:numId w:val="11"/>
        </w:numPr>
        <w:spacing w:line="480" w:lineRule="auto"/>
        <w:jc w:val="both"/>
        <w:rPr>
          <w:bCs/>
        </w:rPr>
      </w:pPr>
      <w:r w:rsidRPr="005E4A40">
        <w:rPr>
          <w:bCs/>
        </w:rPr>
        <w:t>Verified that encrypted file chunks remain secure even if directly accessed on storage nodes</w:t>
      </w:r>
    </w:p>
    <w:p w14:paraId="1C50793B" w14:textId="5D16E90F" w:rsidR="005E4A40" w:rsidRDefault="005E4A40" w:rsidP="00906F03">
      <w:pPr>
        <w:numPr>
          <w:ilvl w:val="0"/>
          <w:numId w:val="11"/>
        </w:numPr>
        <w:spacing w:line="480" w:lineRule="auto"/>
        <w:jc w:val="both"/>
        <w:rPr>
          <w:bCs/>
        </w:rPr>
      </w:pPr>
      <w:r w:rsidRPr="005E4A40">
        <w:rPr>
          <w:bCs/>
        </w:rPr>
        <w:t>Tested that files shared with expiration dates become inaccessible after the specified time</w:t>
      </w:r>
    </w:p>
    <w:p w14:paraId="52F7DDC2" w14:textId="26DF8694" w:rsidR="00561CB3" w:rsidRDefault="00561CB3" w:rsidP="00906F03">
      <w:pPr>
        <w:spacing w:line="480" w:lineRule="auto"/>
        <w:ind w:left="720"/>
        <w:jc w:val="both"/>
        <w:rPr>
          <w:bCs/>
        </w:rPr>
      </w:pPr>
    </w:p>
    <w:p w14:paraId="1CB52C70" w14:textId="414E8307" w:rsidR="00561CB3" w:rsidRPr="005A07B3" w:rsidRDefault="00561CB3" w:rsidP="00906F03">
      <w:pPr>
        <w:spacing w:line="480" w:lineRule="auto"/>
        <w:jc w:val="both"/>
        <w:rPr>
          <w:bCs/>
        </w:rPr>
      </w:pPr>
      <w:r>
        <w:rPr>
          <w:bCs/>
        </w:rPr>
        <w:t>6</w:t>
      </w:r>
      <w:r>
        <w:rPr>
          <w:b/>
          <w:bCs/>
        </w:rPr>
        <w:t>.6 Fault Tolerance</w:t>
      </w:r>
      <w:r w:rsidRPr="005A07B3">
        <w:rPr>
          <w:b/>
          <w:bCs/>
        </w:rPr>
        <w:t xml:space="preserve"> Testing</w:t>
      </w:r>
    </w:p>
    <w:p w14:paraId="6D767D8E" w14:textId="2E73AB95" w:rsidR="00561CB3" w:rsidRPr="005A07B3" w:rsidRDefault="00561CB3" w:rsidP="00906F03">
      <w:pPr>
        <w:spacing w:line="480" w:lineRule="auto"/>
        <w:jc w:val="both"/>
        <w:rPr>
          <w:bCs/>
        </w:rPr>
      </w:pPr>
      <w:r w:rsidRPr="005A07B3">
        <w:rPr>
          <w:b/>
          <w:bCs/>
        </w:rPr>
        <w:t>Objective:</w:t>
      </w:r>
      <w:r w:rsidRPr="005A07B3">
        <w:rPr>
          <w:bCs/>
        </w:rPr>
        <w:br/>
      </w:r>
      <w:r w:rsidR="00A4062F" w:rsidRPr="00A4062F">
        <w:rPr>
          <w:bCs/>
        </w:rPr>
        <w:t>To verify the system's resilience to node failures and network issues.</w:t>
      </w:r>
    </w:p>
    <w:p w14:paraId="75BBAB9E" w14:textId="77777777" w:rsidR="00561CB3" w:rsidRPr="005A07B3" w:rsidRDefault="00561CB3" w:rsidP="00906F03">
      <w:pPr>
        <w:spacing w:line="480" w:lineRule="auto"/>
        <w:jc w:val="both"/>
        <w:rPr>
          <w:bCs/>
        </w:rPr>
      </w:pPr>
      <w:r w:rsidRPr="005A07B3">
        <w:rPr>
          <w:b/>
          <w:bCs/>
        </w:rPr>
        <w:t>Approach:</w:t>
      </w:r>
    </w:p>
    <w:p w14:paraId="3BB3B021" w14:textId="37466A53" w:rsidR="00561CB3" w:rsidRDefault="00561CB3" w:rsidP="00906F03">
      <w:pPr>
        <w:numPr>
          <w:ilvl w:val="0"/>
          <w:numId w:val="10"/>
        </w:numPr>
        <w:spacing w:line="480" w:lineRule="auto"/>
        <w:jc w:val="both"/>
        <w:rPr>
          <w:bCs/>
        </w:rPr>
      </w:pPr>
      <w:r w:rsidRPr="005A07B3">
        <w:rPr>
          <w:bCs/>
        </w:rPr>
        <w:t>Manual and automated testing techniques were applied to test:</w:t>
      </w:r>
    </w:p>
    <w:p w14:paraId="597C7A59" w14:textId="77777777" w:rsidR="00D10F7F" w:rsidRPr="00D10F7F" w:rsidRDefault="00D10F7F" w:rsidP="00906F03">
      <w:pPr>
        <w:pStyle w:val="ListParagraph"/>
        <w:numPr>
          <w:ilvl w:val="0"/>
          <w:numId w:val="47"/>
        </w:numPr>
        <w:spacing w:line="480" w:lineRule="auto"/>
      </w:pPr>
      <w:r w:rsidRPr="00D10F7F">
        <w:lastRenderedPageBreak/>
        <w:t>Simulated various failure scenarios to test the system's self-healing capabilities:</w:t>
      </w:r>
    </w:p>
    <w:p w14:paraId="176E8C84" w14:textId="77777777" w:rsidR="00D10F7F" w:rsidRPr="00D10F7F" w:rsidRDefault="00D10F7F" w:rsidP="00906F03">
      <w:pPr>
        <w:pStyle w:val="ListParagraph"/>
        <w:numPr>
          <w:ilvl w:val="0"/>
          <w:numId w:val="47"/>
        </w:numPr>
        <w:spacing w:line="480" w:lineRule="auto"/>
      </w:pPr>
      <w:r w:rsidRPr="00D10F7F">
        <w:t>Random node failures</w:t>
      </w:r>
    </w:p>
    <w:p w14:paraId="071151D0" w14:textId="77777777" w:rsidR="00D10F7F" w:rsidRPr="00D10F7F" w:rsidRDefault="00D10F7F" w:rsidP="00906F03">
      <w:pPr>
        <w:pStyle w:val="ListParagraph"/>
        <w:numPr>
          <w:ilvl w:val="0"/>
          <w:numId w:val="47"/>
        </w:numPr>
        <w:spacing w:line="480" w:lineRule="auto"/>
      </w:pPr>
      <w:r w:rsidRPr="00D10F7F">
        <w:t>Network partitions</w:t>
      </w:r>
    </w:p>
    <w:p w14:paraId="3E7C5255" w14:textId="1F916ECE" w:rsidR="00D10F7F" w:rsidRPr="00D10F7F" w:rsidRDefault="00D10F7F" w:rsidP="00906F03">
      <w:pPr>
        <w:pStyle w:val="ListParagraph"/>
        <w:numPr>
          <w:ilvl w:val="0"/>
          <w:numId w:val="47"/>
        </w:numPr>
        <w:spacing w:line="480" w:lineRule="auto"/>
      </w:pPr>
      <w:r w:rsidRPr="00D10F7F">
        <w:t xml:space="preserve">Corrupted data </w:t>
      </w:r>
      <w:proofErr w:type="spellStart"/>
      <w:r w:rsidRPr="00D10F7F">
        <w:t>chunks</w:t>
      </w:r>
      <w:r w:rsidR="002D4706">
        <w:t>a</w:t>
      </w:r>
      <w:proofErr w:type="spellEnd"/>
    </w:p>
    <w:p w14:paraId="2369D68F" w14:textId="426F6271" w:rsidR="00D10F7F" w:rsidRPr="00D10F7F" w:rsidRDefault="00D10F7F" w:rsidP="00906F03">
      <w:pPr>
        <w:pStyle w:val="ListParagraph"/>
        <w:numPr>
          <w:ilvl w:val="0"/>
          <w:numId w:val="47"/>
        </w:numPr>
        <w:spacing w:line="480" w:lineRule="auto"/>
      </w:pPr>
      <w:r w:rsidRPr="00D10F7F">
        <w:t>Gradual degradation of node health</w:t>
      </w:r>
    </w:p>
    <w:p w14:paraId="4322B226" w14:textId="4D96F484" w:rsidR="00561CB3" w:rsidRDefault="00561CB3" w:rsidP="00906F03">
      <w:pPr>
        <w:spacing w:line="480" w:lineRule="auto"/>
        <w:jc w:val="both"/>
        <w:rPr>
          <w:b/>
          <w:bCs/>
        </w:rPr>
      </w:pPr>
      <w:r>
        <w:rPr>
          <w:b/>
          <w:bCs/>
        </w:rPr>
        <w:t>Key Test Cases</w:t>
      </w:r>
      <w:r w:rsidRPr="005A07B3">
        <w:rPr>
          <w:b/>
          <w:bCs/>
        </w:rPr>
        <w:t>:</w:t>
      </w:r>
    </w:p>
    <w:p w14:paraId="49CA522C" w14:textId="38E1810D" w:rsidR="00D10F7F" w:rsidRPr="00D10F7F" w:rsidRDefault="00D10F7F" w:rsidP="00906F03">
      <w:pPr>
        <w:pStyle w:val="ListParagraph"/>
        <w:numPr>
          <w:ilvl w:val="0"/>
          <w:numId w:val="48"/>
        </w:numPr>
        <w:spacing w:line="480" w:lineRule="auto"/>
      </w:pPr>
      <w:r w:rsidRPr="00D10F7F">
        <w:t>Shut down random storage nodes during file operations to test recovery.</w:t>
      </w:r>
    </w:p>
    <w:p w14:paraId="71BF506D" w14:textId="46A0DAB1" w:rsidR="00D10F7F" w:rsidRPr="00D10F7F" w:rsidRDefault="00D10F7F" w:rsidP="00906F03">
      <w:pPr>
        <w:pStyle w:val="ListParagraph"/>
        <w:numPr>
          <w:ilvl w:val="0"/>
          <w:numId w:val="48"/>
        </w:numPr>
        <w:spacing w:line="480" w:lineRule="auto"/>
      </w:pPr>
      <w:r w:rsidRPr="00D10F7F">
        <w:t>Corrupted chunks on specific nodes to test integrity verification and repair.</w:t>
      </w:r>
    </w:p>
    <w:p w14:paraId="537D5BC2" w14:textId="09E791D3" w:rsidR="00D10F7F" w:rsidRPr="00D10F7F" w:rsidRDefault="00D10F7F" w:rsidP="00906F03">
      <w:pPr>
        <w:pStyle w:val="ListParagraph"/>
        <w:numPr>
          <w:ilvl w:val="0"/>
          <w:numId w:val="48"/>
        </w:numPr>
        <w:spacing w:line="480" w:lineRule="auto"/>
      </w:pPr>
      <w:r w:rsidRPr="00D10F7F">
        <w:t>Tested file reconstruction when only the minimum number of fragments were available.</w:t>
      </w:r>
    </w:p>
    <w:p w14:paraId="0B360C8D" w14:textId="74BBCE0F" w:rsidR="00D10F7F" w:rsidRPr="00D10F7F" w:rsidRDefault="00D10F7F" w:rsidP="00906F03">
      <w:pPr>
        <w:pStyle w:val="ListParagraph"/>
        <w:numPr>
          <w:ilvl w:val="0"/>
          <w:numId w:val="48"/>
        </w:numPr>
        <w:spacing w:line="480" w:lineRule="auto"/>
      </w:pPr>
      <w:r w:rsidRPr="00D10F7F">
        <w:t>Verified that node health monitoring correctly identified degraded nodes.</w:t>
      </w:r>
    </w:p>
    <w:p w14:paraId="332F4E69" w14:textId="35173070" w:rsidR="00D10F7F" w:rsidRPr="00D10F7F" w:rsidRDefault="00D10F7F" w:rsidP="00906F03">
      <w:pPr>
        <w:pStyle w:val="ListParagraph"/>
        <w:numPr>
          <w:ilvl w:val="0"/>
          <w:numId w:val="48"/>
        </w:numPr>
        <w:spacing w:line="480" w:lineRule="auto"/>
      </w:pPr>
      <w:r w:rsidRPr="00D10F7F">
        <w:t>Confirmed that data migration triggered automatically when node health declined below thresholds.</w:t>
      </w:r>
    </w:p>
    <w:p w14:paraId="37657343" w14:textId="78841A87" w:rsidR="0042438A" w:rsidRDefault="0042438A" w:rsidP="00906F03">
      <w:pPr>
        <w:spacing w:line="480" w:lineRule="auto"/>
        <w:ind w:left="360"/>
        <w:jc w:val="both"/>
        <w:rPr>
          <w:bCs/>
        </w:rPr>
      </w:pPr>
    </w:p>
    <w:p w14:paraId="7EFAA047" w14:textId="06F22957" w:rsidR="004B37CC" w:rsidRDefault="004B37CC" w:rsidP="00906F03">
      <w:pPr>
        <w:spacing w:line="480" w:lineRule="auto"/>
        <w:ind w:left="360"/>
        <w:jc w:val="both"/>
        <w:rPr>
          <w:bCs/>
        </w:rPr>
      </w:pPr>
    </w:p>
    <w:p w14:paraId="132893EC" w14:textId="5525B52B" w:rsidR="004B37CC" w:rsidRDefault="004B37CC" w:rsidP="00906F03">
      <w:pPr>
        <w:spacing w:line="480" w:lineRule="auto"/>
        <w:ind w:left="360"/>
        <w:jc w:val="both"/>
        <w:rPr>
          <w:bCs/>
        </w:rPr>
      </w:pPr>
    </w:p>
    <w:p w14:paraId="22A425DD" w14:textId="23403F76" w:rsidR="004B37CC" w:rsidRDefault="004B37CC" w:rsidP="00561CB3">
      <w:pPr>
        <w:spacing w:line="480" w:lineRule="auto"/>
        <w:ind w:left="360"/>
        <w:jc w:val="both"/>
        <w:rPr>
          <w:bCs/>
        </w:rPr>
      </w:pPr>
    </w:p>
    <w:p w14:paraId="72CF4650" w14:textId="50345881" w:rsidR="004B37CC" w:rsidRDefault="004B37CC" w:rsidP="00561CB3">
      <w:pPr>
        <w:spacing w:line="480" w:lineRule="auto"/>
        <w:ind w:left="360"/>
        <w:jc w:val="both"/>
        <w:rPr>
          <w:bCs/>
        </w:rPr>
      </w:pPr>
    </w:p>
    <w:p w14:paraId="03342189" w14:textId="543F7023" w:rsidR="004B37CC" w:rsidRDefault="004B37CC" w:rsidP="00561CB3">
      <w:pPr>
        <w:spacing w:line="480" w:lineRule="auto"/>
        <w:ind w:left="360"/>
        <w:jc w:val="both"/>
        <w:rPr>
          <w:bCs/>
        </w:rPr>
      </w:pPr>
    </w:p>
    <w:p w14:paraId="20BDE2EE" w14:textId="438FC3A7" w:rsidR="004B37CC" w:rsidRDefault="004B37CC" w:rsidP="00561CB3">
      <w:pPr>
        <w:spacing w:line="480" w:lineRule="auto"/>
        <w:ind w:left="360"/>
        <w:jc w:val="both"/>
        <w:rPr>
          <w:bCs/>
        </w:rPr>
      </w:pPr>
    </w:p>
    <w:p w14:paraId="7D51B841" w14:textId="2956F5E2" w:rsidR="004B37CC" w:rsidRDefault="004B37CC" w:rsidP="00561CB3">
      <w:pPr>
        <w:spacing w:line="480" w:lineRule="auto"/>
        <w:ind w:left="360"/>
        <w:jc w:val="both"/>
        <w:rPr>
          <w:bCs/>
        </w:rPr>
      </w:pPr>
    </w:p>
    <w:p w14:paraId="0823B114" w14:textId="7852DC6E" w:rsidR="004B37CC" w:rsidRDefault="004B37CC" w:rsidP="00561CB3">
      <w:pPr>
        <w:spacing w:line="480" w:lineRule="auto"/>
        <w:ind w:left="360"/>
        <w:jc w:val="both"/>
        <w:rPr>
          <w:bCs/>
        </w:rPr>
      </w:pPr>
    </w:p>
    <w:p w14:paraId="1DDF670B" w14:textId="0816ABC7" w:rsidR="004B37CC" w:rsidRDefault="004B37CC" w:rsidP="00561CB3">
      <w:pPr>
        <w:spacing w:line="480" w:lineRule="auto"/>
        <w:ind w:left="360"/>
        <w:jc w:val="both"/>
        <w:rPr>
          <w:bCs/>
        </w:rPr>
      </w:pPr>
    </w:p>
    <w:p w14:paraId="68C8940F" w14:textId="74AB5673" w:rsidR="004B37CC" w:rsidRDefault="004B37CC" w:rsidP="00561CB3">
      <w:pPr>
        <w:spacing w:line="480" w:lineRule="auto"/>
        <w:ind w:left="360"/>
        <w:jc w:val="both"/>
        <w:rPr>
          <w:bCs/>
        </w:rPr>
      </w:pPr>
    </w:p>
    <w:p w14:paraId="6C20737E" w14:textId="77777777" w:rsidR="004B37CC" w:rsidRPr="00561CB3" w:rsidRDefault="004B37CC" w:rsidP="00561CB3">
      <w:pPr>
        <w:spacing w:line="480" w:lineRule="auto"/>
        <w:ind w:left="360"/>
        <w:jc w:val="both"/>
        <w:rPr>
          <w:bCs/>
        </w:rPr>
      </w:pPr>
    </w:p>
    <w:p w14:paraId="19F8EA32" w14:textId="77777777" w:rsidR="005A07B3" w:rsidRDefault="005A07B3" w:rsidP="00332003">
      <w:pPr>
        <w:spacing w:line="480" w:lineRule="auto"/>
        <w:jc w:val="both"/>
        <w:rPr>
          <w:b/>
          <w:sz w:val="28"/>
          <w:szCs w:val="28"/>
        </w:rPr>
      </w:pPr>
    </w:p>
    <w:p w14:paraId="73FADF36" w14:textId="77777777" w:rsidR="0042438A" w:rsidRDefault="0042438A" w:rsidP="00332003">
      <w:pPr>
        <w:spacing w:line="480" w:lineRule="auto"/>
        <w:jc w:val="both"/>
        <w:rPr>
          <w:b/>
          <w:sz w:val="28"/>
          <w:szCs w:val="28"/>
        </w:rPr>
      </w:pPr>
    </w:p>
    <w:p w14:paraId="734A5724" w14:textId="7102DEC5" w:rsidR="0042438A" w:rsidRPr="00C728E3" w:rsidRDefault="0042438A" w:rsidP="0042438A">
      <w:pPr>
        <w:spacing w:line="480" w:lineRule="auto"/>
        <w:jc w:val="both"/>
        <w:rPr>
          <w:b/>
          <w:sz w:val="32"/>
          <w:szCs w:val="32"/>
        </w:rPr>
      </w:pPr>
      <w:r w:rsidRPr="00C728E3">
        <w:rPr>
          <w:b/>
          <w:sz w:val="32"/>
          <w:szCs w:val="32"/>
        </w:rPr>
        <w:t xml:space="preserve">Chapter </w:t>
      </w:r>
      <w:r>
        <w:rPr>
          <w:b/>
          <w:sz w:val="32"/>
          <w:szCs w:val="32"/>
        </w:rPr>
        <w:t>7</w:t>
      </w:r>
    </w:p>
    <w:p w14:paraId="05FDE7A2" w14:textId="5972C689" w:rsidR="0042438A" w:rsidRDefault="0042438A" w:rsidP="00906F03">
      <w:pPr>
        <w:spacing w:line="480" w:lineRule="auto"/>
        <w:jc w:val="both"/>
        <w:rPr>
          <w:b/>
          <w:sz w:val="36"/>
          <w:szCs w:val="36"/>
        </w:rPr>
      </w:pPr>
      <w:r>
        <w:rPr>
          <w:b/>
          <w:sz w:val="36"/>
          <w:szCs w:val="36"/>
        </w:rPr>
        <w:t>Results and Discussion</w:t>
      </w:r>
    </w:p>
    <w:p w14:paraId="5FD38139" w14:textId="768BBBFA" w:rsidR="005A07B3" w:rsidRDefault="005A07B3" w:rsidP="00906F03">
      <w:pPr>
        <w:spacing w:line="480" w:lineRule="auto"/>
        <w:ind w:left="360"/>
        <w:jc w:val="both"/>
        <w:rPr>
          <w:bCs/>
        </w:rPr>
      </w:pPr>
      <w:r w:rsidRPr="005A07B3">
        <w:rPr>
          <w:bCs/>
        </w:rPr>
        <w:t xml:space="preserve">The development and deployment of </w:t>
      </w:r>
      <w:proofErr w:type="spellStart"/>
      <w:r w:rsidRPr="005A07B3">
        <w:rPr>
          <w:bCs/>
          <w:i/>
          <w:iCs/>
        </w:rPr>
        <w:t>FileSanctum</w:t>
      </w:r>
      <w:proofErr w:type="spellEnd"/>
      <w:r w:rsidRPr="005A07B3">
        <w:rPr>
          <w:bCs/>
        </w:rPr>
        <w:t xml:space="preserve"> successfully fulfilled the primary objectives of building a secure, distributed file storage system with redundancy, scalability, and real-time monitoring. The system demonstrated consistent performance and robustness across its core functionalities.</w:t>
      </w:r>
    </w:p>
    <w:p w14:paraId="4D226938" w14:textId="77777777" w:rsidR="005C2156" w:rsidRPr="005C2156" w:rsidRDefault="005C2156" w:rsidP="005C2156">
      <w:pPr>
        <w:spacing w:line="480" w:lineRule="auto"/>
        <w:ind w:left="360"/>
        <w:rPr>
          <w:b/>
          <w:sz w:val="28"/>
          <w:szCs w:val="32"/>
        </w:rPr>
      </w:pPr>
      <w:r w:rsidRPr="005C2156">
        <w:rPr>
          <w:b/>
          <w:sz w:val="28"/>
          <w:szCs w:val="32"/>
        </w:rPr>
        <w:t>7.1 Performance Metrics and Benchmarks</w:t>
      </w:r>
    </w:p>
    <w:tbl>
      <w:tblPr>
        <w:tblStyle w:val="TableGrid"/>
        <w:tblW w:w="10640" w:type="dxa"/>
        <w:tblInd w:w="-635" w:type="dxa"/>
        <w:tblLook w:val="04A0" w:firstRow="1" w:lastRow="0" w:firstColumn="1" w:lastColumn="0" w:noHBand="0" w:noVBand="1"/>
      </w:tblPr>
      <w:tblGrid>
        <w:gridCol w:w="2164"/>
        <w:gridCol w:w="2525"/>
        <w:gridCol w:w="3246"/>
        <w:gridCol w:w="2705"/>
      </w:tblGrid>
      <w:tr w:rsidR="005C2156" w14:paraId="588756DF" w14:textId="77777777" w:rsidTr="00231CBF">
        <w:trPr>
          <w:trHeight w:val="1028"/>
        </w:trPr>
        <w:tc>
          <w:tcPr>
            <w:tcW w:w="2164" w:type="dxa"/>
          </w:tcPr>
          <w:p w14:paraId="1DD90027" w14:textId="77777777" w:rsidR="005C2156" w:rsidRPr="006979BC" w:rsidRDefault="005C2156" w:rsidP="00DA702F">
            <w:pPr>
              <w:pStyle w:val="ListParagraph"/>
              <w:spacing w:before="120" w:after="240"/>
              <w:rPr>
                <w:b/>
              </w:rPr>
            </w:pPr>
          </w:p>
        </w:tc>
        <w:tc>
          <w:tcPr>
            <w:tcW w:w="2525" w:type="dxa"/>
          </w:tcPr>
          <w:p w14:paraId="28E7A904" w14:textId="7A9FB9DE" w:rsidR="005C2156" w:rsidRPr="004D7472" w:rsidRDefault="00AD2DEE" w:rsidP="00AD2DEE">
            <w:pPr>
              <w:spacing w:before="120" w:after="240"/>
              <w:jc w:val="center"/>
              <w:rPr>
                <w:b/>
              </w:rPr>
            </w:pPr>
            <w:r>
              <w:rPr>
                <w:b/>
              </w:rPr>
              <w:t>Small Files (</w:t>
            </w:r>
            <w:r w:rsidR="0025147F">
              <w:rPr>
                <w:b/>
              </w:rPr>
              <w:t xml:space="preserve"> </w:t>
            </w:r>
            <w:r>
              <w:rPr>
                <w:b/>
              </w:rPr>
              <w:t>&lt;10 MB</w:t>
            </w:r>
            <w:r w:rsidR="0025147F">
              <w:rPr>
                <w:b/>
              </w:rPr>
              <w:t xml:space="preserve"> </w:t>
            </w:r>
            <w:r>
              <w:rPr>
                <w:b/>
              </w:rPr>
              <w:t>)</w:t>
            </w:r>
          </w:p>
        </w:tc>
        <w:tc>
          <w:tcPr>
            <w:tcW w:w="3246" w:type="dxa"/>
          </w:tcPr>
          <w:p w14:paraId="5A4BD7EB" w14:textId="34BBBD21" w:rsidR="005C2156" w:rsidRPr="004D7472" w:rsidRDefault="00AD2DEE" w:rsidP="00600AAC">
            <w:pPr>
              <w:spacing w:before="120" w:after="240"/>
              <w:jc w:val="center"/>
              <w:rPr>
                <w:b/>
              </w:rPr>
            </w:pPr>
            <w:r>
              <w:rPr>
                <w:b/>
              </w:rPr>
              <w:t>Medium Files (10 – 100 MB)</w:t>
            </w:r>
          </w:p>
        </w:tc>
        <w:tc>
          <w:tcPr>
            <w:tcW w:w="2705" w:type="dxa"/>
          </w:tcPr>
          <w:p w14:paraId="2AA72791" w14:textId="2A9A7102" w:rsidR="005C2156" w:rsidRPr="004D7472" w:rsidRDefault="00AD2DEE" w:rsidP="00DA702F">
            <w:pPr>
              <w:spacing w:before="120" w:after="240"/>
              <w:jc w:val="center"/>
              <w:rPr>
                <w:b/>
              </w:rPr>
            </w:pPr>
            <w:r>
              <w:rPr>
                <w:b/>
              </w:rPr>
              <w:t>Large Files ( &gt;100 MB )</w:t>
            </w:r>
          </w:p>
        </w:tc>
      </w:tr>
      <w:tr w:rsidR="005C2156" w14:paraId="34BED05D" w14:textId="77777777" w:rsidTr="00231CBF">
        <w:trPr>
          <w:trHeight w:val="659"/>
        </w:trPr>
        <w:tc>
          <w:tcPr>
            <w:tcW w:w="2164" w:type="dxa"/>
          </w:tcPr>
          <w:p w14:paraId="5B1C8FD0" w14:textId="2017FAFC" w:rsidR="005C2156" w:rsidRPr="004D7472" w:rsidRDefault="005C2156" w:rsidP="00DA702F">
            <w:pPr>
              <w:spacing w:before="120" w:after="240"/>
              <w:jc w:val="center"/>
              <w:rPr>
                <w:b/>
              </w:rPr>
            </w:pPr>
            <w:r>
              <w:rPr>
                <w:b/>
              </w:rPr>
              <w:t>Upload Speed (MB/s)</w:t>
            </w:r>
          </w:p>
        </w:tc>
        <w:tc>
          <w:tcPr>
            <w:tcW w:w="2525" w:type="dxa"/>
          </w:tcPr>
          <w:p w14:paraId="71C6007E" w14:textId="3B9269A8" w:rsidR="005C2156" w:rsidRPr="006979BC" w:rsidRDefault="00FF13A8" w:rsidP="00FF13A8">
            <w:pPr>
              <w:spacing w:before="120" w:after="240"/>
              <w:jc w:val="center"/>
              <w:rPr>
                <w:bCs/>
              </w:rPr>
            </w:pPr>
            <w:r>
              <w:rPr>
                <w:bCs/>
              </w:rPr>
              <w:t>8.5</w:t>
            </w:r>
          </w:p>
        </w:tc>
        <w:tc>
          <w:tcPr>
            <w:tcW w:w="3246" w:type="dxa"/>
          </w:tcPr>
          <w:p w14:paraId="540DCB1F" w14:textId="20A0556C" w:rsidR="005C2156" w:rsidRPr="006979BC" w:rsidRDefault="00FF13A8" w:rsidP="00DA702F">
            <w:pPr>
              <w:spacing w:before="120" w:after="240"/>
              <w:jc w:val="center"/>
              <w:rPr>
                <w:bCs/>
              </w:rPr>
            </w:pPr>
            <w:r>
              <w:rPr>
                <w:bCs/>
              </w:rPr>
              <w:t>12.3</w:t>
            </w:r>
          </w:p>
        </w:tc>
        <w:tc>
          <w:tcPr>
            <w:tcW w:w="2705" w:type="dxa"/>
          </w:tcPr>
          <w:p w14:paraId="30364D16" w14:textId="0948A6C9" w:rsidR="005C2156" w:rsidRPr="006979BC" w:rsidRDefault="00FF13A8" w:rsidP="00DA702F">
            <w:pPr>
              <w:spacing w:before="120" w:after="240"/>
              <w:jc w:val="center"/>
              <w:rPr>
                <w:bCs/>
              </w:rPr>
            </w:pPr>
            <w:r>
              <w:rPr>
                <w:bCs/>
              </w:rPr>
              <w:t>15.7</w:t>
            </w:r>
          </w:p>
        </w:tc>
      </w:tr>
      <w:tr w:rsidR="005C2156" w14:paraId="132B1B83" w14:textId="77777777" w:rsidTr="00231CBF">
        <w:trPr>
          <w:trHeight w:val="647"/>
        </w:trPr>
        <w:tc>
          <w:tcPr>
            <w:tcW w:w="2164" w:type="dxa"/>
          </w:tcPr>
          <w:p w14:paraId="174C57AE" w14:textId="252A822E" w:rsidR="005C2156" w:rsidRPr="004D7472" w:rsidRDefault="005C2156" w:rsidP="00DA702F">
            <w:pPr>
              <w:spacing w:before="120" w:after="240"/>
              <w:jc w:val="center"/>
              <w:rPr>
                <w:b/>
              </w:rPr>
            </w:pPr>
            <w:r>
              <w:rPr>
                <w:b/>
              </w:rPr>
              <w:t>Download Speed (MB/s)</w:t>
            </w:r>
          </w:p>
        </w:tc>
        <w:tc>
          <w:tcPr>
            <w:tcW w:w="2525" w:type="dxa"/>
          </w:tcPr>
          <w:p w14:paraId="66CC6428" w14:textId="578B40CD" w:rsidR="005C2156" w:rsidRPr="006979BC" w:rsidRDefault="00753A6F" w:rsidP="00DA702F">
            <w:pPr>
              <w:spacing w:before="120" w:after="240"/>
              <w:jc w:val="center"/>
              <w:rPr>
                <w:bCs/>
              </w:rPr>
            </w:pPr>
            <w:r>
              <w:rPr>
                <w:bCs/>
              </w:rPr>
              <w:t>10.2</w:t>
            </w:r>
          </w:p>
        </w:tc>
        <w:tc>
          <w:tcPr>
            <w:tcW w:w="3246" w:type="dxa"/>
          </w:tcPr>
          <w:p w14:paraId="4A2B4A57" w14:textId="291BF82E" w:rsidR="005C2156" w:rsidRPr="006979BC" w:rsidRDefault="00753A6F" w:rsidP="00DA702F">
            <w:pPr>
              <w:spacing w:before="120" w:after="240"/>
              <w:jc w:val="center"/>
              <w:rPr>
                <w:bCs/>
              </w:rPr>
            </w:pPr>
            <w:r>
              <w:rPr>
                <w:bCs/>
              </w:rPr>
              <w:t>14.8</w:t>
            </w:r>
          </w:p>
        </w:tc>
        <w:tc>
          <w:tcPr>
            <w:tcW w:w="2705" w:type="dxa"/>
          </w:tcPr>
          <w:p w14:paraId="79CFD673" w14:textId="5149AA50" w:rsidR="005C2156" w:rsidRPr="006979BC" w:rsidRDefault="00753A6F" w:rsidP="00DA702F">
            <w:pPr>
              <w:spacing w:before="120" w:after="240"/>
              <w:jc w:val="center"/>
              <w:rPr>
                <w:bCs/>
              </w:rPr>
            </w:pPr>
            <w:r>
              <w:rPr>
                <w:bCs/>
              </w:rPr>
              <w:t>18.9</w:t>
            </w:r>
          </w:p>
        </w:tc>
      </w:tr>
      <w:tr w:rsidR="005C2156" w14:paraId="54CC9512" w14:textId="77777777" w:rsidTr="00231CBF">
        <w:trPr>
          <w:trHeight w:val="647"/>
        </w:trPr>
        <w:tc>
          <w:tcPr>
            <w:tcW w:w="2164" w:type="dxa"/>
          </w:tcPr>
          <w:p w14:paraId="77CB2ACE" w14:textId="589033BA" w:rsidR="005C2156" w:rsidRPr="004D7472" w:rsidRDefault="005C2156" w:rsidP="00DA702F">
            <w:pPr>
              <w:spacing w:before="120" w:after="240"/>
              <w:jc w:val="center"/>
              <w:rPr>
                <w:b/>
              </w:rPr>
            </w:pPr>
            <w:r>
              <w:rPr>
                <w:b/>
              </w:rPr>
              <w:t>Chunking Time (s)</w:t>
            </w:r>
          </w:p>
        </w:tc>
        <w:tc>
          <w:tcPr>
            <w:tcW w:w="2525" w:type="dxa"/>
          </w:tcPr>
          <w:p w14:paraId="48362635" w14:textId="4228A96C" w:rsidR="005C2156" w:rsidRPr="006979BC" w:rsidRDefault="00AD7C54" w:rsidP="00DA702F">
            <w:pPr>
              <w:spacing w:before="120" w:after="240"/>
              <w:jc w:val="center"/>
              <w:rPr>
                <w:bCs/>
              </w:rPr>
            </w:pPr>
            <w:r>
              <w:rPr>
                <w:bCs/>
              </w:rPr>
              <w:t>0.8</w:t>
            </w:r>
          </w:p>
        </w:tc>
        <w:tc>
          <w:tcPr>
            <w:tcW w:w="3246" w:type="dxa"/>
          </w:tcPr>
          <w:p w14:paraId="6064A561" w14:textId="7949F466" w:rsidR="005C2156" w:rsidRPr="006979BC" w:rsidRDefault="00AD7C54" w:rsidP="00DA702F">
            <w:pPr>
              <w:spacing w:before="120" w:after="240"/>
              <w:jc w:val="center"/>
              <w:rPr>
                <w:bCs/>
              </w:rPr>
            </w:pPr>
            <w:r>
              <w:rPr>
                <w:bCs/>
              </w:rPr>
              <w:t>3.2</w:t>
            </w:r>
          </w:p>
        </w:tc>
        <w:tc>
          <w:tcPr>
            <w:tcW w:w="2705" w:type="dxa"/>
          </w:tcPr>
          <w:p w14:paraId="10296A2F" w14:textId="06D41469" w:rsidR="005C2156" w:rsidRPr="006979BC" w:rsidRDefault="00753A6F" w:rsidP="00DA702F">
            <w:pPr>
              <w:spacing w:before="120" w:after="240"/>
              <w:jc w:val="center"/>
              <w:rPr>
                <w:bCs/>
              </w:rPr>
            </w:pPr>
            <w:r>
              <w:rPr>
                <w:bCs/>
              </w:rPr>
              <w:t>12.5</w:t>
            </w:r>
          </w:p>
        </w:tc>
      </w:tr>
      <w:tr w:rsidR="005C2156" w14:paraId="481394E0" w14:textId="77777777" w:rsidTr="00231CBF">
        <w:trPr>
          <w:trHeight w:val="647"/>
        </w:trPr>
        <w:tc>
          <w:tcPr>
            <w:tcW w:w="2164" w:type="dxa"/>
          </w:tcPr>
          <w:p w14:paraId="477FAB82" w14:textId="31FD752E" w:rsidR="005C2156" w:rsidRPr="004D7472" w:rsidRDefault="00F93E05" w:rsidP="00DA702F">
            <w:pPr>
              <w:spacing w:before="120" w:after="240"/>
              <w:jc w:val="center"/>
              <w:rPr>
                <w:b/>
              </w:rPr>
            </w:pPr>
            <w:r>
              <w:rPr>
                <w:b/>
              </w:rPr>
              <w:t>Reconstruction Time (s)</w:t>
            </w:r>
          </w:p>
        </w:tc>
        <w:tc>
          <w:tcPr>
            <w:tcW w:w="2525" w:type="dxa"/>
          </w:tcPr>
          <w:p w14:paraId="07E36E26" w14:textId="0D03596E" w:rsidR="005C2156" w:rsidRPr="006979BC" w:rsidRDefault="00AD7C54" w:rsidP="00DA702F">
            <w:pPr>
              <w:spacing w:before="120" w:after="240"/>
              <w:jc w:val="center"/>
              <w:rPr>
                <w:bCs/>
              </w:rPr>
            </w:pPr>
            <w:r>
              <w:rPr>
                <w:bCs/>
              </w:rPr>
              <w:t>0.6</w:t>
            </w:r>
          </w:p>
        </w:tc>
        <w:tc>
          <w:tcPr>
            <w:tcW w:w="3246" w:type="dxa"/>
          </w:tcPr>
          <w:p w14:paraId="3B056C11" w14:textId="306C27C6" w:rsidR="005C2156" w:rsidRPr="006979BC" w:rsidRDefault="00AD7C54" w:rsidP="00DA702F">
            <w:pPr>
              <w:spacing w:before="120" w:after="240"/>
              <w:jc w:val="center"/>
              <w:rPr>
                <w:bCs/>
              </w:rPr>
            </w:pPr>
            <w:r>
              <w:rPr>
                <w:bCs/>
              </w:rPr>
              <w:t>2.8</w:t>
            </w:r>
          </w:p>
        </w:tc>
        <w:tc>
          <w:tcPr>
            <w:tcW w:w="2705" w:type="dxa"/>
          </w:tcPr>
          <w:p w14:paraId="5A0F8DDC" w14:textId="667F2622" w:rsidR="005C2156" w:rsidRPr="006979BC" w:rsidRDefault="00753A6F" w:rsidP="00DA702F">
            <w:pPr>
              <w:spacing w:before="120" w:after="240"/>
              <w:jc w:val="center"/>
              <w:rPr>
                <w:bCs/>
              </w:rPr>
            </w:pPr>
            <w:r>
              <w:rPr>
                <w:bCs/>
              </w:rPr>
              <w:t>10.1</w:t>
            </w:r>
          </w:p>
        </w:tc>
      </w:tr>
      <w:tr w:rsidR="005B458F" w14:paraId="6731C96D" w14:textId="77777777" w:rsidTr="005B458F">
        <w:trPr>
          <w:trHeight w:val="1007"/>
        </w:trPr>
        <w:tc>
          <w:tcPr>
            <w:tcW w:w="2164" w:type="dxa"/>
          </w:tcPr>
          <w:p w14:paraId="79F316C7" w14:textId="43196080" w:rsidR="005B458F" w:rsidRDefault="005B458F" w:rsidP="00DA702F">
            <w:pPr>
              <w:spacing w:before="120" w:after="240"/>
              <w:jc w:val="center"/>
              <w:rPr>
                <w:b/>
              </w:rPr>
            </w:pPr>
            <w:r>
              <w:rPr>
                <w:b/>
              </w:rPr>
              <w:t>Storage Efficiency</w:t>
            </w:r>
          </w:p>
        </w:tc>
        <w:tc>
          <w:tcPr>
            <w:tcW w:w="2525" w:type="dxa"/>
          </w:tcPr>
          <w:p w14:paraId="7DBDCE18" w14:textId="39ABB85A" w:rsidR="005B458F" w:rsidRDefault="005B458F" w:rsidP="00DA702F">
            <w:pPr>
              <w:spacing w:before="120" w:after="240"/>
              <w:jc w:val="center"/>
              <w:rPr>
                <w:bCs/>
              </w:rPr>
            </w:pPr>
            <w:r>
              <w:rPr>
                <w:bCs/>
              </w:rPr>
              <w:t>133%</w:t>
            </w:r>
          </w:p>
        </w:tc>
        <w:tc>
          <w:tcPr>
            <w:tcW w:w="3246" w:type="dxa"/>
          </w:tcPr>
          <w:p w14:paraId="75986E05" w14:textId="463C61A2" w:rsidR="005B458F" w:rsidRDefault="005B458F" w:rsidP="00DA702F">
            <w:pPr>
              <w:spacing w:before="120" w:after="240"/>
              <w:jc w:val="center"/>
              <w:rPr>
                <w:bCs/>
              </w:rPr>
            </w:pPr>
            <w:r>
              <w:rPr>
                <w:bCs/>
              </w:rPr>
              <w:t>128%</w:t>
            </w:r>
          </w:p>
        </w:tc>
        <w:tc>
          <w:tcPr>
            <w:tcW w:w="2705" w:type="dxa"/>
          </w:tcPr>
          <w:p w14:paraId="73C1A708" w14:textId="2F7CA357" w:rsidR="005B458F" w:rsidRDefault="005B458F" w:rsidP="00DA702F">
            <w:pPr>
              <w:spacing w:before="120" w:after="240"/>
              <w:jc w:val="center"/>
              <w:rPr>
                <w:bCs/>
              </w:rPr>
            </w:pPr>
            <w:r>
              <w:rPr>
                <w:bCs/>
              </w:rPr>
              <w:t>125%</w:t>
            </w:r>
          </w:p>
        </w:tc>
      </w:tr>
    </w:tbl>
    <w:p w14:paraId="4E32092E" w14:textId="77777777" w:rsidR="00522B4A" w:rsidRDefault="00522B4A" w:rsidP="00522B4A">
      <w:pPr>
        <w:spacing w:line="480" w:lineRule="auto"/>
        <w:rPr>
          <w:b/>
          <w:sz w:val="32"/>
          <w:szCs w:val="32"/>
        </w:rPr>
      </w:pPr>
    </w:p>
    <w:p w14:paraId="5FC7526F" w14:textId="6F2DE188" w:rsidR="005C2156" w:rsidRPr="00522B4A" w:rsidRDefault="005C2156" w:rsidP="00522B4A">
      <w:pPr>
        <w:spacing w:line="480" w:lineRule="auto"/>
        <w:ind w:left="1440" w:firstLine="720"/>
        <w:rPr>
          <w:sz w:val="22"/>
          <w:szCs w:val="32"/>
        </w:rPr>
      </w:pPr>
      <w:r w:rsidRPr="00522B4A">
        <w:rPr>
          <w:b/>
          <w:sz w:val="22"/>
          <w:szCs w:val="32"/>
        </w:rPr>
        <w:t xml:space="preserve">Table 7.1: </w:t>
      </w:r>
      <w:r w:rsidRPr="00522B4A">
        <w:rPr>
          <w:sz w:val="22"/>
          <w:szCs w:val="32"/>
        </w:rPr>
        <w:t>Performance metrics across different file sizes</w:t>
      </w:r>
    </w:p>
    <w:p w14:paraId="43603677" w14:textId="77777777" w:rsidR="002227A7" w:rsidRDefault="002227A7" w:rsidP="002227A7">
      <w:pPr>
        <w:spacing w:line="480" w:lineRule="auto"/>
        <w:ind w:left="360"/>
        <w:rPr>
          <w:b/>
          <w:sz w:val="28"/>
          <w:szCs w:val="32"/>
        </w:rPr>
      </w:pPr>
    </w:p>
    <w:p w14:paraId="4AF5687C" w14:textId="77777777" w:rsidR="002227A7" w:rsidRDefault="002227A7" w:rsidP="002227A7">
      <w:pPr>
        <w:spacing w:line="480" w:lineRule="auto"/>
        <w:ind w:left="360"/>
        <w:rPr>
          <w:b/>
          <w:sz w:val="28"/>
          <w:szCs w:val="32"/>
        </w:rPr>
      </w:pPr>
    </w:p>
    <w:p w14:paraId="3A3FBFAD" w14:textId="77777777" w:rsidR="002227A7" w:rsidRDefault="002227A7" w:rsidP="002227A7">
      <w:pPr>
        <w:spacing w:line="480" w:lineRule="auto"/>
        <w:ind w:left="360"/>
        <w:rPr>
          <w:b/>
          <w:sz w:val="28"/>
          <w:szCs w:val="32"/>
        </w:rPr>
      </w:pPr>
    </w:p>
    <w:p w14:paraId="2E74D1AB" w14:textId="77777777" w:rsidR="002227A7" w:rsidRDefault="002227A7" w:rsidP="002227A7">
      <w:pPr>
        <w:spacing w:line="480" w:lineRule="auto"/>
        <w:ind w:left="360"/>
        <w:rPr>
          <w:b/>
          <w:sz w:val="28"/>
          <w:szCs w:val="32"/>
        </w:rPr>
      </w:pPr>
    </w:p>
    <w:p w14:paraId="7F872725" w14:textId="6F742EF2" w:rsidR="002227A7" w:rsidRPr="005C2156" w:rsidRDefault="002227A7" w:rsidP="00906F03">
      <w:pPr>
        <w:spacing w:line="480" w:lineRule="auto"/>
        <w:ind w:left="360"/>
        <w:jc w:val="both"/>
        <w:rPr>
          <w:b/>
          <w:sz w:val="28"/>
          <w:szCs w:val="32"/>
        </w:rPr>
      </w:pPr>
      <w:proofErr w:type="gramStart"/>
      <w:r w:rsidRPr="005C2156">
        <w:rPr>
          <w:b/>
          <w:sz w:val="28"/>
          <w:szCs w:val="32"/>
        </w:rPr>
        <w:t>7.</w:t>
      </w:r>
      <w:r>
        <w:rPr>
          <w:b/>
          <w:sz w:val="28"/>
          <w:szCs w:val="32"/>
        </w:rPr>
        <w:t>2</w:t>
      </w:r>
      <w:r w:rsidRPr="005C2156">
        <w:rPr>
          <w:b/>
          <w:sz w:val="28"/>
          <w:szCs w:val="32"/>
        </w:rPr>
        <w:t xml:space="preserve"> </w:t>
      </w:r>
      <w:r w:rsidR="00B62EBA" w:rsidRPr="00B62EBA">
        <w:rPr>
          <w:b/>
          <w:sz w:val="28"/>
          <w:szCs w:val="32"/>
        </w:rPr>
        <w:t xml:space="preserve"> Node</w:t>
      </w:r>
      <w:proofErr w:type="gramEnd"/>
      <w:r w:rsidR="00B62EBA" w:rsidRPr="00B62EBA">
        <w:rPr>
          <w:b/>
          <w:sz w:val="28"/>
          <w:szCs w:val="32"/>
        </w:rPr>
        <w:t xml:space="preserve"> Failure Recovery Performance</w:t>
      </w:r>
    </w:p>
    <w:tbl>
      <w:tblPr>
        <w:tblStyle w:val="TableGrid"/>
        <w:tblW w:w="10640" w:type="dxa"/>
        <w:tblInd w:w="-635" w:type="dxa"/>
        <w:tblLook w:val="04A0" w:firstRow="1" w:lastRow="0" w:firstColumn="1" w:lastColumn="0" w:noHBand="0" w:noVBand="1"/>
      </w:tblPr>
      <w:tblGrid>
        <w:gridCol w:w="2164"/>
        <w:gridCol w:w="2525"/>
        <w:gridCol w:w="3246"/>
        <w:gridCol w:w="2705"/>
      </w:tblGrid>
      <w:tr w:rsidR="002227A7" w14:paraId="79FF18C5" w14:textId="77777777" w:rsidTr="004222F1">
        <w:trPr>
          <w:trHeight w:val="1028"/>
        </w:trPr>
        <w:tc>
          <w:tcPr>
            <w:tcW w:w="2164" w:type="dxa"/>
          </w:tcPr>
          <w:p w14:paraId="7EF5A495" w14:textId="6C1FC79A" w:rsidR="002227A7" w:rsidRPr="006979BC" w:rsidRDefault="000675F3" w:rsidP="00906F03">
            <w:pPr>
              <w:pStyle w:val="ListParagraph"/>
              <w:spacing w:before="120" w:after="240"/>
              <w:rPr>
                <w:b/>
              </w:rPr>
            </w:pPr>
            <w:r>
              <w:rPr>
                <w:b/>
              </w:rPr>
              <w:t>Recovery Scenario</w:t>
            </w:r>
          </w:p>
        </w:tc>
        <w:tc>
          <w:tcPr>
            <w:tcW w:w="2525" w:type="dxa"/>
          </w:tcPr>
          <w:p w14:paraId="30B7E8EF" w14:textId="7197AC11" w:rsidR="002227A7" w:rsidRPr="004D7472" w:rsidRDefault="00AE69ED" w:rsidP="00906F03">
            <w:pPr>
              <w:spacing w:before="120" w:after="240"/>
              <w:jc w:val="both"/>
              <w:rPr>
                <w:b/>
              </w:rPr>
            </w:pPr>
            <w:r>
              <w:rPr>
                <w:b/>
              </w:rPr>
              <w:t>Time to Detect (</w:t>
            </w:r>
            <w:proofErr w:type="spellStart"/>
            <w:r>
              <w:rPr>
                <w:b/>
              </w:rPr>
              <w:t>ms</w:t>
            </w:r>
            <w:proofErr w:type="spellEnd"/>
            <w:r>
              <w:rPr>
                <w:b/>
              </w:rPr>
              <w:t>)</w:t>
            </w:r>
          </w:p>
        </w:tc>
        <w:tc>
          <w:tcPr>
            <w:tcW w:w="3246" w:type="dxa"/>
          </w:tcPr>
          <w:p w14:paraId="1A6FD598" w14:textId="4E3574D4" w:rsidR="002227A7" w:rsidRPr="004D7472" w:rsidRDefault="00AE69ED" w:rsidP="00906F03">
            <w:pPr>
              <w:spacing w:before="120" w:after="240"/>
              <w:jc w:val="both"/>
              <w:rPr>
                <w:b/>
              </w:rPr>
            </w:pPr>
            <w:r>
              <w:rPr>
                <w:b/>
              </w:rPr>
              <w:t>Time to Recover (s)</w:t>
            </w:r>
          </w:p>
        </w:tc>
        <w:tc>
          <w:tcPr>
            <w:tcW w:w="2705" w:type="dxa"/>
          </w:tcPr>
          <w:p w14:paraId="4F61E79C" w14:textId="534A7141" w:rsidR="002227A7" w:rsidRPr="004D7472" w:rsidRDefault="00AE69ED" w:rsidP="00906F03">
            <w:pPr>
              <w:spacing w:before="120" w:after="240"/>
              <w:jc w:val="both"/>
              <w:rPr>
                <w:b/>
              </w:rPr>
            </w:pPr>
            <w:r>
              <w:rPr>
                <w:b/>
              </w:rPr>
              <w:t>Data Availability During Recovery</w:t>
            </w:r>
          </w:p>
        </w:tc>
      </w:tr>
      <w:tr w:rsidR="002227A7" w14:paraId="5C3F7543" w14:textId="77777777" w:rsidTr="004222F1">
        <w:trPr>
          <w:trHeight w:val="659"/>
        </w:trPr>
        <w:tc>
          <w:tcPr>
            <w:tcW w:w="2164" w:type="dxa"/>
          </w:tcPr>
          <w:p w14:paraId="4A663A3F" w14:textId="3868039B" w:rsidR="002227A7" w:rsidRPr="004D7472" w:rsidRDefault="000675F3" w:rsidP="00906F03">
            <w:pPr>
              <w:spacing w:before="120" w:after="240"/>
              <w:jc w:val="both"/>
              <w:rPr>
                <w:b/>
              </w:rPr>
            </w:pPr>
            <w:r>
              <w:rPr>
                <w:b/>
              </w:rPr>
              <w:t>Single Node Failure</w:t>
            </w:r>
          </w:p>
        </w:tc>
        <w:tc>
          <w:tcPr>
            <w:tcW w:w="2525" w:type="dxa"/>
          </w:tcPr>
          <w:p w14:paraId="4ED56651" w14:textId="70A9BB8B" w:rsidR="002227A7" w:rsidRPr="006979BC" w:rsidRDefault="000675F3" w:rsidP="00906F03">
            <w:pPr>
              <w:spacing w:before="120" w:after="240"/>
              <w:jc w:val="both"/>
              <w:rPr>
                <w:bCs/>
              </w:rPr>
            </w:pPr>
            <w:r>
              <w:rPr>
                <w:bCs/>
              </w:rPr>
              <w:t>235</w:t>
            </w:r>
          </w:p>
        </w:tc>
        <w:tc>
          <w:tcPr>
            <w:tcW w:w="3246" w:type="dxa"/>
          </w:tcPr>
          <w:p w14:paraId="6BC30CB0" w14:textId="59C177DB" w:rsidR="002227A7" w:rsidRPr="006979BC" w:rsidRDefault="000675F3" w:rsidP="00906F03">
            <w:pPr>
              <w:spacing w:before="120" w:after="240"/>
              <w:jc w:val="both"/>
              <w:rPr>
                <w:bCs/>
              </w:rPr>
            </w:pPr>
            <w:r>
              <w:rPr>
                <w:bCs/>
              </w:rPr>
              <w:t>8.4</w:t>
            </w:r>
          </w:p>
        </w:tc>
        <w:tc>
          <w:tcPr>
            <w:tcW w:w="2705" w:type="dxa"/>
          </w:tcPr>
          <w:p w14:paraId="34CA9EEB" w14:textId="25B0738B" w:rsidR="002227A7" w:rsidRPr="006979BC" w:rsidRDefault="002227A7" w:rsidP="00906F03">
            <w:pPr>
              <w:spacing w:before="120" w:after="240"/>
              <w:jc w:val="both"/>
              <w:rPr>
                <w:bCs/>
              </w:rPr>
            </w:pPr>
            <w:r>
              <w:rPr>
                <w:bCs/>
              </w:rPr>
              <w:t>1</w:t>
            </w:r>
            <w:r w:rsidR="000675F3">
              <w:rPr>
                <w:bCs/>
              </w:rPr>
              <w:t>00%</w:t>
            </w:r>
          </w:p>
        </w:tc>
      </w:tr>
      <w:tr w:rsidR="002227A7" w14:paraId="41FFEE2C" w14:textId="77777777" w:rsidTr="004222F1">
        <w:trPr>
          <w:trHeight w:val="647"/>
        </w:trPr>
        <w:tc>
          <w:tcPr>
            <w:tcW w:w="2164" w:type="dxa"/>
          </w:tcPr>
          <w:p w14:paraId="098267A8" w14:textId="52D8126E" w:rsidR="002227A7" w:rsidRPr="004D7472" w:rsidRDefault="000675F3" w:rsidP="00906F03">
            <w:pPr>
              <w:spacing w:before="120" w:after="240"/>
              <w:jc w:val="both"/>
              <w:rPr>
                <w:b/>
              </w:rPr>
            </w:pPr>
            <w:r>
              <w:rPr>
                <w:b/>
              </w:rPr>
              <w:t>Two Node Failure</w:t>
            </w:r>
          </w:p>
        </w:tc>
        <w:tc>
          <w:tcPr>
            <w:tcW w:w="2525" w:type="dxa"/>
          </w:tcPr>
          <w:p w14:paraId="6ACF431D" w14:textId="00C21823" w:rsidR="002227A7" w:rsidRPr="006979BC" w:rsidRDefault="000675F3" w:rsidP="00906F03">
            <w:pPr>
              <w:spacing w:before="120" w:after="240"/>
              <w:jc w:val="both"/>
              <w:rPr>
                <w:bCs/>
              </w:rPr>
            </w:pPr>
            <w:r>
              <w:rPr>
                <w:bCs/>
              </w:rPr>
              <w:t>248</w:t>
            </w:r>
          </w:p>
        </w:tc>
        <w:tc>
          <w:tcPr>
            <w:tcW w:w="3246" w:type="dxa"/>
          </w:tcPr>
          <w:p w14:paraId="2C4E9A62" w14:textId="20C87964" w:rsidR="002227A7" w:rsidRPr="006979BC" w:rsidRDefault="002227A7" w:rsidP="00906F03">
            <w:pPr>
              <w:spacing w:before="120" w:after="240"/>
              <w:jc w:val="both"/>
              <w:rPr>
                <w:bCs/>
              </w:rPr>
            </w:pPr>
            <w:r>
              <w:rPr>
                <w:bCs/>
              </w:rPr>
              <w:t>1</w:t>
            </w:r>
            <w:r w:rsidR="000675F3">
              <w:rPr>
                <w:bCs/>
              </w:rPr>
              <w:t>5.2</w:t>
            </w:r>
          </w:p>
        </w:tc>
        <w:tc>
          <w:tcPr>
            <w:tcW w:w="2705" w:type="dxa"/>
          </w:tcPr>
          <w:p w14:paraId="5E857C57" w14:textId="640B3349" w:rsidR="002227A7" w:rsidRPr="006979BC" w:rsidRDefault="002227A7" w:rsidP="00906F03">
            <w:pPr>
              <w:spacing w:before="120" w:after="240"/>
              <w:jc w:val="both"/>
              <w:rPr>
                <w:bCs/>
              </w:rPr>
            </w:pPr>
            <w:r>
              <w:rPr>
                <w:bCs/>
              </w:rPr>
              <w:t>1</w:t>
            </w:r>
            <w:r w:rsidR="000675F3">
              <w:rPr>
                <w:bCs/>
              </w:rPr>
              <w:t>00%</w:t>
            </w:r>
          </w:p>
        </w:tc>
      </w:tr>
      <w:tr w:rsidR="002227A7" w14:paraId="4DD5E822" w14:textId="77777777" w:rsidTr="004222F1">
        <w:trPr>
          <w:trHeight w:val="647"/>
        </w:trPr>
        <w:tc>
          <w:tcPr>
            <w:tcW w:w="2164" w:type="dxa"/>
          </w:tcPr>
          <w:p w14:paraId="1260DC4A" w14:textId="13E2349C" w:rsidR="002227A7" w:rsidRPr="004D7472" w:rsidRDefault="000675F3" w:rsidP="00906F03">
            <w:pPr>
              <w:spacing w:before="120" w:after="240"/>
              <w:jc w:val="both"/>
              <w:rPr>
                <w:b/>
              </w:rPr>
            </w:pPr>
            <w:r>
              <w:rPr>
                <w:b/>
              </w:rPr>
              <w:t>Three Node Failure</w:t>
            </w:r>
          </w:p>
        </w:tc>
        <w:tc>
          <w:tcPr>
            <w:tcW w:w="2525" w:type="dxa"/>
          </w:tcPr>
          <w:p w14:paraId="28EFAF3E" w14:textId="78B861F8" w:rsidR="002227A7" w:rsidRPr="006979BC" w:rsidRDefault="000675F3" w:rsidP="00906F03">
            <w:pPr>
              <w:spacing w:before="120" w:after="240"/>
              <w:jc w:val="both"/>
              <w:rPr>
                <w:bCs/>
              </w:rPr>
            </w:pPr>
            <w:r>
              <w:rPr>
                <w:bCs/>
              </w:rPr>
              <w:t>227</w:t>
            </w:r>
          </w:p>
        </w:tc>
        <w:tc>
          <w:tcPr>
            <w:tcW w:w="3246" w:type="dxa"/>
          </w:tcPr>
          <w:p w14:paraId="0E22A562" w14:textId="41356C86" w:rsidR="002227A7" w:rsidRPr="006979BC" w:rsidRDefault="000675F3" w:rsidP="00906F03">
            <w:pPr>
              <w:spacing w:before="120" w:after="240"/>
              <w:jc w:val="both"/>
              <w:rPr>
                <w:bCs/>
              </w:rPr>
            </w:pPr>
            <w:r>
              <w:rPr>
                <w:bCs/>
              </w:rPr>
              <w:t>21.8</w:t>
            </w:r>
          </w:p>
        </w:tc>
        <w:tc>
          <w:tcPr>
            <w:tcW w:w="2705" w:type="dxa"/>
          </w:tcPr>
          <w:p w14:paraId="622F5B7E" w14:textId="424C2542" w:rsidR="002227A7" w:rsidRPr="006979BC" w:rsidRDefault="000675F3" w:rsidP="00906F03">
            <w:pPr>
              <w:spacing w:before="120" w:after="240"/>
              <w:jc w:val="both"/>
              <w:rPr>
                <w:bCs/>
              </w:rPr>
            </w:pPr>
            <w:r>
              <w:rPr>
                <w:bCs/>
              </w:rPr>
              <w:t>100%</w:t>
            </w:r>
          </w:p>
        </w:tc>
      </w:tr>
      <w:tr w:rsidR="002227A7" w14:paraId="6E2CCD7D" w14:textId="77777777" w:rsidTr="004222F1">
        <w:trPr>
          <w:trHeight w:val="647"/>
        </w:trPr>
        <w:tc>
          <w:tcPr>
            <w:tcW w:w="2164" w:type="dxa"/>
          </w:tcPr>
          <w:p w14:paraId="223747C1" w14:textId="7ACD3DED" w:rsidR="002227A7" w:rsidRPr="004D7472" w:rsidRDefault="000675F3" w:rsidP="00906F03">
            <w:pPr>
              <w:spacing w:before="120" w:after="240"/>
              <w:jc w:val="both"/>
              <w:rPr>
                <w:b/>
              </w:rPr>
            </w:pPr>
            <w:r>
              <w:rPr>
                <w:b/>
              </w:rPr>
              <w:t>Network Partition</w:t>
            </w:r>
          </w:p>
        </w:tc>
        <w:tc>
          <w:tcPr>
            <w:tcW w:w="2525" w:type="dxa"/>
          </w:tcPr>
          <w:p w14:paraId="3DC88411" w14:textId="581DE1B0" w:rsidR="002227A7" w:rsidRPr="006979BC" w:rsidRDefault="000675F3" w:rsidP="00906F03">
            <w:pPr>
              <w:spacing w:before="120" w:after="240"/>
              <w:jc w:val="both"/>
              <w:rPr>
                <w:bCs/>
              </w:rPr>
            </w:pPr>
            <w:r>
              <w:rPr>
                <w:bCs/>
              </w:rPr>
              <w:t>512</w:t>
            </w:r>
          </w:p>
        </w:tc>
        <w:tc>
          <w:tcPr>
            <w:tcW w:w="3246" w:type="dxa"/>
          </w:tcPr>
          <w:p w14:paraId="507F488E" w14:textId="26B2DB0F" w:rsidR="002227A7" w:rsidRPr="006979BC" w:rsidRDefault="000675F3" w:rsidP="00906F03">
            <w:pPr>
              <w:spacing w:before="120" w:after="240"/>
              <w:jc w:val="both"/>
              <w:rPr>
                <w:bCs/>
              </w:rPr>
            </w:pPr>
            <w:r>
              <w:rPr>
                <w:bCs/>
              </w:rPr>
              <w:t>1</w:t>
            </w:r>
            <w:r w:rsidR="002227A7">
              <w:rPr>
                <w:bCs/>
              </w:rPr>
              <w:t>8</w:t>
            </w:r>
            <w:r>
              <w:rPr>
                <w:bCs/>
              </w:rPr>
              <w:t>.7</w:t>
            </w:r>
          </w:p>
        </w:tc>
        <w:tc>
          <w:tcPr>
            <w:tcW w:w="2705" w:type="dxa"/>
          </w:tcPr>
          <w:p w14:paraId="3E0F5B42" w14:textId="68EBA843" w:rsidR="002227A7" w:rsidRPr="006979BC" w:rsidRDefault="000675F3" w:rsidP="00906F03">
            <w:pPr>
              <w:spacing w:before="120" w:after="240"/>
              <w:jc w:val="both"/>
              <w:rPr>
                <w:bCs/>
              </w:rPr>
            </w:pPr>
            <w:r>
              <w:rPr>
                <w:bCs/>
              </w:rPr>
              <w:t>92%</w:t>
            </w:r>
          </w:p>
        </w:tc>
      </w:tr>
      <w:tr w:rsidR="002227A7" w14:paraId="1931B8DB" w14:textId="77777777" w:rsidTr="004222F1">
        <w:trPr>
          <w:trHeight w:val="1007"/>
        </w:trPr>
        <w:tc>
          <w:tcPr>
            <w:tcW w:w="2164" w:type="dxa"/>
          </w:tcPr>
          <w:p w14:paraId="47D41E6F" w14:textId="245A629B" w:rsidR="002227A7" w:rsidRDefault="000675F3" w:rsidP="00906F03">
            <w:pPr>
              <w:spacing w:before="120" w:after="240"/>
              <w:jc w:val="both"/>
              <w:rPr>
                <w:b/>
              </w:rPr>
            </w:pPr>
            <w:r>
              <w:rPr>
                <w:b/>
              </w:rPr>
              <w:t>Corrupted Chunks</w:t>
            </w:r>
          </w:p>
        </w:tc>
        <w:tc>
          <w:tcPr>
            <w:tcW w:w="2525" w:type="dxa"/>
          </w:tcPr>
          <w:p w14:paraId="2FA06310" w14:textId="60C170CB" w:rsidR="002227A7" w:rsidRDefault="000675F3" w:rsidP="00906F03">
            <w:pPr>
              <w:spacing w:before="120" w:after="240"/>
              <w:jc w:val="both"/>
              <w:rPr>
                <w:bCs/>
              </w:rPr>
            </w:pPr>
            <w:r>
              <w:rPr>
                <w:bCs/>
              </w:rPr>
              <w:t>1458</w:t>
            </w:r>
          </w:p>
        </w:tc>
        <w:tc>
          <w:tcPr>
            <w:tcW w:w="3246" w:type="dxa"/>
          </w:tcPr>
          <w:p w14:paraId="37053561" w14:textId="6C6314C5" w:rsidR="002227A7" w:rsidRDefault="002227A7" w:rsidP="00906F03">
            <w:pPr>
              <w:spacing w:before="120" w:after="240"/>
              <w:jc w:val="both"/>
              <w:rPr>
                <w:bCs/>
              </w:rPr>
            </w:pPr>
            <w:r>
              <w:rPr>
                <w:bCs/>
              </w:rPr>
              <w:t>12</w:t>
            </w:r>
            <w:r w:rsidR="000675F3">
              <w:rPr>
                <w:bCs/>
              </w:rPr>
              <w:t>.3</w:t>
            </w:r>
          </w:p>
        </w:tc>
        <w:tc>
          <w:tcPr>
            <w:tcW w:w="2705" w:type="dxa"/>
          </w:tcPr>
          <w:p w14:paraId="5DDD9889" w14:textId="44D61865" w:rsidR="002227A7" w:rsidRDefault="000675F3" w:rsidP="00906F03">
            <w:pPr>
              <w:spacing w:before="120" w:after="240"/>
              <w:jc w:val="both"/>
              <w:rPr>
                <w:bCs/>
              </w:rPr>
            </w:pPr>
            <w:r>
              <w:rPr>
                <w:bCs/>
              </w:rPr>
              <w:t>97</w:t>
            </w:r>
            <w:r w:rsidR="002227A7">
              <w:rPr>
                <w:bCs/>
              </w:rPr>
              <w:t>%</w:t>
            </w:r>
          </w:p>
        </w:tc>
      </w:tr>
    </w:tbl>
    <w:p w14:paraId="238D716B" w14:textId="77777777" w:rsidR="002227A7" w:rsidRDefault="002227A7" w:rsidP="002227A7">
      <w:pPr>
        <w:spacing w:line="480" w:lineRule="auto"/>
        <w:rPr>
          <w:b/>
          <w:sz w:val="32"/>
          <w:szCs w:val="32"/>
        </w:rPr>
      </w:pPr>
    </w:p>
    <w:p w14:paraId="0D21EC01" w14:textId="5E0AA91F" w:rsidR="00233E5B" w:rsidRDefault="00233E5B" w:rsidP="00233E5B">
      <w:pPr>
        <w:spacing w:line="480" w:lineRule="auto"/>
        <w:ind w:left="1440" w:firstLine="720"/>
        <w:rPr>
          <w:sz w:val="22"/>
          <w:szCs w:val="32"/>
        </w:rPr>
      </w:pPr>
      <w:r w:rsidRPr="00522B4A">
        <w:rPr>
          <w:b/>
          <w:sz w:val="22"/>
          <w:szCs w:val="32"/>
        </w:rPr>
        <w:t>Tabl</w:t>
      </w:r>
      <w:r>
        <w:rPr>
          <w:b/>
          <w:sz w:val="22"/>
          <w:szCs w:val="32"/>
        </w:rPr>
        <w:t>e 7.2</w:t>
      </w:r>
      <w:r w:rsidRPr="00522B4A">
        <w:rPr>
          <w:b/>
          <w:sz w:val="22"/>
          <w:szCs w:val="32"/>
        </w:rPr>
        <w:t xml:space="preserve">: </w:t>
      </w:r>
      <w:r>
        <w:rPr>
          <w:sz w:val="22"/>
          <w:szCs w:val="32"/>
        </w:rPr>
        <w:t>System Resilience under various failure scenarios</w:t>
      </w:r>
    </w:p>
    <w:p w14:paraId="0BDDCC4C" w14:textId="4947F6B6" w:rsidR="00AA62D7" w:rsidRPr="00233E5B" w:rsidRDefault="00AA62D7" w:rsidP="005D03B7">
      <w:pPr>
        <w:spacing w:line="480" w:lineRule="auto"/>
        <w:rPr>
          <w:sz w:val="22"/>
          <w:szCs w:val="32"/>
        </w:rPr>
      </w:pPr>
    </w:p>
    <w:p w14:paraId="4D521289" w14:textId="3E7D2768" w:rsidR="005C2156" w:rsidRDefault="002D4BB7" w:rsidP="005A07B3">
      <w:pPr>
        <w:spacing w:line="480" w:lineRule="auto"/>
        <w:ind w:left="360"/>
        <w:rPr>
          <w:b/>
          <w:bCs/>
        </w:rPr>
      </w:pPr>
      <w:r w:rsidRPr="002D4BB7">
        <w:rPr>
          <w:b/>
          <w:bCs/>
          <w:noProof/>
        </w:rPr>
        <w:drawing>
          <wp:inline distT="0" distB="0" distL="0" distR="0" wp14:anchorId="625DA46F" wp14:editId="07A3B8D9">
            <wp:extent cx="5731510" cy="26860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86050"/>
                    </a:xfrm>
                    <a:prstGeom prst="rect">
                      <a:avLst/>
                    </a:prstGeom>
                  </pic:spPr>
                </pic:pic>
              </a:graphicData>
            </a:graphic>
          </wp:inline>
        </w:drawing>
      </w:r>
    </w:p>
    <w:p w14:paraId="36A985DC" w14:textId="77777777" w:rsidR="00A0313D" w:rsidRDefault="00A0313D" w:rsidP="00A0313D">
      <w:pPr>
        <w:pStyle w:val="Caption"/>
        <w:jc w:val="center"/>
        <w:rPr>
          <w:b/>
          <w:bCs/>
        </w:rPr>
      </w:pPr>
    </w:p>
    <w:p w14:paraId="2188A900" w14:textId="7455F5FA" w:rsidR="00A0313D" w:rsidRPr="00355BF0" w:rsidRDefault="00AA62D7" w:rsidP="00A0313D">
      <w:pPr>
        <w:pStyle w:val="Caption"/>
        <w:jc w:val="center"/>
        <w:rPr>
          <w:b/>
          <w:i w:val="0"/>
          <w:color w:val="auto"/>
          <w:sz w:val="20"/>
          <w:szCs w:val="20"/>
        </w:rPr>
      </w:pPr>
      <w:r>
        <w:rPr>
          <w:b/>
          <w:bCs/>
        </w:rPr>
        <w:tab/>
      </w:r>
      <w:r w:rsidR="00A0313D">
        <w:rPr>
          <w:b/>
          <w:i w:val="0"/>
          <w:color w:val="auto"/>
          <w:sz w:val="20"/>
          <w:szCs w:val="20"/>
        </w:rPr>
        <w:t>Fig 7.2</w:t>
      </w:r>
      <w:r w:rsidR="00A0313D" w:rsidRPr="00864812">
        <w:rPr>
          <w:rStyle w:val="Strong"/>
          <w:b w:val="0"/>
          <w:i w:val="0"/>
          <w:color w:val="auto"/>
          <w:sz w:val="20"/>
          <w:szCs w:val="20"/>
        </w:rPr>
        <w:t xml:space="preserve"> </w:t>
      </w:r>
      <w:r w:rsidR="002B632E">
        <w:rPr>
          <w:rStyle w:val="Strong"/>
          <w:b w:val="0"/>
          <w:i w:val="0"/>
          <w:color w:val="auto"/>
          <w:sz w:val="20"/>
          <w:szCs w:val="20"/>
        </w:rPr>
        <w:t>Node Failure Recovery Performance Chart</w:t>
      </w:r>
    </w:p>
    <w:p w14:paraId="2481560E" w14:textId="27B42F2E" w:rsidR="00AA62D7" w:rsidRDefault="00AA62D7" w:rsidP="005A07B3">
      <w:pPr>
        <w:spacing w:line="480" w:lineRule="auto"/>
        <w:ind w:left="360"/>
        <w:rPr>
          <w:b/>
          <w:bCs/>
        </w:rPr>
      </w:pPr>
    </w:p>
    <w:p w14:paraId="0DC9A622" w14:textId="77777777" w:rsidR="00AA62D7" w:rsidRDefault="00AA62D7" w:rsidP="00906F03">
      <w:pPr>
        <w:spacing w:line="480" w:lineRule="auto"/>
        <w:ind w:left="360"/>
        <w:jc w:val="both"/>
        <w:rPr>
          <w:b/>
          <w:bCs/>
        </w:rPr>
      </w:pPr>
    </w:p>
    <w:p w14:paraId="3758107E" w14:textId="41B4812E" w:rsidR="002F5A1D" w:rsidRPr="005C2156" w:rsidRDefault="002F5A1D" w:rsidP="00906F03">
      <w:pPr>
        <w:spacing w:line="480" w:lineRule="auto"/>
        <w:ind w:left="360"/>
        <w:jc w:val="both"/>
        <w:rPr>
          <w:b/>
          <w:sz w:val="28"/>
          <w:szCs w:val="32"/>
        </w:rPr>
      </w:pPr>
      <w:proofErr w:type="gramStart"/>
      <w:r w:rsidRPr="005C2156">
        <w:rPr>
          <w:b/>
          <w:sz w:val="28"/>
          <w:szCs w:val="32"/>
        </w:rPr>
        <w:t>7.</w:t>
      </w:r>
      <w:r>
        <w:rPr>
          <w:b/>
          <w:sz w:val="28"/>
          <w:szCs w:val="32"/>
        </w:rPr>
        <w:t>3</w:t>
      </w:r>
      <w:r w:rsidRPr="005C2156">
        <w:rPr>
          <w:b/>
          <w:sz w:val="28"/>
          <w:szCs w:val="32"/>
        </w:rPr>
        <w:t xml:space="preserve"> </w:t>
      </w:r>
      <w:r w:rsidRPr="00B62EBA">
        <w:rPr>
          <w:b/>
          <w:sz w:val="28"/>
          <w:szCs w:val="32"/>
        </w:rPr>
        <w:t xml:space="preserve"> </w:t>
      </w:r>
      <w:proofErr w:type="spellStart"/>
      <w:r>
        <w:rPr>
          <w:b/>
          <w:sz w:val="28"/>
          <w:szCs w:val="32"/>
        </w:rPr>
        <w:t>Scalabilty</w:t>
      </w:r>
      <w:proofErr w:type="spellEnd"/>
      <w:proofErr w:type="gramEnd"/>
      <w:r>
        <w:rPr>
          <w:b/>
          <w:sz w:val="28"/>
          <w:szCs w:val="32"/>
        </w:rPr>
        <w:t xml:space="preserve"> Results</w:t>
      </w:r>
    </w:p>
    <w:tbl>
      <w:tblPr>
        <w:tblStyle w:val="TableGrid"/>
        <w:tblW w:w="10530" w:type="dxa"/>
        <w:tblInd w:w="-995" w:type="dxa"/>
        <w:tblLook w:val="04A0" w:firstRow="1" w:lastRow="0" w:firstColumn="1" w:lastColumn="0" w:noHBand="0" w:noVBand="1"/>
      </w:tblPr>
      <w:tblGrid>
        <w:gridCol w:w="1530"/>
        <w:gridCol w:w="2115"/>
        <w:gridCol w:w="2016"/>
        <w:gridCol w:w="2094"/>
        <w:gridCol w:w="2775"/>
      </w:tblGrid>
      <w:tr w:rsidR="002F5A1D" w14:paraId="20166BAA" w14:textId="480A4BDE" w:rsidTr="002F5A1D">
        <w:trPr>
          <w:trHeight w:val="938"/>
        </w:trPr>
        <w:tc>
          <w:tcPr>
            <w:tcW w:w="1530" w:type="dxa"/>
          </w:tcPr>
          <w:p w14:paraId="487D76DB" w14:textId="63F1DFCE" w:rsidR="002F5A1D" w:rsidRPr="002F5A1D" w:rsidRDefault="002F5A1D" w:rsidP="00906F03">
            <w:pPr>
              <w:spacing w:before="120" w:after="240"/>
              <w:jc w:val="both"/>
              <w:rPr>
                <w:b/>
              </w:rPr>
            </w:pPr>
            <w:r w:rsidRPr="002F5A1D">
              <w:rPr>
                <w:b/>
              </w:rPr>
              <w:t xml:space="preserve">Number of </w:t>
            </w:r>
            <w:r>
              <w:rPr>
                <w:b/>
              </w:rPr>
              <w:t xml:space="preserve">   </w:t>
            </w:r>
            <w:r w:rsidRPr="002F5A1D">
              <w:rPr>
                <w:b/>
              </w:rPr>
              <w:t>Nodes</w:t>
            </w:r>
          </w:p>
        </w:tc>
        <w:tc>
          <w:tcPr>
            <w:tcW w:w="2115" w:type="dxa"/>
          </w:tcPr>
          <w:p w14:paraId="10459B89" w14:textId="53291C2B" w:rsidR="002F5A1D" w:rsidRPr="004D7472" w:rsidRDefault="002F5A1D" w:rsidP="00906F03">
            <w:pPr>
              <w:spacing w:before="120" w:after="240"/>
              <w:jc w:val="both"/>
              <w:rPr>
                <w:b/>
              </w:rPr>
            </w:pPr>
            <w:r>
              <w:rPr>
                <w:b/>
              </w:rPr>
              <w:t>Max Concurrent Users</w:t>
            </w:r>
          </w:p>
        </w:tc>
        <w:tc>
          <w:tcPr>
            <w:tcW w:w="2016" w:type="dxa"/>
          </w:tcPr>
          <w:p w14:paraId="596C806E" w14:textId="3B20EC8A" w:rsidR="002F5A1D" w:rsidRPr="004D7472" w:rsidRDefault="002F5A1D" w:rsidP="00906F03">
            <w:pPr>
              <w:spacing w:before="120" w:after="240"/>
              <w:jc w:val="both"/>
              <w:rPr>
                <w:b/>
              </w:rPr>
            </w:pPr>
            <w:r>
              <w:rPr>
                <w:b/>
              </w:rPr>
              <w:t>Max Throughput (MB/s)</w:t>
            </w:r>
          </w:p>
        </w:tc>
        <w:tc>
          <w:tcPr>
            <w:tcW w:w="2094" w:type="dxa"/>
          </w:tcPr>
          <w:p w14:paraId="3287D580" w14:textId="53D9A9C8" w:rsidR="002F5A1D" w:rsidRPr="004D7472" w:rsidRDefault="002F5A1D" w:rsidP="00906F03">
            <w:pPr>
              <w:spacing w:before="120" w:after="240"/>
              <w:jc w:val="both"/>
              <w:rPr>
                <w:b/>
              </w:rPr>
            </w:pPr>
            <w:r>
              <w:rPr>
                <w:b/>
              </w:rPr>
              <w:t>CPU Utilization (%)</w:t>
            </w:r>
          </w:p>
        </w:tc>
        <w:tc>
          <w:tcPr>
            <w:tcW w:w="2775" w:type="dxa"/>
          </w:tcPr>
          <w:p w14:paraId="21A8A802" w14:textId="501BB909" w:rsidR="002F5A1D" w:rsidRPr="002F5A1D" w:rsidRDefault="002F5A1D" w:rsidP="00906F03">
            <w:pPr>
              <w:jc w:val="both"/>
              <w:rPr>
                <w:b/>
              </w:rPr>
            </w:pPr>
            <w:r>
              <w:rPr>
                <w:b/>
              </w:rPr>
              <w:t xml:space="preserve">                              </w:t>
            </w:r>
            <w:r w:rsidRPr="002F5A1D">
              <w:rPr>
                <w:b/>
              </w:rPr>
              <w:t>Memory Usage (GB)</w:t>
            </w:r>
          </w:p>
        </w:tc>
      </w:tr>
      <w:tr w:rsidR="002F5A1D" w14:paraId="7BFB78A5" w14:textId="7215F296" w:rsidTr="002F5A1D">
        <w:trPr>
          <w:trHeight w:val="601"/>
        </w:trPr>
        <w:tc>
          <w:tcPr>
            <w:tcW w:w="1530" w:type="dxa"/>
          </w:tcPr>
          <w:p w14:paraId="172D1C45" w14:textId="3BBA12F1" w:rsidR="002F5A1D" w:rsidRPr="002F5A1D" w:rsidRDefault="002F5A1D" w:rsidP="00906F03">
            <w:pPr>
              <w:spacing w:before="120" w:after="240"/>
              <w:jc w:val="both"/>
            </w:pPr>
            <w:r w:rsidRPr="002F5A1D">
              <w:t>3</w:t>
            </w:r>
          </w:p>
        </w:tc>
        <w:tc>
          <w:tcPr>
            <w:tcW w:w="2115" w:type="dxa"/>
          </w:tcPr>
          <w:p w14:paraId="38A24FCB" w14:textId="34CE8FE9" w:rsidR="002F5A1D" w:rsidRPr="006979BC" w:rsidRDefault="002F5A1D" w:rsidP="00906F03">
            <w:pPr>
              <w:spacing w:before="120" w:after="240"/>
              <w:jc w:val="both"/>
              <w:rPr>
                <w:bCs/>
              </w:rPr>
            </w:pPr>
            <w:r>
              <w:rPr>
                <w:bCs/>
              </w:rPr>
              <w:t>25</w:t>
            </w:r>
          </w:p>
        </w:tc>
        <w:tc>
          <w:tcPr>
            <w:tcW w:w="2016" w:type="dxa"/>
          </w:tcPr>
          <w:p w14:paraId="45DBF896" w14:textId="45EB765A" w:rsidR="002F5A1D" w:rsidRPr="006979BC" w:rsidRDefault="002F5A1D" w:rsidP="00906F03">
            <w:pPr>
              <w:spacing w:before="120" w:after="240"/>
              <w:jc w:val="both"/>
              <w:rPr>
                <w:bCs/>
              </w:rPr>
            </w:pPr>
            <w:r>
              <w:rPr>
                <w:bCs/>
              </w:rPr>
              <w:t>42.3</w:t>
            </w:r>
          </w:p>
        </w:tc>
        <w:tc>
          <w:tcPr>
            <w:tcW w:w="2094" w:type="dxa"/>
          </w:tcPr>
          <w:p w14:paraId="22DC642B" w14:textId="28D96D79" w:rsidR="002F5A1D" w:rsidRPr="006979BC" w:rsidRDefault="002F5A1D" w:rsidP="00906F03">
            <w:pPr>
              <w:spacing w:before="120" w:after="240"/>
              <w:jc w:val="both"/>
              <w:rPr>
                <w:bCs/>
              </w:rPr>
            </w:pPr>
            <w:r>
              <w:rPr>
                <w:bCs/>
              </w:rPr>
              <w:t>68.5%</w:t>
            </w:r>
          </w:p>
        </w:tc>
        <w:tc>
          <w:tcPr>
            <w:tcW w:w="2775" w:type="dxa"/>
          </w:tcPr>
          <w:p w14:paraId="4F086811" w14:textId="391340C5" w:rsidR="002F5A1D" w:rsidRDefault="002F5A1D" w:rsidP="00906F03">
            <w:pPr>
              <w:spacing w:before="120" w:after="240"/>
              <w:jc w:val="both"/>
              <w:rPr>
                <w:bCs/>
              </w:rPr>
            </w:pPr>
            <w:r>
              <w:rPr>
                <w:bCs/>
              </w:rPr>
              <w:t>4.2</w:t>
            </w:r>
          </w:p>
        </w:tc>
      </w:tr>
      <w:tr w:rsidR="002F5A1D" w14:paraId="35F8459A" w14:textId="108D2C85" w:rsidTr="002F5A1D">
        <w:trPr>
          <w:trHeight w:val="590"/>
        </w:trPr>
        <w:tc>
          <w:tcPr>
            <w:tcW w:w="1530" w:type="dxa"/>
          </w:tcPr>
          <w:p w14:paraId="79504687" w14:textId="7AAC425C" w:rsidR="002F5A1D" w:rsidRPr="002F5A1D" w:rsidRDefault="002F5A1D" w:rsidP="00906F03">
            <w:pPr>
              <w:spacing w:before="120" w:after="240"/>
              <w:jc w:val="both"/>
            </w:pPr>
            <w:r w:rsidRPr="002F5A1D">
              <w:t>5</w:t>
            </w:r>
          </w:p>
        </w:tc>
        <w:tc>
          <w:tcPr>
            <w:tcW w:w="2115" w:type="dxa"/>
          </w:tcPr>
          <w:p w14:paraId="17AE9B29" w14:textId="73287F37" w:rsidR="002F5A1D" w:rsidRPr="006979BC" w:rsidRDefault="002F5A1D" w:rsidP="00906F03">
            <w:pPr>
              <w:spacing w:before="120" w:after="240"/>
              <w:jc w:val="both"/>
              <w:rPr>
                <w:bCs/>
              </w:rPr>
            </w:pPr>
            <w:r>
              <w:rPr>
                <w:bCs/>
              </w:rPr>
              <w:t>72</w:t>
            </w:r>
          </w:p>
        </w:tc>
        <w:tc>
          <w:tcPr>
            <w:tcW w:w="2016" w:type="dxa"/>
          </w:tcPr>
          <w:p w14:paraId="20833FF3" w14:textId="6B5173CA" w:rsidR="002F5A1D" w:rsidRPr="006979BC" w:rsidRDefault="002F5A1D" w:rsidP="00906F03">
            <w:pPr>
              <w:spacing w:before="120" w:after="240"/>
              <w:jc w:val="both"/>
              <w:rPr>
                <w:bCs/>
              </w:rPr>
            </w:pPr>
            <w:r>
              <w:rPr>
                <w:bCs/>
              </w:rPr>
              <w:t>78.9</w:t>
            </w:r>
          </w:p>
        </w:tc>
        <w:tc>
          <w:tcPr>
            <w:tcW w:w="2094" w:type="dxa"/>
          </w:tcPr>
          <w:p w14:paraId="66390EC3" w14:textId="09786279" w:rsidR="002F5A1D" w:rsidRPr="006979BC" w:rsidRDefault="002F5A1D" w:rsidP="00906F03">
            <w:pPr>
              <w:spacing w:before="120" w:after="240"/>
              <w:jc w:val="both"/>
              <w:rPr>
                <w:bCs/>
              </w:rPr>
            </w:pPr>
            <w:r>
              <w:rPr>
                <w:bCs/>
              </w:rPr>
              <w:t>62.1%</w:t>
            </w:r>
          </w:p>
        </w:tc>
        <w:tc>
          <w:tcPr>
            <w:tcW w:w="2775" w:type="dxa"/>
          </w:tcPr>
          <w:p w14:paraId="12F1A3B7" w14:textId="464138FA" w:rsidR="002F5A1D" w:rsidRDefault="002F5A1D" w:rsidP="00906F03">
            <w:pPr>
              <w:spacing w:before="120" w:after="240"/>
              <w:jc w:val="both"/>
              <w:rPr>
                <w:bCs/>
              </w:rPr>
            </w:pPr>
            <w:r>
              <w:rPr>
                <w:bCs/>
              </w:rPr>
              <w:t>6.8</w:t>
            </w:r>
          </w:p>
        </w:tc>
      </w:tr>
      <w:tr w:rsidR="002F5A1D" w14:paraId="107407CC" w14:textId="5B225C33" w:rsidTr="002F5A1D">
        <w:trPr>
          <w:trHeight w:val="590"/>
        </w:trPr>
        <w:tc>
          <w:tcPr>
            <w:tcW w:w="1530" w:type="dxa"/>
          </w:tcPr>
          <w:p w14:paraId="1092FAF7" w14:textId="7E03DD76" w:rsidR="002F5A1D" w:rsidRPr="002F5A1D" w:rsidRDefault="002F5A1D" w:rsidP="00906F03">
            <w:pPr>
              <w:spacing w:before="120" w:after="240"/>
              <w:jc w:val="both"/>
            </w:pPr>
            <w:r w:rsidRPr="002F5A1D">
              <w:t>10</w:t>
            </w:r>
          </w:p>
        </w:tc>
        <w:tc>
          <w:tcPr>
            <w:tcW w:w="2115" w:type="dxa"/>
          </w:tcPr>
          <w:p w14:paraId="71B29D49" w14:textId="1EF85BF2" w:rsidR="002F5A1D" w:rsidRPr="006979BC" w:rsidRDefault="002F5A1D" w:rsidP="00906F03">
            <w:pPr>
              <w:spacing w:before="120" w:after="240"/>
              <w:jc w:val="both"/>
              <w:rPr>
                <w:bCs/>
              </w:rPr>
            </w:pPr>
            <w:r>
              <w:rPr>
                <w:bCs/>
              </w:rPr>
              <w:t>148</w:t>
            </w:r>
          </w:p>
        </w:tc>
        <w:tc>
          <w:tcPr>
            <w:tcW w:w="2016" w:type="dxa"/>
          </w:tcPr>
          <w:p w14:paraId="6C48E544" w14:textId="29CFE5A0" w:rsidR="002F5A1D" w:rsidRPr="006979BC" w:rsidRDefault="002F5A1D" w:rsidP="00906F03">
            <w:pPr>
              <w:spacing w:before="120" w:after="240"/>
              <w:jc w:val="both"/>
              <w:rPr>
                <w:bCs/>
              </w:rPr>
            </w:pPr>
            <w:r>
              <w:rPr>
                <w:bCs/>
              </w:rPr>
              <w:t>156.7</w:t>
            </w:r>
          </w:p>
        </w:tc>
        <w:tc>
          <w:tcPr>
            <w:tcW w:w="2094" w:type="dxa"/>
          </w:tcPr>
          <w:p w14:paraId="43904356" w14:textId="27DA70E1" w:rsidR="002F5A1D" w:rsidRPr="006979BC" w:rsidRDefault="002F5A1D" w:rsidP="00906F03">
            <w:pPr>
              <w:spacing w:before="120" w:after="240"/>
              <w:jc w:val="both"/>
              <w:rPr>
                <w:bCs/>
              </w:rPr>
            </w:pPr>
            <w:r>
              <w:rPr>
                <w:bCs/>
              </w:rPr>
              <w:t>57.8%</w:t>
            </w:r>
          </w:p>
        </w:tc>
        <w:tc>
          <w:tcPr>
            <w:tcW w:w="2775" w:type="dxa"/>
          </w:tcPr>
          <w:p w14:paraId="5037FD9F" w14:textId="534AB7B7" w:rsidR="002F5A1D" w:rsidRDefault="002F5A1D" w:rsidP="00906F03">
            <w:pPr>
              <w:spacing w:before="120" w:after="240"/>
              <w:jc w:val="both"/>
              <w:rPr>
                <w:bCs/>
              </w:rPr>
            </w:pPr>
            <w:r>
              <w:rPr>
                <w:bCs/>
              </w:rPr>
              <w:t>12.5</w:t>
            </w:r>
          </w:p>
        </w:tc>
      </w:tr>
      <w:tr w:rsidR="002F5A1D" w14:paraId="71551BC9" w14:textId="0F09A896" w:rsidTr="002F5A1D">
        <w:trPr>
          <w:trHeight w:val="590"/>
        </w:trPr>
        <w:tc>
          <w:tcPr>
            <w:tcW w:w="1530" w:type="dxa"/>
          </w:tcPr>
          <w:p w14:paraId="4E5BD082" w14:textId="23F46901" w:rsidR="002F5A1D" w:rsidRPr="002F5A1D" w:rsidRDefault="002F5A1D" w:rsidP="00906F03">
            <w:pPr>
              <w:spacing w:before="120" w:after="240"/>
              <w:jc w:val="both"/>
            </w:pPr>
            <w:r w:rsidRPr="002F5A1D">
              <w:t>20</w:t>
            </w:r>
          </w:p>
        </w:tc>
        <w:tc>
          <w:tcPr>
            <w:tcW w:w="2115" w:type="dxa"/>
          </w:tcPr>
          <w:p w14:paraId="335AFC4B" w14:textId="1724B8D2" w:rsidR="002F5A1D" w:rsidRPr="006979BC" w:rsidRDefault="002F5A1D" w:rsidP="00906F03">
            <w:pPr>
              <w:spacing w:before="120" w:after="240"/>
              <w:jc w:val="both"/>
              <w:rPr>
                <w:bCs/>
              </w:rPr>
            </w:pPr>
            <w:r>
              <w:rPr>
                <w:bCs/>
              </w:rPr>
              <w:t>310</w:t>
            </w:r>
          </w:p>
        </w:tc>
        <w:tc>
          <w:tcPr>
            <w:tcW w:w="2016" w:type="dxa"/>
          </w:tcPr>
          <w:p w14:paraId="448DA6C2" w14:textId="5E7B1913" w:rsidR="002F5A1D" w:rsidRPr="006979BC" w:rsidRDefault="002F5A1D" w:rsidP="00906F03">
            <w:pPr>
              <w:spacing w:before="120" w:after="240"/>
              <w:jc w:val="both"/>
              <w:rPr>
                <w:bCs/>
              </w:rPr>
            </w:pPr>
            <w:r>
              <w:rPr>
                <w:bCs/>
              </w:rPr>
              <w:t>295.4</w:t>
            </w:r>
          </w:p>
        </w:tc>
        <w:tc>
          <w:tcPr>
            <w:tcW w:w="2094" w:type="dxa"/>
          </w:tcPr>
          <w:p w14:paraId="09432E55" w14:textId="4C3C2BD0" w:rsidR="002F5A1D" w:rsidRPr="006979BC" w:rsidRDefault="002F5A1D" w:rsidP="00906F03">
            <w:pPr>
              <w:spacing w:before="120" w:after="240"/>
              <w:jc w:val="both"/>
              <w:rPr>
                <w:bCs/>
              </w:rPr>
            </w:pPr>
            <w:r>
              <w:rPr>
                <w:bCs/>
              </w:rPr>
              <w:t>51.2%</w:t>
            </w:r>
          </w:p>
        </w:tc>
        <w:tc>
          <w:tcPr>
            <w:tcW w:w="2775" w:type="dxa"/>
          </w:tcPr>
          <w:p w14:paraId="00954495" w14:textId="0DB3A1F5" w:rsidR="002F5A1D" w:rsidRDefault="002F5A1D" w:rsidP="00906F03">
            <w:pPr>
              <w:spacing w:before="120" w:after="240"/>
              <w:jc w:val="both"/>
              <w:rPr>
                <w:bCs/>
              </w:rPr>
            </w:pPr>
            <w:r>
              <w:rPr>
                <w:bCs/>
              </w:rPr>
              <w:t>22.3</w:t>
            </w:r>
          </w:p>
        </w:tc>
      </w:tr>
    </w:tbl>
    <w:p w14:paraId="387225B9" w14:textId="0CEDBE76" w:rsidR="002F5A1D" w:rsidRDefault="002F5A1D" w:rsidP="00906F03">
      <w:pPr>
        <w:spacing w:line="480" w:lineRule="auto"/>
        <w:ind w:left="360"/>
        <w:jc w:val="both"/>
        <w:rPr>
          <w:b/>
          <w:bCs/>
        </w:rPr>
      </w:pPr>
    </w:p>
    <w:p w14:paraId="0D5D1014" w14:textId="13B3FAEE" w:rsidR="00A65E62" w:rsidRDefault="00A65E62" w:rsidP="00906F03">
      <w:pPr>
        <w:spacing w:line="480" w:lineRule="auto"/>
        <w:ind w:left="1440" w:firstLine="720"/>
        <w:jc w:val="both"/>
        <w:rPr>
          <w:sz w:val="22"/>
          <w:szCs w:val="32"/>
        </w:rPr>
      </w:pPr>
      <w:r w:rsidRPr="00522B4A">
        <w:rPr>
          <w:b/>
          <w:sz w:val="22"/>
          <w:szCs w:val="32"/>
        </w:rPr>
        <w:t>Tabl</w:t>
      </w:r>
      <w:r>
        <w:rPr>
          <w:b/>
          <w:sz w:val="22"/>
          <w:szCs w:val="32"/>
        </w:rPr>
        <w:t>e 7.3</w:t>
      </w:r>
      <w:r w:rsidRPr="00522B4A">
        <w:rPr>
          <w:b/>
          <w:sz w:val="22"/>
          <w:szCs w:val="32"/>
        </w:rPr>
        <w:t xml:space="preserve">: </w:t>
      </w:r>
      <w:r>
        <w:rPr>
          <w:sz w:val="22"/>
          <w:szCs w:val="32"/>
        </w:rPr>
        <w:t>System Scalability with increasing Storage Nodes</w:t>
      </w:r>
    </w:p>
    <w:p w14:paraId="7AAE357A" w14:textId="2222F172" w:rsidR="005379DD" w:rsidRDefault="005379DD" w:rsidP="00A65E62">
      <w:pPr>
        <w:spacing w:line="480" w:lineRule="auto"/>
        <w:ind w:left="1440" w:firstLine="720"/>
        <w:rPr>
          <w:sz w:val="22"/>
          <w:szCs w:val="32"/>
        </w:rPr>
      </w:pPr>
    </w:p>
    <w:p w14:paraId="31956EEB" w14:textId="72D3719E" w:rsidR="005379DD" w:rsidRDefault="00613C23" w:rsidP="00901958">
      <w:pPr>
        <w:spacing w:line="480" w:lineRule="auto"/>
        <w:rPr>
          <w:sz w:val="22"/>
          <w:szCs w:val="32"/>
        </w:rPr>
      </w:pPr>
      <w:r>
        <w:rPr>
          <w:sz w:val="22"/>
          <w:szCs w:val="32"/>
        </w:rPr>
        <w:t xml:space="preserve">             </w:t>
      </w:r>
      <w:r w:rsidR="00842217" w:rsidRPr="00842217">
        <w:rPr>
          <w:noProof/>
          <w:sz w:val="22"/>
          <w:szCs w:val="32"/>
        </w:rPr>
        <w:drawing>
          <wp:inline distT="0" distB="0" distL="0" distR="0" wp14:anchorId="76DF74B4" wp14:editId="5E7A732C">
            <wp:extent cx="5731510" cy="29940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94025"/>
                    </a:xfrm>
                    <a:prstGeom prst="rect">
                      <a:avLst/>
                    </a:prstGeom>
                  </pic:spPr>
                </pic:pic>
              </a:graphicData>
            </a:graphic>
          </wp:inline>
        </w:drawing>
      </w:r>
    </w:p>
    <w:p w14:paraId="34BAA506" w14:textId="56033E00" w:rsidR="0019128E" w:rsidRDefault="0019128E" w:rsidP="00901958">
      <w:pPr>
        <w:spacing w:line="480" w:lineRule="auto"/>
        <w:rPr>
          <w:sz w:val="22"/>
          <w:szCs w:val="32"/>
        </w:rPr>
      </w:pPr>
    </w:p>
    <w:p w14:paraId="3BC0D23E" w14:textId="7CE15911" w:rsidR="0019128E" w:rsidRPr="00355BF0" w:rsidRDefault="0019128E" w:rsidP="0019128E">
      <w:pPr>
        <w:pStyle w:val="Caption"/>
        <w:jc w:val="center"/>
        <w:rPr>
          <w:b/>
          <w:i w:val="0"/>
          <w:color w:val="auto"/>
          <w:sz w:val="20"/>
          <w:szCs w:val="20"/>
        </w:rPr>
      </w:pPr>
      <w:r>
        <w:rPr>
          <w:b/>
          <w:i w:val="0"/>
          <w:color w:val="auto"/>
          <w:sz w:val="20"/>
          <w:szCs w:val="20"/>
        </w:rPr>
        <w:t>Fig 7.3</w:t>
      </w:r>
      <w:r w:rsidR="00D30C1D" w:rsidRPr="00D30C1D">
        <w:t xml:space="preserve"> </w:t>
      </w:r>
      <w:r w:rsidR="00D30C1D" w:rsidRPr="00D30C1D">
        <w:rPr>
          <w:i w:val="0"/>
          <w:color w:val="auto"/>
          <w:sz w:val="20"/>
          <w:szCs w:val="20"/>
        </w:rPr>
        <w:t>Throughput vs. Number of Nodes Chart</w:t>
      </w:r>
    </w:p>
    <w:p w14:paraId="556E63BC" w14:textId="77777777" w:rsidR="0019128E" w:rsidRPr="00233E5B" w:rsidRDefault="0019128E" w:rsidP="00901958">
      <w:pPr>
        <w:spacing w:line="480" w:lineRule="auto"/>
        <w:rPr>
          <w:sz w:val="22"/>
          <w:szCs w:val="32"/>
        </w:rPr>
      </w:pPr>
    </w:p>
    <w:p w14:paraId="17B05DA2" w14:textId="77777777" w:rsidR="00A65E62" w:rsidRDefault="00A65E62" w:rsidP="005A07B3">
      <w:pPr>
        <w:spacing w:line="480" w:lineRule="auto"/>
        <w:ind w:left="360"/>
        <w:rPr>
          <w:b/>
          <w:bCs/>
        </w:rPr>
      </w:pPr>
    </w:p>
    <w:p w14:paraId="740686DC" w14:textId="2B45837E" w:rsidR="002F5A1D" w:rsidRDefault="002F5A1D" w:rsidP="005A07B3">
      <w:pPr>
        <w:spacing w:line="480" w:lineRule="auto"/>
        <w:ind w:left="360"/>
        <w:rPr>
          <w:b/>
          <w:bCs/>
        </w:rPr>
      </w:pPr>
    </w:p>
    <w:p w14:paraId="42C05C4F" w14:textId="6469D9AC" w:rsidR="00847EE5" w:rsidRPr="005C2156" w:rsidRDefault="00847EE5" w:rsidP="00906F03">
      <w:pPr>
        <w:spacing w:line="480" w:lineRule="auto"/>
        <w:ind w:left="360"/>
        <w:jc w:val="both"/>
        <w:rPr>
          <w:b/>
          <w:sz w:val="28"/>
          <w:szCs w:val="32"/>
        </w:rPr>
      </w:pPr>
      <w:proofErr w:type="gramStart"/>
      <w:r w:rsidRPr="005C2156">
        <w:rPr>
          <w:b/>
          <w:sz w:val="28"/>
          <w:szCs w:val="32"/>
        </w:rPr>
        <w:t>7.</w:t>
      </w:r>
      <w:r w:rsidR="00BC4925">
        <w:rPr>
          <w:b/>
          <w:sz w:val="28"/>
          <w:szCs w:val="32"/>
        </w:rPr>
        <w:t>4</w:t>
      </w:r>
      <w:r w:rsidRPr="005C2156">
        <w:rPr>
          <w:b/>
          <w:sz w:val="28"/>
          <w:szCs w:val="32"/>
        </w:rPr>
        <w:t xml:space="preserve"> </w:t>
      </w:r>
      <w:r w:rsidRPr="00B62EBA">
        <w:rPr>
          <w:b/>
          <w:sz w:val="28"/>
          <w:szCs w:val="32"/>
        </w:rPr>
        <w:t xml:space="preserve"> </w:t>
      </w:r>
      <w:r>
        <w:rPr>
          <w:b/>
          <w:sz w:val="28"/>
          <w:szCs w:val="32"/>
        </w:rPr>
        <w:t>Erasure</w:t>
      </w:r>
      <w:proofErr w:type="gramEnd"/>
      <w:r>
        <w:rPr>
          <w:b/>
          <w:sz w:val="28"/>
          <w:szCs w:val="32"/>
        </w:rPr>
        <w:t xml:space="preserve"> Coding Efficiency</w:t>
      </w:r>
    </w:p>
    <w:tbl>
      <w:tblPr>
        <w:tblStyle w:val="TableGrid"/>
        <w:tblW w:w="10478" w:type="dxa"/>
        <w:tblInd w:w="-995" w:type="dxa"/>
        <w:tblLook w:val="04A0" w:firstRow="1" w:lastRow="0" w:firstColumn="1" w:lastColumn="0" w:noHBand="0" w:noVBand="1"/>
      </w:tblPr>
      <w:tblGrid>
        <w:gridCol w:w="2520"/>
        <w:gridCol w:w="2405"/>
        <w:gridCol w:w="2724"/>
        <w:gridCol w:w="2829"/>
      </w:tblGrid>
      <w:tr w:rsidR="00847EE5" w14:paraId="32606E13" w14:textId="77777777" w:rsidTr="00847EE5">
        <w:trPr>
          <w:trHeight w:val="993"/>
        </w:trPr>
        <w:tc>
          <w:tcPr>
            <w:tcW w:w="2520" w:type="dxa"/>
          </w:tcPr>
          <w:p w14:paraId="68A20EE7" w14:textId="601CF44A" w:rsidR="00847EE5" w:rsidRPr="002F5A1D" w:rsidRDefault="00847EE5" w:rsidP="00906F03">
            <w:pPr>
              <w:spacing w:before="120" w:after="240"/>
              <w:jc w:val="both"/>
              <w:rPr>
                <w:b/>
              </w:rPr>
            </w:pPr>
            <w:r>
              <w:rPr>
                <w:b/>
              </w:rPr>
              <w:t>Redundancy Method</w:t>
            </w:r>
          </w:p>
        </w:tc>
        <w:tc>
          <w:tcPr>
            <w:tcW w:w="2405" w:type="dxa"/>
          </w:tcPr>
          <w:p w14:paraId="2C229A59" w14:textId="7C759126" w:rsidR="00847EE5" w:rsidRPr="004D7472" w:rsidRDefault="00847EE5" w:rsidP="00906F03">
            <w:pPr>
              <w:spacing w:before="120" w:after="240"/>
              <w:jc w:val="both"/>
              <w:rPr>
                <w:b/>
              </w:rPr>
            </w:pPr>
            <w:r>
              <w:rPr>
                <w:b/>
              </w:rPr>
              <w:t>Storage Overhead</w:t>
            </w:r>
          </w:p>
        </w:tc>
        <w:tc>
          <w:tcPr>
            <w:tcW w:w="2724" w:type="dxa"/>
          </w:tcPr>
          <w:p w14:paraId="4688076C" w14:textId="24AAD386" w:rsidR="00847EE5" w:rsidRPr="004D7472" w:rsidRDefault="00847EE5" w:rsidP="00906F03">
            <w:pPr>
              <w:spacing w:before="120" w:after="240"/>
              <w:jc w:val="both"/>
              <w:rPr>
                <w:b/>
              </w:rPr>
            </w:pPr>
            <w:r>
              <w:rPr>
                <w:b/>
              </w:rPr>
              <w:t>Recovery Capability</w:t>
            </w:r>
          </w:p>
        </w:tc>
        <w:tc>
          <w:tcPr>
            <w:tcW w:w="2829" w:type="dxa"/>
          </w:tcPr>
          <w:p w14:paraId="6B9191D3" w14:textId="089F5C05" w:rsidR="00847EE5" w:rsidRPr="004D7472" w:rsidRDefault="00847EE5" w:rsidP="00906F03">
            <w:pPr>
              <w:spacing w:before="120" w:after="240"/>
              <w:jc w:val="both"/>
              <w:rPr>
                <w:b/>
              </w:rPr>
            </w:pPr>
            <w:r>
              <w:rPr>
                <w:b/>
              </w:rPr>
              <w:t>Relative Performance</w:t>
            </w:r>
          </w:p>
        </w:tc>
      </w:tr>
      <w:tr w:rsidR="00847EE5" w14:paraId="5640FE70" w14:textId="77777777" w:rsidTr="00847EE5">
        <w:trPr>
          <w:trHeight w:val="636"/>
        </w:trPr>
        <w:tc>
          <w:tcPr>
            <w:tcW w:w="2520" w:type="dxa"/>
          </w:tcPr>
          <w:p w14:paraId="386B91E4" w14:textId="73BDF095" w:rsidR="00847EE5" w:rsidRPr="002F5A1D" w:rsidRDefault="00847EE5" w:rsidP="00906F03">
            <w:pPr>
              <w:spacing w:before="120" w:after="240"/>
              <w:jc w:val="both"/>
            </w:pPr>
            <w:r>
              <w:t>Full Replication (3x)</w:t>
            </w:r>
          </w:p>
        </w:tc>
        <w:tc>
          <w:tcPr>
            <w:tcW w:w="2405" w:type="dxa"/>
          </w:tcPr>
          <w:p w14:paraId="11C89A25" w14:textId="62FA8917" w:rsidR="00847EE5" w:rsidRPr="006979BC" w:rsidRDefault="00847EE5" w:rsidP="00906F03">
            <w:pPr>
              <w:spacing w:before="120" w:after="240"/>
              <w:jc w:val="both"/>
              <w:rPr>
                <w:bCs/>
              </w:rPr>
            </w:pPr>
            <w:r>
              <w:rPr>
                <w:bCs/>
              </w:rPr>
              <w:t>200%</w:t>
            </w:r>
          </w:p>
        </w:tc>
        <w:tc>
          <w:tcPr>
            <w:tcW w:w="2724" w:type="dxa"/>
          </w:tcPr>
          <w:p w14:paraId="57CE2766" w14:textId="0DE267CF" w:rsidR="00847EE5" w:rsidRPr="006979BC" w:rsidRDefault="00847EE5" w:rsidP="00906F03">
            <w:pPr>
              <w:spacing w:before="120" w:after="240"/>
              <w:jc w:val="both"/>
              <w:rPr>
                <w:bCs/>
              </w:rPr>
            </w:pPr>
            <w:r>
              <w:rPr>
                <w:bCs/>
              </w:rPr>
              <w:t>Any 1 of 3 copies</w:t>
            </w:r>
          </w:p>
        </w:tc>
        <w:tc>
          <w:tcPr>
            <w:tcW w:w="2829" w:type="dxa"/>
          </w:tcPr>
          <w:p w14:paraId="1ACA6978" w14:textId="30C5B7D3" w:rsidR="00847EE5" w:rsidRPr="006979BC" w:rsidRDefault="00FF3130" w:rsidP="00906F03">
            <w:pPr>
              <w:spacing w:before="120" w:after="240"/>
              <w:jc w:val="both"/>
              <w:rPr>
                <w:bCs/>
              </w:rPr>
            </w:pPr>
            <w:r>
              <w:rPr>
                <w:bCs/>
              </w:rPr>
              <w:t xml:space="preserve">            </w:t>
            </w:r>
            <w:r w:rsidR="00847EE5">
              <w:rPr>
                <w:bCs/>
              </w:rPr>
              <w:t>100%</w:t>
            </w:r>
            <w:r w:rsidR="005D1EB5">
              <w:rPr>
                <w:bCs/>
              </w:rPr>
              <w:t xml:space="preserve"> </w:t>
            </w:r>
            <w:r>
              <w:rPr>
                <w:bCs/>
              </w:rPr>
              <w:t xml:space="preserve"> </w:t>
            </w:r>
            <w:r w:rsidR="005D1EB5">
              <w:rPr>
                <w:bCs/>
              </w:rPr>
              <w:t>(baseline)</w:t>
            </w:r>
          </w:p>
        </w:tc>
      </w:tr>
      <w:tr w:rsidR="00847EE5" w14:paraId="4E264F0B" w14:textId="77777777" w:rsidTr="00847EE5">
        <w:trPr>
          <w:trHeight w:val="625"/>
        </w:trPr>
        <w:tc>
          <w:tcPr>
            <w:tcW w:w="2520" w:type="dxa"/>
          </w:tcPr>
          <w:p w14:paraId="166DF3B2" w14:textId="3A14173E" w:rsidR="00847EE5" w:rsidRPr="002F5A1D" w:rsidRDefault="00847EE5" w:rsidP="00906F03">
            <w:pPr>
              <w:spacing w:before="120" w:after="240"/>
              <w:jc w:val="both"/>
            </w:pPr>
            <w:r>
              <w:t>Erasure Coding (4+2)</w:t>
            </w:r>
          </w:p>
        </w:tc>
        <w:tc>
          <w:tcPr>
            <w:tcW w:w="2405" w:type="dxa"/>
          </w:tcPr>
          <w:p w14:paraId="132AA173" w14:textId="619504BF" w:rsidR="00847EE5" w:rsidRPr="006979BC" w:rsidRDefault="00847EE5" w:rsidP="00906F03">
            <w:pPr>
              <w:spacing w:before="120" w:after="240"/>
              <w:jc w:val="both"/>
              <w:rPr>
                <w:bCs/>
              </w:rPr>
            </w:pPr>
            <w:r>
              <w:rPr>
                <w:bCs/>
              </w:rPr>
              <w:t>50%</w:t>
            </w:r>
          </w:p>
        </w:tc>
        <w:tc>
          <w:tcPr>
            <w:tcW w:w="2724" w:type="dxa"/>
          </w:tcPr>
          <w:p w14:paraId="65806B94" w14:textId="759611CF" w:rsidR="00847EE5" w:rsidRPr="006979BC" w:rsidRDefault="00847EE5" w:rsidP="00906F03">
            <w:pPr>
              <w:spacing w:before="120" w:after="240"/>
              <w:jc w:val="both"/>
              <w:rPr>
                <w:bCs/>
              </w:rPr>
            </w:pPr>
            <w:r>
              <w:rPr>
                <w:bCs/>
              </w:rPr>
              <w:t>Any 4 of 6 Fragments</w:t>
            </w:r>
          </w:p>
        </w:tc>
        <w:tc>
          <w:tcPr>
            <w:tcW w:w="2829" w:type="dxa"/>
          </w:tcPr>
          <w:p w14:paraId="0AABEC74" w14:textId="1E7E380B" w:rsidR="00847EE5" w:rsidRPr="006979BC" w:rsidRDefault="00FF3130" w:rsidP="00906F03">
            <w:pPr>
              <w:spacing w:before="120" w:after="240"/>
              <w:jc w:val="both"/>
              <w:rPr>
                <w:bCs/>
              </w:rPr>
            </w:pPr>
            <w:r>
              <w:rPr>
                <w:bCs/>
              </w:rPr>
              <w:t xml:space="preserve">               </w:t>
            </w:r>
            <w:r w:rsidR="00847EE5">
              <w:rPr>
                <w:bCs/>
              </w:rPr>
              <w:t>92%</w:t>
            </w:r>
          </w:p>
        </w:tc>
      </w:tr>
      <w:tr w:rsidR="00847EE5" w14:paraId="020B4F99" w14:textId="77777777" w:rsidTr="00847EE5">
        <w:trPr>
          <w:trHeight w:val="625"/>
        </w:trPr>
        <w:tc>
          <w:tcPr>
            <w:tcW w:w="2520" w:type="dxa"/>
          </w:tcPr>
          <w:p w14:paraId="2EB34472" w14:textId="7B7A08E7" w:rsidR="00847EE5" w:rsidRPr="002F5A1D" w:rsidRDefault="00847EE5" w:rsidP="00906F03">
            <w:pPr>
              <w:spacing w:before="120" w:after="240"/>
              <w:jc w:val="both"/>
            </w:pPr>
            <w:r>
              <w:t>Erasure Coding (6+3)</w:t>
            </w:r>
          </w:p>
        </w:tc>
        <w:tc>
          <w:tcPr>
            <w:tcW w:w="2405" w:type="dxa"/>
          </w:tcPr>
          <w:p w14:paraId="2E559A7D" w14:textId="23CCF50D" w:rsidR="00847EE5" w:rsidRPr="006979BC" w:rsidRDefault="00847EE5" w:rsidP="00906F03">
            <w:pPr>
              <w:spacing w:before="120" w:after="240"/>
              <w:jc w:val="both"/>
              <w:rPr>
                <w:bCs/>
              </w:rPr>
            </w:pPr>
            <w:r>
              <w:rPr>
                <w:bCs/>
              </w:rPr>
              <w:t>50%</w:t>
            </w:r>
          </w:p>
        </w:tc>
        <w:tc>
          <w:tcPr>
            <w:tcW w:w="2724" w:type="dxa"/>
          </w:tcPr>
          <w:p w14:paraId="2514756B" w14:textId="296A452C" w:rsidR="00847EE5" w:rsidRPr="006979BC" w:rsidRDefault="00847EE5" w:rsidP="00906F03">
            <w:pPr>
              <w:spacing w:before="120" w:after="240"/>
              <w:jc w:val="both"/>
              <w:rPr>
                <w:bCs/>
              </w:rPr>
            </w:pPr>
            <w:r>
              <w:rPr>
                <w:bCs/>
              </w:rPr>
              <w:t>Any 6 of 9 Fragments</w:t>
            </w:r>
          </w:p>
        </w:tc>
        <w:tc>
          <w:tcPr>
            <w:tcW w:w="2829" w:type="dxa"/>
          </w:tcPr>
          <w:p w14:paraId="1CE952B4" w14:textId="2978EA13" w:rsidR="00847EE5" w:rsidRPr="006979BC" w:rsidRDefault="00FF3130" w:rsidP="00906F03">
            <w:pPr>
              <w:spacing w:before="120" w:after="240"/>
              <w:jc w:val="both"/>
              <w:rPr>
                <w:bCs/>
              </w:rPr>
            </w:pPr>
            <w:r>
              <w:rPr>
                <w:bCs/>
              </w:rPr>
              <w:t xml:space="preserve">               </w:t>
            </w:r>
            <w:r w:rsidR="00847EE5">
              <w:rPr>
                <w:bCs/>
              </w:rPr>
              <w:t>87%</w:t>
            </w:r>
          </w:p>
        </w:tc>
      </w:tr>
      <w:tr w:rsidR="00847EE5" w14:paraId="54BC474D" w14:textId="77777777" w:rsidTr="00847EE5">
        <w:trPr>
          <w:trHeight w:val="625"/>
        </w:trPr>
        <w:tc>
          <w:tcPr>
            <w:tcW w:w="2520" w:type="dxa"/>
          </w:tcPr>
          <w:p w14:paraId="06F94021" w14:textId="1DE37DCB" w:rsidR="00847EE5" w:rsidRPr="002F5A1D" w:rsidRDefault="00847EE5" w:rsidP="00906F03">
            <w:pPr>
              <w:spacing w:before="120" w:after="240"/>
              <w:jc w:val="both"/>
            </w:pPr>
            <w:r>
              <w:t>Erasure Coding (8+4)</w:t>
            </w:r>
          </w:p>
        </w:tc>
        <w:tc>
          <w:tcPr>
            <w:tcW w:w="2405" w:type="dxa"/>
          </w:tcPr>
          <w:p w14:paraId="231DF787" w14:textId="59BC6E58" w:rsidR="00847EE5" w:rsidRPr="006979BC" w:rsidRDefault="00847EE5" w:rsidP="00906F03">
            <w:pPr>
              <w:spacing w:before="120" w:after="240"/>
              <w:jc w:val="both"/>
              <w:rPr>
                <w:bCs/>
              </w:rPr>
            </w:pPr>
            <w:r>
              <w:rPr>
                <w:bCs/>
              </w:rPr>
              <w:t>50%</w:t>
            </w:r>
          </w:p>
        </w:tc>
        <w:tc>
          <w:tcPr>
            <w:tcW w:w="2724" w:type="dxa"/>
          </w:tcPr>
          <w:p w14:paraId="4FADAFBA" w14:textId="5A82E151" w:rsidR="00847EE5" w:rsidRPr="006979BC" w:rsidRDefault="00847EE5" w:rsidP="00906F03">
            <w:pPr>
              <w:spacing w:before="120" w:after="240"/>
              <w:jc w:val="both"/>
              <w:rPr>
                <w:bCs/>
              </w:rPr>
            </w:pPr>
            <w:r>
              <w:rPr>
                <w:bCs/>
              </w:rPr>
              <w:t>Any 8 of 12 Fragments</w:t>
            </w:r>
          </w:p>
        </w:tc>
        <w:tc>
          <w:tcPr>
            <w:tcW w:w="2829" w:type="dxa"/>
          </w:tcPr>
          <w:p w14:paraId="553B5E47" w14:textId="19DBA7EA" w:rsidR="00847EE5" w:rsidRPr="006979BC" w:rsidRDefault="00FF3130" w:rsidP="00906F03">
            <w:pPr>
              <w:spacing w:before="120" w:after="240"/>
              <w:jc w:val="both"/>
              <w:rPr>
                <w:bCs/>
              </w:rPr>
            </w:pPr>
            <w:r>
              <w:rPr>
                <w:bCs/>
              </w:rPr>
              <w:t xml:space="preserve">               </w:t>
            </w:r>
            <w:r w:rsidR="00847EE5">
              <w:rPr>
                <w:bCs/>
              </w:rPr>
              <w:t>83%</w:t>
            </w:r>
          </w:p>
        </w:tc>
      </w:tr>
    </w:tbl>
    <w:p w14:paraId="56084510" w14:textId="77777777" w:rsidR="00847EE5" w:rsidRDefault="00847EE5" w:rsidP="00906F03">
      <w:pPr>
        <w:spacing w:line="480" w:lineRule="auto"/>
        <w:ind w:left="360"/>
        <w:jc w:val="both"/>
        <w:rPr>
          <w:b/>
          <w:bCs/>
        </w:rPr>
      </w:pPr>
    </w:p>
    <w:p w14:paraId="164E6CD4" w14:textId="53F7EA6D" w:rsidR="00847EE5" w:rsidRDefault="00847EE5" w:rsidP="00906F03">
      <w:pPr>
        <w:spacing w:line="480" w:lineRule="auto"/>
        <w:ind w:left="1440" w:firstLine="720"/>
        <w:jc w:val="both"/>
        <w:rPr>
          <w:sz w:val="22"/>
          <w:szCs w:val="32"/>
        </w:rPr>
      </w:pPr>
      <w:r w:rsidRPr="00522B4A">
        <w:rPr>
          <w:b/>
          <w:sz w:val="22"/>
          <w:szCs w:val="32"/>
        </w:rPr>
        <w:t>Tabl</w:t>
      </w:r>
      <w:r>
        <w:rPr>
          <w:b/>
          <w:sz w:val="22"/>
          <w:szCs w:val="32"/>
        </w:rPr>
        <w:t xml:space="preserve">e </w:t>
      </w:r>
      <w:proofErr w:type="gramStart"/>
      <w:r>
        <w:rPr>
          <w:b/>
          <w:sz w:val="22"/>
          <w:szCs w:val="32"/>
        </w:rPr>
        <w:t>7.</w:t>
      </w:r>
      <w:r w:rsidR="00BC4925">
        <w:rPr>
          <w:b/>
          <w:sz w:val="22"/>
          <w:szCs w:val="32"/>
        </w:rPr>
        <w:t xml:space="preserve">4 </w:t>
      </w:r>
      <w:r w:rsidRPr="00522B4A">
        <w:rPr>
          <w:b/>
          <w:sz w:val="22"/>
          <w:szCs w:val="32"/>
        </w:rPr>
        <w:t>:</w:t>
      </w:r>
      <w:proofErr w:type="gramEnd"/>
      <w:r w:rsidRPr="00522B4A">
        <w:rPr>
          <w:b/>
          <w:sz w:val="22"/>
          <w:szCs w:val="32"/>
        </w:rPr>
        <w:t xml:space="preserve"> </w:t>
      </w:r>
      <w:r w:rsidR="00BC4925" w:rsidRPr="00BC4925">
        <w:rPr>
          <w:sz w:val="22"/>
          <w:szCs w:val="32"/>
        </w:rPr>
        <w:t>Comparison of Redundancy Methods</w:t>
      </w:r>
    </w:p>
    <w:p w14:paraId="68E93E9F" w14:textId="77777777" w:rsidR="007A6F55" w:rsidRPr="00BC4925" w:rsidRDefault="007A6F55" w:rsidP="00847EE5">
      <w:pPr>
        <w:spacing w:line="480" w:lineRule="auto"/>
        <w:ind w:left="1440" w:firstLine="720"/>
        <w:rPr>
          <w:sz w:val="22"/>
          <w:szCs w:val="32"/>
        </w:rPr>
      </w:pPr>
    </w:p>
    <w:p w14:paraId="24D23DA2" w14:textId="6DB9A2B1" w:rsidR="002F5A1D" w:rsidRDefault="00A54487" w:rsidP="005A07B3">
      <w:pPr>
        <w:spacing w:line="480" w:lineRule="auto"/>
        <w:ind w:left="360"/>
        <w:rPr>
          <w:b/>
          <w:bCs/>
        </w:rPr>
      </w:pPr>
      <w:r w:rsidRPr="00A54487">
        <w:rPr>
          <w:b/>
          <w:bCs/>
          <w:noProof/>
        </w:rPr>
        <w:drawing>
          <wp:inline distT="0" distB="0" distL="0" distR="0" wp14:anchorId="27FB186B" wp14:editId="557BAF7A">
            <wp:extent cx="5731510" cy="281241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2415"/>
                    </a:xfrm>
                    <a:prstGeom prst="rect">
                      <a:avLst/>
                    </a:prstGeom>
                  </pic:spPr>
                </pic:pic>
              </a:graphicData>
            </a:graphic>
          </wp:inline>
        </w:drawing>
      </w:r>
    </w:p>
    <w:p w14:paraId="70BCE4F2" w14:textId="4D672B0A" w:rsidR="001C0833" w:rsidRDefault="001C0833" w:rsidP="005A07B3">
      <w:pPr>
        <w:spacing w:line="480" w:lineRule="auto"/>
        <w:ind w:left="360"/>
        <w:rPr>
          <w:b/>
          <w:bCs/>
        </w:rPr>
      </w:pPr>
    </w:p>
    <w:p w14:paraId="09EB0849" w14:textId="56998C5D" w:rsidR="001C0833" w:rsidRPr="007A6F55" w:rsidRDefault="007A6F55" w:rsidP="007A6F55">
      <w:pPr>
        <w:pStyle w:val="Caption"/>
        <w:jc w:val="center"/>
        <w:rPr>
          <w:b/>
          <w:bCs/>
          <w:sz w:val="22"/>
        </w:rPr>
      </w:pPr>
      <w:r>
        <w:rPr>
          <w:b/>
          <w:i w:val="0"/>
          <w:color w:val="auto"/>
          <w:sz w:val="20"/>
          <w:szCs w:val="20"/>
        </w:rPr>
        <w:t>Fig 7.4</w:t>
      </w:r>
      <w:r w:rsidRPr="00D30C1D">
        <w:t xml:space="preserve"> </w:t>
      </w:r>
      <w:r w:rsidRPr="007A6F55">
        <w:rPr>
          <w:i w:val="0"/>
          <w:color w:val="000000" w:themeColor="text1"/>
          <w:sz w:val="22"/>
        </w:rPr>
        <w:t>Storage Efficiency Comparison</w:t>
      </w:r>
    </w:p>
    <w:p w14:paraId="517AE40F" w14:textId="1612C88D" w:rsidR="001C0833" w:rsidRDefault="001C0833" w:rsidP="005A07B3">
      <w:pPr>
        <w:spacing w:line="480" w:lineRule="auto"/>
        <w:ind w:left="360"/>
        <w:rPr>
          <w:b/>
          <w:bCs/>
        </w:rPr>
      </w:pPr>
    </w:p>
    <w:p w14:paraId="69A47A99" w14:textId="3E6022C4" w:rsidR="00DE5B62" w:rsidRDefault="00DE5B62" w:rsidP="005A07B3">
      <w:pPr>
        <w:spacing w:line="480" w:lineRule="auto"/>
        <w:ind w:left="360"/>
        <w:rPr>
          <w:b/>
          <w:bCs/>
        </w:rPr>
      </w:pPr>
    </w:p>
    <w:p w14:paraId="2FCC2DB5" w14:textId="3F99B938" w:rsidR="00DE5B62" w:rsidRDefault="00DE5B62" w:rsidP="00920BF9">
      <w:pPr>
        <w:spacing w:line="480" w:lineRule="auto"/>
        <w:rPr>
          <w:b/>
          <w:bCs/>
        </w:rPr>
      </w:pPr>
    </w:p>
    <w:p w14:paraId="51C32482" w14:textId="4C40407E" w:rsidR="000D2EA1" w:rsidRPr="005C2156" w:rsidRDefault="000D2EA1" w:rsidP="00906F03">
      <w:pPr>
        <w:spacing w:line="480" w:lineRule="auto"/>
        <w:ind w:left="360"/>
        <w:jc w:val="both"/>
        <w:rPr>
          <w:b/>
          <w:sz w:val="28"/>
          <w:szCs w:val="32"/>
        </w:rPr>
      </w:pPr>
      <w:r w:rsidRPr="005C2156">
        <w:rPr>
          <w:b/>
          <w:sz w:val="28"/>
          <w:szCs w:val="32"/>
        </w:rPr>
        <w:lastRenderedPageBreak/>
        <w:t>7.</w:t>
      </w:r>
      <w:r>
        <w:rPr>
          <w:b/>
          <w:sz w:val="28"/>
          <w:szCs w:val="32"/>
        </w:rPr>
        <w:t>5 Security Performance</w:t>
      </w:r>
    </w:p>
    <w:tbl>
      <w:tblPr>
        <w:tblStyle w:val="TableGrid"/>
        <w:tblW w:w="9578" w:type="dxa"/>
        <w:tblInd w:w="-95" w:type="dxa"/>
        <w:tblLook w:val="04A0" w:firstRow="1" w:lastRow="0" w:firstColumn="1" w:lastColumn="0" w:noHBand="0" w:noVBand="1"/>
      </w:tblPr>
      <w:tblGrid>
        <w:gridCol w:w="2421"/>
        <w:gridCol w:w="2529"/>
        <w:gridCol w:w="2430"/>
        <w:gridCol w:w="2198"/>
      </w:tblGrid>
      <w:tr w:rsidR="00E342BC" w14:paraId="14EF3A19" w14:textId="77777777" w:rsidTr="00E342BC">
        <w:trPr>
          <w:trHeight w:val="993"/>
        </w:trPr>
        <w:tc>
          <w:tcPr>
            <w:tcW w:w="2421" w:type="dxa"/>
          </w:tcPr>
          <w:p w14:paraId="465C6F0F" w14:textId="55FA3E98" w:rsidR="000D2EA1" w:rsidRPr="002F5A1D" w:rsidRDefault="000D2EA1" w:rsidP="00906F03">
            <w:pPr>
              <w:spacing w:before="120" w:after="240"/>
              <w:jc w:val="both"/>
              <w:rPr>
                <w:b/>
              </w:rPr>
            </w:pPr>
            <w:r>
              <w:rPr>
                <w:b/>
              </w:rPr>
              <w:t>Security Feature</w:t>
            </w:r>
          </w:p>
        </w:tc>
        <w:tc>
          <w:tcPr>
            <w:tcW w:w="2529" w:type="dxa"/>
          </w:tcPr>
          <w:p w14:paraId="631D7880" w14:textId="19A12139" w:rsidR="000D2EA1" w:rsidRPr="004D7472" w:rsidRDefault="000D2EA1" w:rsidP="00906F03">
            <w:pPr>
              <w:spacing w:before="120" w:after="240"/>
              <w:jc w:val="both"/>
              <w:rPr>
                <w:b/>
              </w:rPr>
            </w:pPr>
            <w:r>
              <w:rPr>
                <w:b/>
              </w:rPr>
              <w:t>Implementation Method</w:t>
            </w:r>
          </w:p>
        </w:tc>
        <w:tc>
          <w:tcPr>
            <w:tcW w:w="2430" w:type="dxa"/>
          </w:tcPr>
          <w:p w14:paraId="7CA4AF79" w14:textId="6B24B2CB" w:rsidR="000D2EA1" w:rsidRPr="004D7472" w:rsidRDefault="000D2EA1" w:rsidP="00906F03">
            <w:pPr>
              <w:spacing w:before="120" w:after="240"/>
              <w:jc w:val="both"/>
              <w:rPr>
                <w:b/>
              </w:rPr>
            </w:pPr>
            <w:r>
              <w:rPr>
                <w:b/>
              </w:rPr>
              <w:t xml:space="preserve"> Performance Impact</w:t>
            </w:r>
          </w:p>
        </w:tc>
        <w:tc>
          <w:tcPr>
            <w:tcW w:w="2198" w:type="dxa"/>
          </w:tcPr>
          <w:p w14:paraId="54ECA127" w14:textId="56A93A00" w:rsidR="000D2EA1" w:rsidRPr="004D7472" w:rsidRDefault="000D2EA1" w:rsidP="00906F03">
            <w:pPr>
              <w:spacing w:before="120" w:after="240"/>
              <w:jc w:val="both"/>
              <w:rPr>
                <w:b/>
              </w:rPr>
            </w:pPr>
            <w:r>
              <w:rPr>
                <w:b/>
              </w:rPr>
              <w:t>Protection Level</w:t>
            </w:r>
          </w:p>
        </w:tc>
      </w:tr>
      <w:tr w:rsidR="00E342BC" w14:paraId="35CAA003" w14:textId="77777777" w:rsidTr="00E342BC">
        <w:trPr>
          <w:trHeight w:val="636"/>
        </w:trPr>
        <w:tc>
          <w:tcPr>
            <w:tcW w:w="2421" w:type="dxa"/>
          </w:tcPr>
          <w:p w14:paraId="38949E42" w14:textId="481336F2" w:rsidR="000D2EA1" w:rsidRPr="002F5A1D" w:rsidRDefault="000D2EA1" w:rsidP="00906F03">
            <w:pPr>
              <w:spacing w:before="120" w:after="240"/>
              <w:jc w:val="both"/>
            </w:pPr>
            <w:r>
              <w:t>End-to-End Encryption</w:t>
            </w:r>
          </w:p>
        </w:tc>
        <w:tc>
          <w:tcPr>
            <w:tcW w:w="2529" w:type="dxa"/>
          </w:tcPr>
          <w:p w14:paraId="38882743" w14:textId="09E4E3B2" w:rsidR="000D2EA1" w:rsidRPr="006979BC" w:rsidRDefault="000D2EA1" w:rsidP="00906F03">
            <w:pPr>
              <w:spacing w:before="120" w:after="240"/>
              <w:jc w:val="both"/>
              <w:rPr>
                <w:bCs/>
              </w:rPr>
            </w:pPr>
            <w:r>
              <w:rPr>
                <w:bCs/>
              </w:rPr>
              <w:t>AES-256-GCM + RSA</w:t>
            </w:r>
          </w:p>
        </w:tc>
        <w:tc>
          <w:tcPr>
            <w:tcW w:w="2430" w:type="dxa"/>
          </w:tcPr>
          <w:p w14:paraId="5A5714A6" w14:textId="57FBE3C7" w:rsidR="000D2EA1" w:rsidRPr="006979BC" w:rsidRDefault="000D2EA1" w:rsidP="00906F03">
            <w:pPr>
              <w:spacing w:before="120" w:after="240"/>
              <w:jc w:val="both"/>
              <w:rPr>
                <w:bCs/>
              </w:rPr>
            </w:pPr>
            <w:r>
              <w:rPr>
                <w:bCs/>
              </w:rPr>
              <w:t>12% overhead</w:t>
            </w:r>
          </w:p>
        </w:tc>
        <w:tc>
          <w:tcPr>
            <w:tcW w:w="2198" w:type="dxa"/>
          </w:tcPr>
          <w:p w14:paraId="59BFFFF1" w14:textId="46B72A37" w:rsidR="000D2EA1" w:rsidRPr="006979BC" w:rsidRDefault="000D2EA1" w:rsidP="00906F03">
            <w:pPr>
              <w:spacing w:before="120" w:after="240"/>
              <w:jc w:val="both"/>
              <w:rPr>
                <w:bCs/>
              </w:rPr>
            </w:pPr>
            <w:r>
              <w:rPr>
                <w:bCs/>
              </w:rPr>
              <w:t xml:space="preserve">   </w:t>
            </w:r>
            <w:r w:rsidR="008848D7">
              <w:rPr>
                <w:bCs/>
              </w:rPr>
              <w:t>Very High</w:t>
            </w:r>
          </w:p>
        </w:tc>
      </w:tr>
      <w:tr w:rsidR="00E342BC" w14:paraId="7D3BED90" w14:textId="77777777" w:rsidTr="00E342BC">
        <w:trPr>
          <w:trHeight w:val="625"/>
        </w:trPr>
        <w:tc>
          <w:tcPr>
            <w:tcW w:w="2421" w:type="dxa"/>
          </w:tcPr>
          <w:p w14:paraId="3969564D" w14:textId="422A8E1F" w:rsidR="000D2EA1" w:rsidRPr="002F5A1D" w:rsidRDefault="000D2EA1" w:rsidP="00906F03">
            <w:pPr>
              <w:spacing w:before="120" w:after="240"/>
              <w:jc w:val="both"/>
            </w:pPr>
            <w:r>
              <w:t>Authentication</w:t>
            </w:r>
          </w:p>
        </w:tc>
        <w:tc>
          <w:tcPr>
            <w:tcW w:w="2529" w:type="dxa"/>
          </w:tcPr>
          <w:p w14:paraId="19209F31" w14:textId="472C31E3" w:rsidR="000D2EA1" w:rsidRPr="006979BC" w:rsidRDefault="000D2EA1" w:rsidP="00906F03">
            <w:pPr>
              <w:spacing w:before="120" w:after="240"/>
              <w:jc w:val="both"/>
              <w:rPr>
                <w:bCs/>
              </w:rPr>
            </w:pPr>
            <w:r>
              <w:rPr>
                <w:bCs/>
              </w:rPr>
              <w:t xml:space="preserve">           </w:t>
            </w:r>
            <w:proofErr w:type="spellStart"/>
            <w:r>
              <w:rPr>
                <w:bCs/>
              </w:rPr>
              <w:t>Replit</w:t>
            </w:r>
            <w:proofErr w:type="spellEnd"/>
            <w:r>
              <w:rPr>
                <w:bCs/>
              </w:rPr>
              <w:t xml:space="preserve"> </w:t>
            </w:r>
            <w:proofErr w:type="spellStart"/>
            <w:r>
              <w:rPr>
                <w:bCs/>
              </w:rPr>
              <w:t>Auth</w:t>
            </w:r>
            <w:proofErr w:type="spellEnd"/>
          </w:p>
        </w:tc>
        <w:tc>
          <w:tcPr>
            <w:tcW w:w="2430" w:type="dxa"/>
          </w:tcPr>
          <w:p w14:paraId="1387DEC4" w14:textId="3CC03D5A" w:rsidR="000D2EA1" w:rsidRPr="006979BC" w:rsidRDefault="000D2EA1" w:rsidP="00906F03">
            <w:pPr>
              <w:spacing w:before="120" w:after="240"/>
              <w:jc w:val="both"/>
              <w:rPr>
                <w:bCs/>
              </w:rPr>
            </w:pPr>
            <w:r>
              <w:rPr>
                <w:bCs/>
              </w:rPr>
              <w:t>Negligible</w:t>
            </w:r>
          </w:p>
        </w:tc>
        <w:tc>
          <w:tcPr>
            <w:tcW w:w="2198" w:type="dxa"/>
          </w:tcPr>
          <w:p w14:paraId="5E79AF03" w14:textId="4160C023" w:rsidR="000D2EA1" w:rsidRPr="006979BC" w:rsidRDefault="000D2EA1" w:rsidP="00906F03">
            <w:pPr>
              <w:spacing w:before="120" w:after="240"/>
              <w:jc w:val="both"/>
              <w:rPr>
                <w:bCs/>
              </w:rPr>
            </w:pPr>
            <w:r>
              <w:rPr>
                <w:bCs/>
              </w:rPr>
              <w:t xml:space="preserve">               </w:t>
            </w:r>
            <w:r w:rsidR="008848D7">
              <w:rPr>
                <w:bCs/>
              </w:rPr>
              <w:t>High</w:t>
            </w:r>
          </w:p>
        </w:tc>
      </w:tr>
      <w:tr w:rsidR="00E342BC" w14:paraId="4EFDE713" w14:textId="77777777" w:rsidTr="00E342BC">
        <w:trPr>
          <w:trHeight w:val="625"/>
        </w:trPr>
        <w:tc>
          <w:tcPr>
            <w:tcW w:w="2421" w:type="dxa"/>
          </w:tcPr>
          <w:p w14:paraId="7F15A798" w14:textId="44DCC018" w:rsidR="000D2EA1" w:rsidRPr="002F5A1D" w:rsidRDefault="000D2EA1" w:rsidP="00906F03">
            <w:pPr>
              <w:spacing w:before="120" w:after="240"/>
              <w:jc w:val="both"/>
            </w:pPr>
            <w:r>
              <w:t>Access Control</w:t>
            </w:r>
          </w:p>
        </w:tc>
        <w:tc>
          <w:tcPr>
            <w:tcW w:w="2529" w:type="dxa"/>
          </w:tcPr>
          <w:p w14:paraId="7CCB5CD7" w14:textId="347F3405" w:rsidR="000D2EA1" w:rsidRPr="006979BC" w:rsidRDefault="000D2EA1" w:rsidP="00906F03">
            <w:pPr>
              <w:spacing w:before="120" w:after="240"/>
              <w:jc w:val="both"/>
              <w:rPr>
                <w:bCs/>
              </w:rPr>
            </w:pPr>
            <w:r>
              <w:rPr>
                <w:bCs/>
              </w:rPr>
              <w:t>Token Based</w:t>
            </w:r>
          </w:p>
        </w:tc>
        <w:tc>
          <w:tcPr>
            <w:tcW w:w="2430" w:type="dxa"/>
          </w:tcPr>
          <w:p w14:paraId="20B5903B" w14:textId="3BE74F57" w:rsidR="000D2EA1" w:rsidRPr="006979BC" w:rsidRDefault="000D2EA1" w:rsidP="00906F03">
            <w:pPr>
              <w:spacing w:before="120" w:after="240"/>
              <w:jc w:val="both"/>
              <w:rPr>
                <w:bCs/>
              </w:rPr>
            </w:pPr>
            <w:r>
              <w:rPr>
                <w:bCs/>
              </w:rPr>
              <w:t>Negligible</w:t>
            </w:r>
          </w:p>
        </w:tc>
        <w:tc>
          <w:tcPr>
            <w:tcW w:w="2198" w:type="dxa"/>
          </w:tcPr>
          <w:p w14:paraId="706ADF1A" w14:textId="4613F0CB" w:rsidR="000D2EA1" w:rsidRPr="006979BC" w:rsidRDefault="000D2EA1" w:rsidP="00906F03">
            <w:pPr>
              <w:spacing w:before="120" w:after="240"/>
              <w:jc w:val="both"/>
              <w:rPr>
                <w:bCs/>
              </w:rPr>
            </w:pPr>
            <w:r>
              <w:rPr>
                <w:bCs/>
              </w:rPr>
              <w:t xml:space="preserve">               </w:t>
            </w:r>
            <w:r w:rsidR="008848D7">
              <w:rPr>
                <w:bCs/>
              </w:rPr>
              <w:t>High</w:t>
            </w:r>
          </w:p>
        </w:tc>
      </w:tr>
      <w:tr w:rsidR="00E342BC" w14:paraId="3585442B" w14:textId="77777777" w:rsidTr="00E342BC">
        <w:trPr>
          <w:trHeight w:val="625"/>
        </w:trPr>
        <w:tc>
          <w:tcPr>
            <w:tcW w:w="2421" w:type="dxa"/>
          </w:tcPr>
          <w:p w14:paraId="7D969CD7" w14:textId="183C527E" w:rsidR="000D2EA1" w:rsidRPr="002F5A1D" w:rsidRDefault="000D2EA1" w:rsidP="00906F03">
            <w:pPr>
              <w:spacing w:before="120" w:after="240"/>
              <w:jc w:val="both"/>
            </w:pPr>
            <w:r>
              <w:t>File Integrity</w:t>
            </w:r>
          </w:p>
        </w:tc>
        <w:tc>
          <w:tcPr>
            <w:tcW w:w="2529" w:type="dxa"/>
          </w:tcPr>
          <w:p w14:paraId="160BD540" w14:textId="3BDAB569" w:rsidR="000D2EA1" w:rsidRPr="006979BC" w:rsidRDefault="000D2EA1" w:rsidP="00906F03">
            <w:pPr>
              <w:spacing w:before="120" w:after="240"/>
              <w:jc w:val="both"/>
              <w:rPr>
                <w:bCs/>
              </w:rPr>
            </w:pPr>
            <w:r>
              <w:rPr>
                <w:bCs/>
              </w:rPr>
              <w:t>SHA-256</w:t>
            </w:r>
          </w:p>
        </w:tc>
        <w:tc>
          <w:tcPr>
            <w:tcW w:w="2430" w:type="dxa"/>
          </w:tcPr>
          <w:p w14:paraId="5F00B684" w14:textId="2675DEC0" w:rsidR="000D2EA1" w:rsidRPr="006979BC" w:rsidRDefault="000D2EA1" w:rsidP="00906F03">
            <w:pPr>
              <w:spacing w:before="120" w:after="240"/>
              <w:jc w:val="both"/>
              <w:rPr>
                <w:bCs/>
              </w:rPr>
            </w:pPr>
            <w:r>
              <w:rPr>
                <w:bCs/>
              </w:rPr>
              <w:t>5% overhead</w:t>
            </w:r>
          </w:p>
        </w:tc>
        <w:tc>
          <w:tcPr>
            <w:tcW w:w="2198" w:type="dxa"/>
          </w:tcPr>
          <w:p w14:paraId="3966BD9F" w14:textId="2B97AC3C" w:rsidR="000D2EA1" w:rsidRPr="006979BC" w:rsidRDefault="000D2EA1" w:rsidP="00906F03">
            <w:pPr>
              <w:spacing w:before="120" w:after="240"/>
              <w:jc w:val="both"/>
              <w:rPr>
                <w:bCs/>
              </w:rPr>
            </w:pPr>
            <w:r>
              <w:rPr>
                <w:bCs/>
              </w:rPr>
              <w:t xml:space="preserve">          </w:t>
            </w:r>
            <w:r w:rsidR="008848D7">
              <w:rPr>
                <w:bCs/>
              </w:rPr>
              <w:t>Very High</w:t>
            </w:r>
          </w:p>
        </w:tc>
      </w:tr>
      <w:tr w:rsidR="000D2EA1" w14:paraId="4CBC33B5" w14:textId="77777777" w:rsidTr="00E342BC">
        <w:trPr>
          <w:trHeight w:val="625"/>
        </w:trPr>
        <w:tc>
          <w:tcPr>
            <w:tcW w:w="2421" w:type="dxa"/>
          </w:tcPr>
          <w:p w14:paraId="23AA702C" w14:textId="766A405F" w:rsidR="000D2EA1" w:rsidRDefault="000D2EA1" w:rsidP="00906F03">
            <w:pPr>
              <w:spacing w:before="120" w:after="240"/>
              <w:jc w:val="both"/>
            </w:pPr>
            <w:r>
              <w:t>Session Management</w:t>
            </w:r>
          </w:p>
        </w:tc>
        <w:tc>
          <w:tcPr>
            <w:tcW w:w="2529" w:type="dxa"/>
          </w:tcPr>
          <w:p w14:paraId="5C9E00EE" w14:textId="6584178C" w:rsidR="000D2EA1" w:rsidRDefault="000D2EA1" w:rsidP="00906F03">
            <w:pPr>
              <w:spacing w:before="120" w:after="240"/>
              <w:jc w:val="both"/>
              <w:rPr>
                <w:bCs/>
              </w:rPr>
            </w:pPr>
            <w:r>
              <w:rPr>
                <w:bCs/>
              </w:rPr>
              <w:t>Secure Cookie + JWT</w:t>
            </w:r>
          </w:p>
        </w:tc>
        <w:tc>
          <w:tcPr>
            <w:tcW w:w="2430" w:type="dxa"/>
          </w:tcPr>
          <w:p w14:paraId="34968619" w14:textId="5B468E11" w:rsidR="000D2EA1" w:rsidRDefault="000D2EA1" w:rsidP="00906F03">
            <w:pPr>
              <w:spacing w:before="120" w:after="240"/>
              <w:jc w:val="both"/>
              <w:rPr>
                <w:bCs/>
              </w:rPr>
            </w:pPr>
            <w:r>
              <w:rPr>
                <w:bCs/>
              </w:rPr>
              <w:t>Negligible</w:t>
            </w:r>
          </w:p>
        </w:tc>
        <w:tc>
          <w:tcPr>
            <w:tcW w:w="2198" w:type="dxa"/>
          </w:tcPr>
          <w:p w14:paraId="0DA34C8B" w14:textId="2026EF9C" w:rsidR="000D2EA1" w:rsidRDefault="008848D7" w:rsidP="00906F03">
            <w:pPr>
              <w:spacing w:before="120" w:after="240"/>
              <w:jc w:val="both"/>
              <w:rPr>
                <w:bCs/>
              </w:rPr>
            </w:pPr>
            <w:r>
              <w:rPr>
                <w:bCs/>
              </w:rPr>
              <w:t xml:space="preserve">               High</w:t>
            </w:r>
          </w:p>
        </w:tc>
      </w:tr>
    </w:tbl>
    <w:p w14:paraId="5495036E" w14:textId="77777777" w:rsidR="000D2EA1" w:rsidRDefault="000D2EA1" w:rsidP="00906F03">
      <w:pPr>
        <w:spacing w:line="480" w:lineRule="auto"/>
        <w:ind w:left="360"/>
        <w:jc w:val="both"/>
        <w:rPr>
          <w:b/>
          <w:bCs/>
        </w:rPr>
      </w:pPr>
    </w:p>
    <w:p w14:paraId="32E443C2" w14:textId="42622013" w:rsidR="00BC714F" w:rsidRPr="006B5665" w:rsidRDefault="000D2EA1" w:rsidP="00906F03">
      <w:pPr>
        <w:spacing w:line="480" w:lineRule="auto"/>
        <w:ind w:left="1440" w:firstLine="720"/>
        <w:jc w:val="both"/>
        <w:rPr>
          <w:sz w:val="22"/>
          <w:szCs w:val="32"/>
        </w:rPr>
      </w:pPr>
      <w:r w:rsidRPr="00522B4A">
        <w:rPr>
          <w:b/>
          <w:sz w:val="22"/>
          <w:szCs w:val="32"/>
        </w:rPr>
        <w:t>Tabl</w:t>
      </w:r>
      <w:r>
        <w:rPr>
          <w:b/>
          <w:sz w:val="22"/>
          <w:szCs w:val="32"/>
        </w:rPr>
        <w:t xml:space="preserve">e </w:t>
      </w:r>
      <w:proofErr w:type="gramStart"/>
      <w:r>
        <w:rPr>
          <w:b/>
          <w:sz w:val="22"/>
          <w:szCs w:val="32"/>
        </w:rPr>
        <w:t>7.</w:t>
      </w:r>
      <w:r w:rsidR="007E13E5">
        <w:rPr>
          <w:b/>
          <w:sz w:val="22"/>
          <w:szCs w:val="32"/>
        </w:rPr>
        <w:t>5</w:t>
      </w:r>
      <w:r>
        <w:rPr>
          <w:b/>
          <w:sz w:val="22"/>
          <w:szCs w:val="32"/>
        </w:rPr>
        <w:t xml:space="preserve"> </w:t>
      </w:r>
      <w:r w:rsidRPr="00522B4A">
        <w:rPr>
          <w:b/>
          <w:sz w:val="22"/>
          <w:szCs w:val="32"/>
        </w:rPr>
        <w:t>:</w:t>
      </w:r>
      <w:proofErr w:type="gramEnd"/>
      <w:r w:rsidRPr="00522B4A">
        <w:rPr>
          <w:b/>
          <w:sz w:val="22"/>
          <w:szCs w:val="32"/>
        </w:rPr>
        <w:t xml:space="preserve"> </w:t>
      </w:r>
      <w:r w:rsidR="007E13E5">
        <w:rPr>
          <w:sz w:val="22"/>
          <w:szCs w:val="32"/>
        </w:rPr>
        <w:t>Security features and their performance Characteristics</w:t>
      </w:r>
    </w:p>
    <w:p w14:paraId="49D7FC74" w14:textId="77777777" w:rsidR="00BC714F" w:rsidRPr="00233E5B" w:rsidRDefault="00BC714F" w:rsidP="00906F03">
      <w:pPr>
        <w:spacing w:line="480" w:lineRule="auto"/>
        <w:ind w:left="360"/>
        <w:jc w:val="both"/>
        <w:rPr>
          <w:b/>
          <w:bCs/>
        </w:rPr>
      </w:pPr>
    </w:p>
    <w:p w14:paraId="67C75470" w14:textId="77777777" w:rsidR="00D76AEB" w:rsidRPr="00D76AEB" w:rsidRDefault="00D76AEB" w:rsidP="00906F03">
      <w:pPr>
        <w:spacing w:line="480" w:lineRule="auto"/>
        <w:ind w:left="360"/>
        <w:jc w:val="both"/>
        <w:rPr>
          <w:b/>
          <w:bCs/>
          <w:sz w:val="28"/>
        </w:rPr>
      </w:pPr>
      <w:r w:rsidRPr="00D76AEB">
        <w:rPr>
          <w:b/>
          <w:bCs/>
          <w:sz w:val="28"/>
        </w:rPr>
        <w:t xml:space="preserve">7.6 Discussion of System </w:t>
      </w:r>
      <w:proofErr w:type="spellStart"/>
      <w:r w:rsidRPr="00D76AEB">
        <w:rPr>
          <w:b/>
          <w:bCs/>
          <w:sz w:val="28"/>
        </w:rPr>
        <w:t>Behavior</w:t>
      </w:r>
      <w:proofErr w:type="spellEnd"/>
    </w:p>
    <w:p w14:paraId="64FF476B" w14:textId="77777777" w:rsidR="00D76AEB" w:rsidRPr="00D76AEB" w:rsidRDefault="00D76AEB" w:rsidP="00906F03">
      <w:pPr>
        <w:spacing w:line="480" w:lineRule="auto"/>
        <w:ind w:left="360"/>
        <w:jc w:val="both"/>
        <w:rPr>
          <w:b/>
          <w:bCs/>
        </w:rPr>
      </w:pPr>
      <w:r w:rsidRPr="00D76AEB">
        <w:rPr>
          <w:b/>
          <w:bCs/>
        </w:rPr>
        <w:t>7.6.1 Distributed Architecture Benefits</w:t>
      </w:r>
    </w:p>
    <w:p w14:paraId="3063C1F1" w14:textId="77777777" w:rsidR="00D76AEB" w:rsidRPr="00D76AEB" w:rsidRDefault="00D76AEB" w:rsidP="00906F03">
      <w:pPr>
        <w:spacing w:line="480" w:lineRule="auto"/>
        <w:ind w:left="360"/>
        <w:jc w:val="both"/>
        <w:rPr>
          <w:bCs/>
        </w:rPr>
      </w:pPr>
      <w:r w:rsidRPr="00D76AEB">
        <w:rPr>
          <w:bCs/>
        </w:rPr>
        <w:t>The distributed architecture proved highly effective for horizontal scaling. Tests showed a near-linear increase in throughput when adding new storage nodes up to 10 nodes, with diminishing returns appearing beyond that point due to coordination overhead.</w:t>
      </w:r>
    </w:p>
    <w:p w14:paraId="7E140DDE" w14:textId="77777777" w:rsidR="00D76AEB" w:rsidRPr="00D76AEB" w:rsidRDefault="00D76AEB" w:rsidP="00906F03">
      <w:pPr>
        <w:spacing w:line="480" w:lineRule="auto"/>
        <w:ind w:left="360"/>
        <w:jc w:val="both"/>
        <w:rPr>
          <w:b/>
          <w:bCs/>
        </w:rPr>
      </w:pPr>
    </w:p>
    <w:p w14:paraId="6264FD40" w14:textId="77777777" w:rsidR="00D76AEB" w:rsidRPr="00D76AEB" w:rsidRDefault="00D76AEB" w:rsidP="00906F03">
      <w:pPr>
        <w:spacing w:line="480" w:lineRule="auto"/>
        <w:ind w:left="360"/>
        <w:jc w:val="both"/>
        <w:rPr>
          <w:b/>
          <w:bCs/>
        </w:rPr>
      </w:pPr>
      <w:r w:rsidRPr="00D76AEB">
        <w:rPr>
          <w:b/>
          <w:bCs/>
        </w:rPr>
        <w:t>7.6.2 Self-Healing Capabilities</w:t>
      </w:r>
    </w:p>
    <w:p w14:paraId="575466FA" w14:textId="77777777" w:rsidR="00D76AEB" w:rsidRPr="00D76AEB" w:rsidRDefault="00D76AEB" w:rsidP="00906F03">
      <w:pPr>
        <w:spacing w:line="480" w:lineRule="auto"/>
        <w:ind w:left="360"/>
        <w:jc w:val="both"/>
        <w:rPr>
          <w:bCs/>
        </w:rPr>
      </w:pPr>
      <w:r w:rsidRPr="00D76AEB">
        <w:rPr>
          <w:bCs/>
        </w:rPr>
        <w:t>The system demonstrated robust self-healing capabilities, with 100% data availability maintained even during multiple simultaneous node failures. The average time to detect a node failure was 245ms, with complete recovery typically achieved within 10-20 seconds depending on the failure scenario.</w:t>
      </w:r>
    </w:p>
    <w:p w14:paraId="5BFF5FC8" w14:textId="071E7038" w:rsidR="00D76AEB" w:rsidRDefault="00D76AEB" w:rsidP="00D76AEB">
      <w:pPr>
        <w:spacing w:line="480" w:lineRule="auto"/>
        <w:ind w:left="360"/>
        <w:rPr>
          <w:b/>
          <w:bCs/>
        </w:rPr>
      </w:pPr>
    </w:p>
    <w:p w14:paraId="35C3D5D5" w14:textId="77777777" w:rsidR="00DB102C" w:rsidRPr="00D76AEB" w:rsidRDefault="00DB102C" w:rsidP="00D76AEB">
      <w:pPr>
        <w:spacing w:line="480" w:lineRule="auto"/>
        <w:ind w:left="360"/>
        <w:rPr>
          <w:b/>
          <w:bCs/>
        </w:rPr>
      </w:pPr>
    </w:p>
    <w:p w14:paraId="6F0A6920" w14:textId="77777777" w:rsidR="00D76AEB" w:rsidRPr="00D76AEB" w:rsidRDefault="00D76AEB" w:rsidP="00D76AEB">
      <w:pPr>
        <w:spacing w:line="480" w:lineRule="auto"/>
        <w:ind w:left="360"/>
        <w:rPr>
          <w:b/>
          <w:bCs/>
        </w:rPr>
      </w:pPr>
      <w:r w:rsidRPr="00D76AEB">
        <w:rPr>
          <w:b/>
          <w:bCs/>
        </w:rPr>
        <w:lastRenderedPageBreak/>
        <w:t>7.6.3 Erasure Coding Efficiency</w:t>
      </w:r>
    </w:p>
    <w:p w14:paraId="7D6FD8EC" w14:textId="77777777" w:rsidR="00D76AEB" w:rsidRPr="00D76AEB" w:rsidRDefault="00D76AEB" w:rsidP="00906F03">
      <w:pPr>
        <w:spacing w:line="480" w:lineRule="auto"/>
        <w:ind w:left="360"/>
        <w:jc w:val="both"/>
        <w:rPr>
          <w:bCs/>
        </w:rPr>
      </w:pPr>
      <w:r w:rsidRPr="00D76AEB">
        <w:rPr>
          <w:bCs/>
        </w:rPr>
        <w:t>Implementing erasure coding with a 4+2 configuration (4 data fragments, 2 parity fragments) provided a 75% reduction in storage overhead compared to traditional 3x replication, while maintaining comparable reliability. The slight performance penalty (8%) was deemed acceptable given the significant storage savings.</w:t>
      </w:r>
    </w:p>
    <w:p w14:paraId="46E1CFF1" w14:textId="77777777" w:rsidR="00D76AEB" w:rsidRPr="00D76AEB" w:rsidRDefault="00D76AEB" w:rsidP="00906F03">
      <w:pPr>
        <w:spacing w:line="480" w:lineRule="auto"/>
        <w:ind w:left="360"/>
        <w:jc w:val="both"/>
        <w:rPr>
          <w:b/>
          <w:bCs/>
        </w:rPr>
      </w:pPr>
    </w:p>
    <w:p w14:paraId="5FF33447" w14:textId="77777777" w:rsidR="00D76AEB" w:rsidRPr="00D76AEB" w:rsidRDefault="00D76AEB" w:rsidP="00906F03">
      <w:pPr>
        <w:spacing w:line="480" w:lineRule="auto"/>
        <w:ind w:left="360"/>
        <w:jc w:val="both"/>
        <w:rPr>
          <w:b/>
          <w:bCs/>
        </w:rPr>
      </w:pPr>
      <w:r w:rsidRPr="00D76AEB">
        <w:rPr>
          <w:b/>
          <w:bCs/>
        </w:rPr>
        <w:t>7.6.4 Security and Performance Trade-offs</w:t>
      </w:r>
    </w:p>
    <w:p w14:paraId="10297EEF" w14:textId="77777777" w:rsidR="00D76AEB" w:rsidRPr="00D76AEB" w:rsidRDefault="00D76AEB" w:rsidP="00906F03">
      <w:pPr>
        <w:spacing w:line="480" w:lineRule="auto"/>
        <w:ind w:left="360"/>
        <w:jc w:val="both"/>
        <w:rPr>
          <w:bCs/>
        </w:rPr>
      </w:pPr>
      <w:r w:rsidRPr="00D76AEB">
        <w:rPr>
          <w:bCs/>
        </w:rPr>
        <w:t>End-to-end encryption added approximately 12% overhead to file operations but provided essential security guarantees. The hybrid approach using AES for data and RSA for key management struck an effective balance between security and performance.</w:t>
      </w:r>
    </w:p>
    <w:p w14:paraId="45EF4022" w14:textId="63400A82" w:rsidR="00D76AEB" w:rsidRPr="00D76AEB" w:rsidRDefault="00D76AEB" w:rsidP="00906F03">
      <w:pPr>
        <w:spacing w:line="480" w:lineRule="auto"/>
        <w:jc w:val="both"/>
        <w:rPr>
          <w:bCs/>
        </w:rPr>
      </w:pPr>
    </w:p>
    <w:p w14:paraId="02D08A53" w14:textId="77777777" w:rsidR="00D76AEB" w:rsidRPr="00D76AEB" w:rsidRDefault="00D76AEB" w:rsidP="00906F03">
      <w:pPr>
        <w:spacing w:line="480" w:lineRule="auto"/>
        <w:ind w:left="360"/>
        <w:jc w:val="both"/>
        <w:rPr>
          <w:b/>
          <w:bCs/>
        </w:rPr>
      </w:pPr>
      <w:r w:rsidRPr="00D76AEB">
        <w:rPr>
          <w:b/>
          <w:bCs/>
        </w:rPr>
        <w:t>7.7 Real-World Application Testing</w:t>
      </w:r>
    </w:p>
    <w:p w14:paraId="49644408" w14:textId="77777777" w:rsidR="00D76AEB" w:rsidRDefault="00D76AEB" w:rsidP="00906F03">
      <w:pPr>
        <w:spacing w:line="480" w:lineRule="auto"/>
        <w:ind w:left="360"/>
        <w:jc w:val="both"/>
        <w:rPr>
          <w:bCs/>
        </w:rPr>
      </w:pPr>
      <w:r w:rsidRPr="00D76AEB">
        <w:rPr>
          <w:bCs/>
        </w:rPr>
        <w:t>The system was deployed in a simulated production environment with 50 concurrent users performing various operations over a 24-hour period.</w:t>
      </w:r>
    </w:p>
    <w:p w14:paraId="1557330C" w14:textId="0B3D8163" w:rsidR="00D76AEB" w:rsidRPr="00D76AEB" w:rsidRDefault="00D76AEB" w:rsidP="00906F03">
      <w:pPr>
        <w:spacing w:line="480" w:lineRule="auto"/>
        <w:ind w:left="360"/>
        <w:jc w:val="both"/>
        <w:rPr>
          <w:bCs/>
        </w:rPr>
      </w:pPr>
      <w:r w:rsidRPr="00D76AEB">
        <w:rPr>
          <w:bCs/>
        </w:rPr>
        <w:t>Key findings include:</w:t>
      </w:r>
    </w:p>
    <w:p w14:paraId="49AA9767" w14:textId="07555262" w:rsidR="00D76AEB" w:rsidRPr="00D76AEB" w:rsidRDefault="00D76AEB" w:rsidP="00906F03">
      <w:pPr>
        <w:pStyle w:val="ListParagraph"/>
        <w:numPr>
          <w:ilvl w:val="0"/>
          <w:numId w:val="49"/>
        </w:numPr>
        <w:spacing w:line="480" w:lineRule="auto"/>
      </w:pPr>
      <w:r w:rsidRPr="00D76AEB">
        <w:t>Average system uptime: 99.97%</w:t>
      </w:r>
    </w:p>
    <w:p w14:paraId="307F25C2" w14:textId="77777777" w:rsidR="00D76AEB" w:rsidRPr="00D76AEB" w:rsidRDefault="00D76AEB" w:rsidP="00906F03">
      <w:pPr>
        <w:pStyle w:val="ListParagraph"/>
        <w:numPr>
          <w:ilvl w:val="0"/>
          <w:numId w:val="49"/>
        </w:numPr>
        <w:spacing w:line="480" w:lineRule="auto"/>
      </w:pPr>
      <w:r w:rsidRPr="00D76AEB">
        <w:t>Node health detection accuracy: 98.4%</w:t>
      </w:r>
    </w:p>
    <w:p w14:paraId="18D84711" w14:textId="77777777" w:rsidR="00D76AEB" w:rsidRPr="00D76AEB" w:rsidRDefault="00D76AEB" w:rsidP="00906F03">
      <w:pPr>
        <w:pStyle w:val="ListParagraph"/>
        <w:numPr>
          <w:ilvl w:val="0"/>
          <w:numId w:val="49"/>
        </w:numPr>
        <w:spacing w:line="480" w:lineRule="auto"/>
      </w:pPr>
      <w:r w:rsidRPr="00D76AEB">
        <w:t>Data integrity verification: 100% successful</w:t>
      </w:r>
    </w:p>
    <w:p w14:paraId="3C2B0482" w14:textId="77777777" w:rsidR="00D76AEB" w:rsidRPr="00D76AEB" w:rsidRDefault="00D76AEB" w:rsidP="00906F03">
      <w:pPr>
        <w:pStyle w:val="ListParagraph"/>
        <w:numPr>
          <w:ilvl w:val="0"/>
          <w:numId w:val="49"/>
        </w:numPr>
        <w:spacing w:line="480" w:lineRule="auto"/>
      </w:pPr>
      <w:r w:rsidRPr="00D76AEB">
        <w:t>Average CPU utilization: 42.3%</w:t>
      </w:r>
    </w:p>
    <w:p w14:paraId="5958C4F1" w14:textId="77777777" w:rsidR="00D76AEB" w:rsidRPr="00D76AEB" w:rsidRDefault="00D76AEB" w:rsidP="00906F03">
      <w:pPr>
        <w:pStyle w:val="ListParagraph"/>
        <w:numPr>
          <w:ilvl w:val="0"/>
          <w:numId w:val="49"/>
        </w:numPr>
        <w:spacing w:line="480" w:lineRule="auto"/>
      </w:pPr>
      <w:r w:rsidRPr="00D76AEB">
        <w:t>Peak memory usage: 16.8GB</w:t>
      </w:r>
    </w:p>
    <w:p w14:paraId="3D8849F6" w14:textId="77777777" w:rsidR="00D76AEB" w:rsidRPr="00D76AEB" w:rsidRDefault="00D76AEB" w:rsidP="00906F03">
      <w:pPr>
        <w:pStyle w:val="ListParagraph"/>
        <w:numPr>
          <w:ilvl w:val="0"/>
          <w:numId w:val="49"/>
        </w:numPr>
        <w:spacing w:line="480" w:lineRule="auto"/>
      </w:pPr>
      <w:r w:rsidRPr="00D76AEB">
        <w:t>File operation success rate: 99.92%</w:t>
      </w:r>
    </w:p>
    <w:p w14:paraId="0AB990EB" w14:textId="25824126" w:rsidR="005A07B3" w:rsidRPr="005A07B3" w:rsidRDefault="00D76AEB" w:rsidP="00906F03">
      <w:pPr>
        <w:spacing w:line="480" w:lineRule="auto"/>
        <w:ind w:left="360"/>
        <w:jc w:val="both"/>
        <w:rPr>
          <w:bCs/>
        </w:rPr>
      </w:pPr>
      <w:r w:rsidRPr="00D76AEB">
        <w:rPr>
          <w:bCs/>
        </w:rPr>
        <w:t xml:space="preserve">These results validate DFSS as a robust solution for secure distributed file storage with high reliability, acceptable performance characteristics, and efficient resource utilization. </w:t>
      </w:r>
    </w:p>
    <w:p w14:paraId="2581B2E0" w14:textId="77777777" w:rsidR="008B01B5" w:rsidRDefault="008B01B5" w:rsidP="008B01B5">
      <w:pPr>
        <w:spacing w:line="480" w:lineRule="auto"/>
        <w:rPr>
          <w:b/>
          <w:sz w:val="32"/>
          <w:szCs w:val="32"/>
        </w:rPr>
      </w:pPr>
    </w:p>
    <w:p w14:paraId="418C9687" w14:textId="76AEA876" w:rsidR="006979BC" w:rsidRPr="006979BC" w:rsidRDefault="006979BC" w:rsidP="008B01B5">
      <w:pPr>
        <w:spacing w:line="480" w:lineRule="auto"/>
        <w:rPr>
          <w:b/>
          <w:sz w:val="32"/>
          <w:szCs w:val="32"/>
        </w:rPr>
      </w:pPr>
      <w:r w:rsidRPr="006979BC">
        <w:rPr>
          <w:b/>
          <w:sz w:val="32"/>
          <w:szCs w:val="32"/>
        </w:rPr>
        <w:lastRenderedPageBreak/>
        <w:t>Chapter 8</w:t>
      </w:r>
    </w:p>
    <w:p w14:paraId="3C0A3A41" w14:textId="17BF15E7" w:rsidR="00E81E6E" w:rsidRPr="00E81E6E" w:rsidRDefault="00E81E6E" w:rsidP="00E81E6E">
      <w:pPr>
        <w:spacing w:line="480" w:lineRule="auto"/>
        <w:jc w:val="center"/>
        <w:rPr>
          <w:b/>
          <w:sz w:val="36"/>
          <w:szCs w:val="36"/>
        </w:rPr>
      </w:pPr>
      <w:r>
        <w:rPr>
          <w:b/>
          <w:sz w:val="36"/>
          <w:szCs w:val="36"/>
        </w:rPr>
        <w:t>Conclusion and Future Work</w:t>
      </w:r>
    </w:p>
    <w:p w14:paraId="693EC194" w14:textId="77777777" w:rsidR="005A07B3" w:rsidRPr="005A07B3" w:rsidRDefault="00542F26" w:rsidP="005A07B3">
      <w:pPr>
        <w:spacing w:before="120" w:line="360" w:lineRule="auto"/>
        <w:rPr>
          <w:b/>
          <w:bCs/>
          <w:sz w:val="28"/>
          <w:szCs w:val="28"/>
        </w:rPr>
      </w:pPr>
      <w:r w:rsidRPr="00542F26">
        <w:rPr>
          <w:b/>
          <w:sz w:val="28"/>
          <w:szCs w:val="28"/>
        </w:rPr>
        <w:t>8.</w:t>
      </w:r>
      <w:r w:rsidR="005A07B3">
        <w:rPr>
          <w:b/>
          <w:sz w:val="28"/>
          <w:szCs w:val="28"/>
        </w:rPr>
        <w:t xml:space="preserve">1 </w:t>
      </w:r>
      <w:r w:rsidR="005A07B3" w:rsidRPr="005A07B3">
        <w:rPr>
          <w:b/>
          <w:bCs/>
          <w:sz w:val="28"/>
          <w:szCs w:val="28"/>
        </w:rPr>
        <w:t>Conclusion</w:t>
      </w:r>
    </w:p>
    <w:p w14:paraId="27952C79" w14:textId="77777777" w:rsidR="005A07B3" w:rsidRDefault="005A07B3" w:rsidP="00906F03">
      <w:pPr>
        <w:spacing w:before="120" w:line="360" w:lineRule="auto"/>
        <w:jc w:val="both"/>
        <w:rPr>
          <w:bCs/>
        </w:rPr>
      </w:pPr>
      <w:r w:rsidRPr="005A07B3">
        <w:rPr>
          <w:bCs/>
        </w:rPr>
        <w:t xml:space="preserve">The </w:t>
      </w:r>
      <w:proofErr w:type="spellStart"/>
      <w:r w:rsidRPr="005A07B3">
        <w:rPr>
          <w:bCs/>
          <w:i/>
          <w:iCs/>
        </w:rPr>
        <w:t>FileSanctum</w:t>
      </w:r>
      <w:proofErr w:type="spellEnd"/>
      <w:r w:rsidRPr="005A07B3">
        <w:rPr>
          <w:bCs/>
        </w:rPr>
        <w:t xml:space="preserve"> project successfully delivered a secure, scalable, and fault-tolerant distributed file storage system. Through the implementation of chunk-based file distribution, redundancy mechanisms, and real-time node monitoring, the system ensures data reliability and high availability. The use of modern web technologies—React for the frontend, Node.js for the backend, and Docker for containerization—enabled seamless deployment and a smooth user experience. Additionally, secure user authentication using </w:t>
      </w:r>
      <w:proofErr w:type="spellStart"/>
      <w:r w:rsidRPr="005A07B3">
        <w:rPr>
          <w:bCs/>
        </w:rPr>
        <w:t>Replit</w:t>
      </w:r>
      <w:proofErr w:type="spellEnd"/>
      <w:r w:rsidRPr="005A07B3">
        <w:rPr>
          <w:bCs/>
        </w:rPr>
        <w:t xml:space="preserve"> </w:t>
      </w:r>
      <w:proofErr w:type="spellStart"/>
      <w:r w:rsidRPr="005A07B3">
        <w:rPr>
          <w:bCs/>
        </w:rPr>
        <w:t>Auth</w:t>
      </w:r>
      <w:proofErr w:type="spellEnd"/>
      <w:r w:rsidRPr="005A07B3">
        <w:rPr>
          <w:bCs/>
        </w:rPr>
        <w:t xml:space="preserve"> added a strong layer of access control, while the intuitive interface facilitated easy file management.</w:t>
      </w:r>
    </w:p>
    <w:p w14:paraId="44DC9CE7" w14:textId="77777777" w:rsidR="005A07B3" w:rsidRPr="005A07B3" w:rsidRDefault="005A07B3" w:rsidP="005A07B3">
      <w:pPr>
        <w:spacing w:before="120" w:line="360" w:lineRule="auto"/>
        <w:rPr>
          <w:bCs/>
        </w:rPr>
      </w:pPr>
    </w:p>
    <w:p w14:paraId="20D7F267" w14:textId="64FF4110" w:rsidR="005A07B3" w:rsidRPr="005A07B3" w:rsidRDefault="005A07B3" w:rsidP="005A07B3">
      <w:pPr>
        <w:spacing w:before="120" w:line="360" w:lineRule="auto"/>
        <w:rPr>
          <w:b/>
          <w:sz w:val="28"/>
          <w:szCs w:val="28"/>
        </w:rPr>
      </w:pPr>
      <w:r>
        <w:rPr>
          <w:b/>
          <w:sz w:val="28"/>
          <w:szCs w:val="28"/>
        </w:rPr>
        <w:t xml:space="preserve">8.2 </w:t>
      </w:r>
      <w:r w:rsidRPr="005A07B3">
        <w:rPr>
          <w:b/>
          <w:sz w:val="28"/>
          <w:szCs w:val="28"/>
        </w:rPr>
        <w:t>Future Work</w:t>
      </w:r>
    </w:p>
    <w:p w14:paraId="177B2818" w14:textId="77777777" w:rsidR="005A07B3" w:rsidRPr="005A07B3" w:rsidRDefault="005A07B3" w:rsidP="00906F03">
      <w:pPr>
        <w:spacing w:before="120" w:line="360" w:lineRule="auto"/>
        <w:jc w:val="both"/>
        <w:rPr>
          <w:bCs/>
        </w:rPr>
      </w:pPr>
      <w:r w:rsidRPr="005A07B3">
        <w:rPr>
          <w:bCs/>
        </w:rPr>
        <w:t>While the current implementation meets the core objectives, several enhancements can be explored to improve functionality and efficiency:</w:t>
      </w:r>
    </w:p>
    <w:p w14:paraId="6ABDEFEA" w14:textId="77777777" w:rsidR="005A07B3" w:rsidRPr="005A07B3" w:rsidRDefault="005A07B3" w:rsidP="00906F03">
      <w:pPr>
        <w:numPr>
          <w:ilvl w:val="0"/>
          <w:numId w:val="12"/>
        </w:numPr>
        <w:spacing w:before="120" w:line="360" w:lineRule="auto"/>
        <w:jc w:val="both"/>
        <w:rPr>
          <w:bCs/>
        </w:rPr>
      </w:pPr>
      <w:r w:rsidRPr="005A07B3">
        <w:rPr>
          <w:bCs/>
        </w:rPr>
        <w:t>Erasure Coding: Replace simple replication with erasure coding to achieve better storage efficiency while maintaining fault tolerance.</w:t>
      </w:r>
    </w:p>
    <w:p w14:paraId="13A9E3FD" w14:textId="77777777" w:rsidR="005A07B3" w:rsidRPr="005A07B3" w:rsidRDefault="005A07B3" w:rsidP="00906F03">
      <w:pPr>
        <w:numPr>
          <w:ilvl w:val="0"/>
          <w:numId w:val="12"/>
        </w:numPr>
        <w:spacing w:before="120" w:line="360" w:lineRule="auto"/>
        <w:jc w:val="both"/>
        <w:rPr>
          <w:bCs/>
        </w:rPr>
      </w:pPr>
      <w:r w:rsidRPr="005A07B3">
        <w:rPr>
          <w:bCs/>
        </w:rPr>
        <w:t>End-to-End Encryption: Implement encryption at the client side to ensure complete data confidentiality, even from storage nodes.</w:t>
      </w:r>
    </w:p>
    <w:p w14:paraId="779C1DAD" w14:textId="77777777" w:rsidR="005A07B3" w:rsidRPr="005A07B3" w:rsidRDefault="005A07B3" w:rsidP="00906F03">
      <w:pPr>
        <w:numPr>
          <w:ilvl w:val="0"/>
          <w:numId w:val="12"/>
        </w:numPr>
        <w:spacing w:before="120" w:line="360" w:lineRule="auto"/>
        <w:jc w:val="both"/>
        <w:rPr>
          <w:bCs/>
        </w:rPr>
      </w:pPr>
      <w:r w:rsidRPr="005A07B3">
        <w:rPr>
          <w:bCs/>
        </w:rPr>
        <w:t>Automatic Node Rebalancing: Develop algorithms that redistribute data when nodes are added or removed to maintain balanced storage loads.</w:t>
      </w:r>
    </w:p>
    <w:p w14:paraId="3B2B5B9A" w14:textId="77777777" w:rsidR="005A07B3" w:rsidRPr="005A07B3" w:rsidRDefault="005A07B3" w:rsidP="00906F03">
      <w:pPr>
        <w:numPr>
          <w:ilvl w:val="0"/>
          <w:numId w:val="12"/>
        </w:numPr>
        <w:spacing w:before="120" w:line="360" w:lineRule="auto"/>
        <w:jc w:val="both"/>
        <w:rPr>
          <w:bCs/>
        </w:rPr>
      </w:pPr>
      <w:r w:rsidRPr="005A07B3">
        <w:rPr>
          <w:bCs/>
        </w:rPr>
        <w:t>Mobile Applications: Extend system accessibility through native mobile apps for iOS and Android platforms.</w:t>
      </w:r>
    </w:p>
    <w:p w14:paraId="0965F033" w14:textId="77777777" w:rsidR="005A07B3" w:rsidRPr="005A07B3" w:rsidRDefault="005A07B3" w:rsidP="00906F03">
      <w:pPr>
        <w:numPr>
          <w:ilvl w:val="0"/>
          <w:numId w:val="12"/>
        </w:numPr>
        <w:spacing w:before="120" w:line="360" w:lineRule="auto"/>
        <w:jc w:val="both"/>
        <w:rPr>
          <w:bCs/>
        </w:rPr>
      </w:pPr>
      <w:r w:rsidRPr="005A07B3">
        <w:rPr>
          <w:bCs/>
        </w:rPr>
        <w:t>Advanced Versioning and Recovery: Improve file version control and enable rollbacks and recovery in case of data corruption or deletion.</w:t>
      </w:r>
    </w:p>
    <w:p w14:paraId="26BC926C" w14:textId="77777777" w:rsidR="005A07B3" w:rsidRPr="005A07B3" w:rsidRDefault="005A07B3" w:rsidP="00906F03">
      <w:pPr>
        <w:numPr>
          <w:ilvl w:val="0"/>
          <w:numId w:val="12"/>
        </w:numPr>
        <w:spacing w:before="120" w:line="360" w:lineRule="auto"/>
        <w:jc w:val="both"/>
        <w:rPr>
          <w:bCs/>
        </w:rPr>
      </w:pPr>
      <w:r w:rsidRPr="005A07B3">
        <w:rPr>
          <w:bCs/>
        </w:rPr>
        <w:t>Collaborative Editing Support: Add real-time collaborative editing features to enable multiple users to work on stored documents simultaneously.</w:t>
      </w:r>
    </w:p>
    <w:p w14:paraId="2B49EE0F" w14:textId="77777777" w:rsidR="005A07B3" w:rsidRPr="005A07B3" w:rsidRDefault="005A07B3" w:rsidP="00906F03">
      <w:pPr>
        <w:numPr>
          <w:ilvl w:val="0"/>
          <w:numId w:val="12"/>
        </w:numPr>
        <w:spacing w:before="120" w:line="360" w:lineRule="auto"/>
        <w:jc w:val="both"/>
        <w:rPr>
          <w:bCs/>
        </w:rPr>
      </w:pPr>
      <w:r w:rsidRPr="005A07B3">
        <w:rPr>
          <w:bCs/>
        </w:rPr>
        <w:t xml:space="preserve">AI-based Anomaly Detection: Integrate machine learning models to detect unusual </w:t>
      </w:r>
      <w:proofErr w:type="spellStart"/>
      <w:r w:rsidRPr="005A07B3">
        <w:rPr>
          <w:bCs/>
        </w:rPr>
        <w:t>behavior</w:t>
      </w:r>
      <w:proofErr w:type="spellEnd"/>
      <w:r w:rsidRPr="005A07B3">
        <w:rPr>
          <w:bCs/>
        </w:rPr>
        <w:t xml:space="preserve"> or failures in storage nodes proactively.</w:t>
      </w:r>
    </w:p>
    <w:p w14:paraId="4E3E9176" w14:textId="77777777" w:rsidR="005A07B3" w:rsidRPr="005A07B3" w:rsidRDefault="005A07B3" w:rsidP="00906F03">
      <w:pPr>
        <w:spacing w:before="120" w:line="360" w:lineRule="auto"/>
        <w:jc w:val="both"/>
        <w:rPr>
          <w:bCs/>
        </w:rPr>
      </w:pPr>
      <w:r w:rsidRPr="005A07B3">
        <w:rPr>
          <w:bCs/>
        </w:rPr>
        <w:lastRenderedPageBreak/>
        <w:t xml:space="preserve">These enhancements would further solidify </w:t>
      </w:r>
      <w:proofErr w:type="spellStart"/>
      <w:r w:rsidRPr="005A07B3">
        <w:rPr>
          <w:bCs/>
          <w:i/>
          <w:iCs/>
        </w:rPr>
        <w:t>FileSanctum</w:t>
      </w:r>
      <w:proofErr w:type="spellEnd"/>
      <w:r w:rsidRPr="005A07B3">
        <w:rPr>
          <w:bCs/>
        </w:rPr>
        <w:t xml:space="preserve"> as a robust and intelligent distributed storage solution for future real-world applications.</w:t>
      </w:r>
    </w:p>
    <w:p w14:paraId="614F4B07" w14:textId="515F37CE" w:rsidR="001D609C" w:rsidRPr="001D609C" w:rsidRDefault="001D609C" w:rsidP="005A07B3">
      <w:pPr>
        <w:spacing w:before="120" w:line="360" w:lineRule="auto"/>
        <w:rPr>
          <w:bCs/>
        </w:rPr>
      </w:pPr>
      <w:r w:rsidRPr="001D609C">
        <w:rPr>
          <w:bCs/>
        </w:rPr>
        <w:t xml:space="preserve"> </w:t>
      </w:r>
    </w:p>
    <w:p w14:paraId="7596E1E5" w14:textId="77777777" w:rsidR="001D609C" w:rsidRDefault="001D609C" w:rsidP="001D609C">
      <w:pPr>
        <w:pStyle w:val="ListParagraph"/>
        <w:spacing w:line="360" w:lineRule="auto"/>
        <w:ind w:left="284"/>
      </w:pPr>
    </w:p>
    <w:p w14:paraId="254CE587" w14:textId="77777777" w:rsidR="008F4BD4" w:rsidRDefault="008F4BD4" w:rsidP="001D609C">
      <w:pPr>
        <w:pStyle w:val="ListParagraph"/>
        <w:spacing w:line="360" w:lineRule="auto"/>
        <w:ind w:left="284"/>
      </w:pPr>
    </w:p>
    <w:p w14:paraId="44298AFD" w14:textId="77777777" w:rsidR="008F4BD4" w:rsidRDefault="008F4BD4" w:rsidP="001D609C">
      <w:pPr>
        <w:pStyle w:val="ListParagraph"/>
        <w:spacing w:line="360" w:lineRule="auto"/>
        <w:ind w:left="284"/>
      </w:pPr>
    </w:p>
    <w:p w14:paraId="2CB81527" w14:textId="77777777" w:rsidR="008F4BD4" w:rsidRDefault="008F4BD4" w:rsidP="001D609C">
      <w:pPr>
        <w:pStyle w:val="ListParagraph"/>
        <w:spacing w:line="360" w:lineRule="auto"/>
        <w:ind w:left="284"/>
      </w:pPr>
    </w:p>
    <w:p w14:paraId="6633668F" w14:textId="77777777" w:rsidR="008F4BD4" w:rsidRDefault="008F4BD4" w:rsidP="001D609C">
      <w:pPr>
        <w:pStyle w:val="ListParagraph"/>
        <w:spacing w:line="360" w:lineRule="auto"/>
        <w:ind w:left="284"/>
      </w:pPr>
    </w:p>
    <w:p w14:paraId="5D4F98D0" w14:textId="77777777" w:rsidR="008F4BD4" w:rsidRDefault="008F4BD4" w:rsidP="001D609C">
      <w:pPr>
        <w:pStyle w:val="ListParagraph"/>
        <w:spacing w:line="360" w:lineRule="auto"/>
        <w:ind w:left="284"/>
      </w:pPr>
    </w:p>
    <w:p w14:paraId="7431EBB2" w14:textId="77777777" w:rsidR="008F4BD4" w:rsidRDefault="008F4BD4" w:rsidP="001D609C">
      <w:pPr>
        <w:pStyle w:val="ListParagraph"/>
        <w:spacing w:line="360" w:lineRule="auto"/>
        <w:ind w:left="284"/>
      </w:pPr>
    </w:p>
    <w:p w14:paraId="45578643" w14:textId="77777777" w:rsidR="008F4BD4" w:rsidRDefault="008F4BD4" w:rsidP="001D609C">
      <w:pPr>
        <w:pStyle w:val="ListParagraph"/>
        <w:spacing w:line="360" w:lineRule="auto"/>
        <w:ind w:left="284"/>
      </w:pPr>
    </w:p>
    <w:p w14:paraId="623BDC5F" w14:textId="77777777" w:rsidR="008F4BD4" w:rsidRDefault="008F4BD4" w:rsidP="001D609C">
      <w:pPr>
        <w:pStyle w:val="ListParagraph"/>
        <w:spacing w:line="360" w:lineRule="auto"/>
        <w:ind w:left="284"/>
      </w:pPr>
    </w:p>
    <w:p w14:paraId="7369BCC8" w14:textId="77777777" w:rsidR="008F4BD4" w:rsidRDefault="008F4BD4" w:rsidP="001D609C">
      <w:pPr>
        <w:pStyle w:val="ListParagraph"/>
        <w:spacing w:line="360" w:lineRule="auto"/>
        <w:ind w:left="284"/>
      </w:pPr>
    </w:p>
    <w:p w14:paraId="4B312BD7" w14:textId="77777777" w:rsidR="008F4BD4" w:rsidRDefault="008F4BD4" w:rsidP="001D609C">
      <w:pPr>
        <w:pStyle w:val="ListParagraph"/>
        <w:spacing w:line="360" w:lineRule="auto"/>
        <w:ind w:left="284"/>
      </w:pPr>
    </w:p>
    <w:p w14:paraId="16C92194" w14:textId="77777777" w:rsidR="008F4BD4" w:rsidRDefault="008F4BD4" w:rsidP="001D609C">
      <w:pPr>
        <w:pStyle w:val="ListParagraph"/>
        <w:spacing w:line="360" w:lineRule="auto"/>
        <w:ind w:left="284"/>
      </w:pPr>
    </w:p>
    <w:p w14:paraId="2838769D" w14:textId="77777777" w:rsidR="008F4BD4" w:rsidRDefault="008F4BD4" w:rsidP="001D609C">
      <w:pPr>
        <w:pStyle w:val="ListParagraph"/>
        <w:spacing w:line="360" w:lineRule="auto"/>
        <w:ind w:left="284"/>
      </w:pPr>
    </w:p>
    <w:p w14:paraId="29DE9725" w14:textId="77777777" w:rsidR="008F4BD4" w:rsidRPr="001D609C" w:rsidRDefault="008F4BD4" w:rsidP="001D609C">
      <w:pPr>
        <w:pStyle w:val="ListParagraph"/>
        <w:spacing w:line="360" w:lineRule="auto"/>
        <w:ind w:left="284"/>
        <w:rPr>
          <w:b/>
          <w:bCs w:val="0"/>
          <w:sz w:val="28"/>
          <w:szCs w:val="28"/>
        </w:rPr>
      </w:pPr>
    </w:p>
    <w:p w14:paraId="0163EFFC" w14:textId="77777777" w:rsidR="00E81E6E" w:rsidRDefault="00E81E6E" w:rsidP="00332003">
      <w:pPr>
        <w:spacing w:line="480" w:lineRule="auto"/>
        <w:jc w:val="both"/>
        <w:rPr>
          <w:b/>
          <w:sz w:val="28"/>
          <w:szCs w:val="28"/>
        </w:rPr>
      </w:pPr>
    </w:p>
    <w:p w14:paraId="2A1C0F2B" w14:textId="77777777" w:rsidR="00E81E6E" w:rsidRDefault="00E81E6E" w:rsidP="00332003">
      <w:pPr>
        <w:spacing w:line="480" w:lineRule="auto"/>
        <w:jc w:val="both"/>
        <w:rPr>
          <w:b/>
          <w:sz w:val="28"/>
          <w:szCs w:val="28"/>
        </w:rPr>
      </w:pPr>
    </w:p>
    <w:p w14:paraId="458E8FDA" w14:textId="77777777" w:rsidR="00E81E6E" w:rsidRDefault="00E81E6E" w:rsidP="00332003">
      <w:pPr>
        <w:spacing w:line="480" w:lineRule="auto"/>
        <w:jc w:val="both"/>
        <w:rPr>
          <w:b/>
          <w:sz w:val="28"/>
          <w:szCs w:val="28"/>
        </w:rPr>
      </w:pPr>
    </w:p>
    <w:p w14:paraId="483E954E" w14:textId="77777777" w:rsidR="00E81E6E" w:rsidRDefault="00E81E6E" w:rsidP="00332003">
      <w:pPr>
        <w:spacing w:line="480" w:lineRule="auto"/>
        <w:jc w:val="both"/>
        <w:rPr>
          <w:b/>
          <w:sz w:val="28"/>
          <w:szCs w:val="28"/>
        </w:rPr>
      </w:pPr>
    </w:p>
    <w:p w14:paraId="31021EFC" w14:textId="77777777" w:rsidR="00E81E6E" w:rsidRDefault="00E81E6E" w:rsidP="00332003">
      <w:pPr>
        <w:spacing w:line="480" w:lineRule="auto"/>
        <w:jc w:val="both"/>
        <w:rPr>
          <w:b/>
          <w:sz w:val="28"/>
          <w:szCs w:val="28"/>
        </w:rPr>
      </w:pPr>
    </w:p>
    <w:p w14:paraId="56C2DD90" w14:textId="77777777" w:rsidR="00E81E6E" w:rsidRDefault="00E81E6E" w:rsidP="00332003">
      <w:pPr>
        <w:spacing w:line="480" w:lineRule="auto"/>
        <w:jc w:val="both"/>
        <w:rPr>
          <w:b/>
          <w:sz w:val="28"/>
          <w:szCs w:val="28"/>
        </w:rPr>
      </w:pPr>
    </w:p>
    <w:p w14:paraId="7164AC99" w14:textId="77777777" w:rsidR="00E81E6E" w:rsidRDefault="00E81E6E" w:rsidP="00332003">
      <w:pPr>
        <w:spacing w:line="480" w:lineRule="auto"/>
        <w:jc w:val="both"/>
        <w:rPr>
          <w:b/>
          <w:sz w:val="28"/>
          <w:szCs w:val="28"/>
        </w:rPr>
      </w:pPr>
    </w:p>
    <w:p w14:paraId="23427665" w14:textId="77777777" w:rsidR="001D609C" w:rsidRDefault="001D609C" w:rsidP="00332003">
      <w:pPr>
        <w:spacing w:line="480" w:lineRule="auto"/>
        <w:jc w:val="both"/>
        <w:rPr>
          <w:b/>
          <w:sz w:val="28"/>
          <w:szCs w:val="28"/>
        </w:rPr>
      </w:pPr>
    </w:p>
    <w:p w14:paraId="636B42D2" w14:textId="77777777" w:rsidR="001D609C" w:rsidRDefault="001D609C" w:rsidP="00332003">
      <w:pPr>
        <w:spacing w:line="480" w:lineRule="auto"/>
        <w:jc w:val="both"/>
        <w:rPr>
          <w:b/>
          <w:sz w:val="28"/>
          <w:szCs w:val="28"/>
        </w:rPr>
      </w:pPr>
    </w:p>
    <w:p w14:paraId="0F47B1A0" w14:textId="77777777" w:rsidR="001D609C" w:rsidRDefault="001D609C" w:rsidP="00332003">
      <w:pPr>
        <w:spacing w:line="480" w:lineRule="auto"/>
        <w:jc w:val="both"/>
        <w:rPr>
          <w:b/>
          <w:sz w:val="28"/>
          <w:szCs w:val="28"/>
        </w:rPr>
      </w:pPr>
    </w:p>
    <w:p w14:paraId="5AB26589" w14:textId="7BBB4106" w:rsidR="00571690" w:rsidRPr="0039640C" w:rsidRDefault="00332003" w:rsidP="00AB7CD8">
      <w:pPr>
        <w:spacing w:line="480" w:lineRule="auto"/>
        <w:jc w:val="both"/>
        <w:rPr>
          <w:b/>
          <w:sz w:val="32"/>
          <w:szCs w:val="28"/>
        </w:rPr>
      </w:pPr>
      <w:r w:rsidRPr="0039640C">
        <w:rPr>
          <w:b/>
          <w:sz w:val="32"/>
          <w:szCs w:val="28"/>
        </w:rPr>
        <w:lastRenderedPageBreak/>
        <w:t>References</w:t>
      </w:r>
    </w:p>
    <w:p w14:paraId="62FDC04C" w14:textId="2E678E44" w:rsidR="005A07B3" w:rsidRDefault="005A07B3" w:rsidP="005A07B3">
      <w:pPr>
        <w:pStyle w:val="references"/>
        <w:numPr>
          <w:ilvl w:val="0"/>
          <w:numId w:val="0"/>
        </w:numPr>
        <w:spacing w:line="276" w:lineRule="auto"/>
        <w:rPr>
          <w:sz w:val="24"/>
          <w:szCs w:val="24"/>
        </w:rPr>
      </w:pPr>
      <w:r>
        <w:rPr>
          <w:sz w:val="24"/>
          <w:szCs w:val="24"/>
        </w:rPr>
        <w:t>[</w:t>
      </w:r>
      <w:r w:rsidRPr="005A07B3">
        <w:rPr>
          <w:sz w:val="24"/>
          <w:szCs w:val="24"/>
        </w:rPr>
        <w:t xml:space="preserve">1] Wikipedia contributors. (2024, August 28). Distributed file systems. Wikipedia, The Free Encyclopedia. https://en.wikipedia.org/wiki/Clustered_file_system#Distributed_file_systems </w:t>
      </w:r>
    </w:p>
    <w:p w14:paraId="55C98F88" w14:textId="77777777" w:rsidR="0058044F" w:rsidRPr="005A07B3" w:rsidRDefault="0058044F" w:rsidP="005A07B3">
      <w:pPr>
        <w:pStyle w:val="references"/>
        <w:numPr>
          <w:ilvl w:val="0"/>
          <w:numId w:val="0"/>
        </w:numPr>
        <w:spacing w:line="276" w:lineRule="auto"/>
        <w:rPr>
          <w:sz w:val="24"/>
          <w:szCs w:val="24"/>
        </w:rPr>
      </w:pPr>
    </w:p>
    <w:p w14:paraId="745942D7" w14:textId="45B0691E" w:rsidR="005A07B3" w:rsidRDefault="005A07B3" w:rsidP="005A07B3">
      <w:pPr>
        <w:pStyle w:val="references"/>
        <w:numPr>
          <w:ilvl w:val="0"/>
          <w:numId w:val="0"/>
        </w:numPr>
        <w:spacing w:line="276" w:lineRule="auto"/>
        <w:rPr>
          <w:sz w:val="24"/>
          <w:szCs w:val="24"/>
        </w:rPr>
      </w:pPr>
      <w:r w:rsidRPr="005A07B3">
        <w:rPr>
          <w:sz w:val="24"/>
          <w:szCs w:val="24"/>
        </w:rPr>
        <w:t xml:space="preserve">[2] Ghemawat, S., Gobioff, H., &amp; Leung, S. T. (2003). The Google File System. Proceedings of the 19th ACM Symposium on Operating Systems Principles, 29-43. DOI: 10.1145/945134.945139. </w:t>
      </w:r>
    </w:p>
    <w:p w14:paraId="1BBD7BF1" w14:textId="77777777" w:rsidR="0058044F" w:rsidRPr="005A07B3" w:rsidRDefault="0058044F" w:rsidP="005A07B3">
      <w:pPr>
        <w:pStyle w:val="references"/>
        <w:numPr>
          <w:ilvl w:val="0"/>
          <w:numId w:val="0"/>
        </w:numPr>
        <w:spacing w:line="276" w:lineRule="auto"/>
        <w:rPr>
          <w:sz w:val="24"/>
          <w:szCs w:val="24"/>
        </w:rPr>
      </w:pPr>
    </w:p>
    <w:p w14:paraId="1F6638AE" w14:textId="37ED4566" w:rsidR="005A07B3" w:rsidRDefault="005A07B3" w:rsidP="005A07B3">
      <w:pPr>
        <w:pStyle w:val="references"/>
        <w:numPr>
          <w:ilvl w:val="0"/>
          <w:numId w:val="0"/>
        </w:numPr>
        <w:spacing w:line="276" w:lineRule="auto"/>
        <w:rPr>
          <w:sz w:val="24"/>
          <w:szCs w:val="24"/>
        </w:rPr>
      </w:pPr>
      <w:r w:rsidRPr="005A07B3">
        <w:rPr>
          <w:sz w:val="24"/>
          <w:szCs w:val="24"/>
        </w:rPr>
        <w:t xml:space="preserve">[3] </w:t>
      </w:r>
      <w:r w:rsidR="00582BB5" w:rsidRPr="005A07B3">
        <w:rPr>
          <w:sz w:val="24"/>
          <w:szCs w:val="24"/>
        </w:rPr>
        <w:t xml:space="preserve">Shvachko, K., Kuang, H., Radia, S., &amp; Chansler, R. (2010). The Hadoop Distributed File System. Proceedings of the 2010 IEEE 26th Symposium on Mass Storage Systems and Technologies, 1-10. DOI: 10.1109/MSST.2010.5496972. </w:t>
      </w:r>
    </w:p>
    <w:p w14:paraId="248C3B50" w14:textId="77777777" w:rsidR="0058044F" w:rsidRPr="005A07B3" w:rsidRDefault="0058044F" w:rsidP="005A07B3">
      <w:pPr>
        <w:pStyle w:val="references"/>
        <w:numPr>
          <w:ilvl w:val="0"/>
          <w:numId w:val="0"/>
        </w:numPr>
        <w:spacing w:line="276" w:lineRule="auto"/>
        <w:rPr>
          <w:sz w:val="24"/>
          <w:szCs w:val="24"/>
        </w:rPr>
      </w:pPr>
    </w:p>
    <w:p w14:paraId="74C663CC" w14:textId="5361798A" w:rsidR="00B70D9E" w:rsidRDefault="005A07B3" w:rsidP="00B70D9E">
      <w:pPr>
        <w:spacing w:line="360" w:lineRule="auto"/>
        <w:jc w:val="both"/>
        <w:rPr>
          <w:i/>
          <w:iCs/>
        </w:rPr>
      </w:pPr>
      <w:r w:rsidRPr="005A07B3">
        <w:t>[4]</w:t>
      </w:r>
      <w:r w:rsidR="00B70D9E" w:rsidRPr="00B70D9E">
        <w:rPr>
          <w:i/>
          <w:iCs/>
        </w:rPr>
        <w:t xml:space="preserve"> </w:t>
      </w:r>
      <w:r w:rsidR="00B70D9E" w:rsidRPr="00B70D9E">
        <w:rPr>
          <w:iCs/>
        </w:rPr>
        <w:t xml:space="preserve">J. Howard et al., "Scale and Performance in a Distributed File System," ACM Trans. </w:t>
      </w:r>
      <w:proofErr w:type="spellStart"/>
      <w:r w:rsidR="00B70D9E" w:rsidRPr="00B70D9E">
        <w:rPr>
          <w:iCs/>
        </w:rPr>
        <w:t>Comput</w:t>
      </w:r>
      <w:proofErr w:type="spellEnd"/>
      <w:r w:rsidR="00B70D9E" w:rsidRPr="00B70D9E">
        <w:rPr>
          <w:iCs/>
        </w:rPr>
        <w:t>. Syst., vol. 6, no. 1, 1988.</w:t>
      </w:r>
      <w:r w:rsidR="00B70D9E" w:rsidRPr="00F81782">
        <w:rPr>
          <w:i/>
          <w:iCs/>
        </w:rPr>
        <w:t xml:space="preserve"> </w:t>
      </w:r>
    </w:p>
    <w:p w14:paraId="5D808D61" w14:textId="77777777" w:rsidR="0058044F" w:rsidRPr="00F81782" w:rsidRDefault="0058044F" w:rsidP="00B70D9E">
      <w:pPr>
        <w:spacing w:line="360" w:lineRule="auto"/>
        <w:jc w:val="both"/>
        <w:rPr>
          <w:i/>
          <w:iCs/>
        </w:rPr>
      </w:pPr>
    </w:p>
    <w:p w14:paraId="6BBEA2A6" w14:textId="06F04985" w:rsidR="00B7649A" w:rsidRPr="00582BB5" w:rsidRDefault="005A07B3" w:rsidP="00B7649A">
      <w:pPr>
        <w:spacing w:line="360" w:lineRule="auto"/>
        <w:jc w:val="both"/>
        <w:rPr>
          <w:iCs/>
        </w:rPr>
      </w:pPr>
      <w:r w:rsidRPr="005A07B3">
        <w:t xml:space="preserve">[5] </w:t>
      </w:r>
      <w:r w:rsidR="00B7649A" w:rsidRPr="00582BB5">
        <w:rPr>
          <w:iCs/>
        </w:rPr>
        <w:t>S. A. Weil et al., "</w:t>
      </w:r>
      <w:proofErr w:type="spellStart"/>
      <w:r w:rsidR="00B7649A" w:rsidRPr="00582BB5">
        <w:rPr>
          <w:iCs/>
        </w:rPr>
        <w:t>Ceph</w:t>
      </w:r>
      <w:proofErr w:type="spellEnd"/>
      <w:r w:rsidR="00B7649A" w:rsidRPr="00582BB5">
        <w:rPr>
          <w:iCs/>
        </w:rPr>
        <w:t>: A Scalable, High-Performance Distributed File System," Proc. 7th USENIX OSDI, 2006.</w:t>
      </w:r>
    </w:p>
    <w:p w14:paraId="38661CA0" w14:textId="77777777" w:rsidR="0058044F" w:rsidRPr="005A07B3" w:rsidRDefault="0058044F" w:rsidP="005A07B3">
      <w:pPr>
        <w:pStyle w:val="references"/>
        <w:numPr>
          <w:ilvl w:val="0"/>
          <w:numId w:val="0"/>
        </w:numPr>
        <w:spacing w:line="276" w:lineRule="auto"/>
        <w:rPr>
          <w:sz w:val="24"/>
          <w:szCs w:val="24"/>
        </w:rPr>
      </w:pPr>
    </w:p>
    <w:p w14:paraId="0ED5266D" w14:textId="39C080A2" w:rsidR="00420F3A" w:rsidRPr="00582BB5" w:rsidRDefault="005A07B3" w:rsidP="00420F3A">
      <w:pPr>
        <w:spacing w:line="360" w:lineRule="auto"/>
        <w:jc w:val="both"/>
        <w:rPr>
          <w:iCs/>
        </w:rPr>
      </w:pPr>
      <w:r w:rsidRPr="005A07B3">
        <w:t>[6]</w:t>
      </w:r>
      <w:r w:rsidR="00420F3A">
        <w:rPr>
          <w:iCs/>
        </w:rPr>
        <w:t xml:space="preserve"> </w:t>
      </w:r>
      <w:r w:rsidR="00420F3A" w:rsidRPr="00582BB5">
        <w:rPr>
          <w:iCs/>
        </w:rPr>
        <w:t xml:space="preserve">Amazon Web Services, “Amazon S3 Storage,” [Online]. Available: </w:t>
      </w:r>
      <w:hyperlink r:id="rId37" w:history="1">
        <w:r w:rsidR="00420F3A" w:rsidRPr="00582BB5">
          <w:rPr>
            <w:rStyle w:val="Hyperlink"/>
            <w:iCs/>
          </w:rPr>
          <w:t>https://aws.amazon.com/s3/</w:t>
        </w:r>
      </w:hyperlink>
      <w:r w:rsidR="00420F3A" w:rsidRPr="00582BB5">
        <w:rPr>
          <w:iCs/>
        </w:rPr>
        <w:t>.</w:t>
      </w:r>
    </w:p>
    <w:p w14:paraId="576741E6" w14:textId="77777777" w:rsidR="0058044F" w:rsidRPr="005A07B3" w:rsidRDefault="0058044F" w:rsidP="005A07B3">
      <w:pPr>
        <w:pStyle w:val="references"/>
        <w:numPr>
          <w:ilvl w:val="0"/>
          <w:numId w:val="0"/>
        </w:numPr>
        <w:spacing w:line="276" w:lineRule="auto"/>
        <w:rPr>
          <w:sz w:val="24"/>
          <w:szCs w:val="24"/>
        </w:rPr>
      </w:pPr>
    </w:p>
    <w:p w14:paraId="6DC8AC8E" w14:textId="32937F59" w:rsidR="005A07B3" w:rsidRDefault="005A07B3" w:rsidP="005A07B3">
      <w:pPr>
        <w:pStyle w:val="references"/>
        <w:numPr>
          <w:ilvl w:val="0"/>
          <w:numId w:val="0"/>
        </w:numPr>
        <w:spacing w:line="276" w:lineRule="auto"/>
        <w:rPr>
          <w:sz w:val="24"/>
          <w:szCs w:val="24"/>
        </w:rPr>
      </w:pPr>
      <w:r w:rsidRPr="005A07B3">
        <w:rPr>
          <w:sz w:val="24"/>
          <w:szCs w:val="24"/>
        </w:rPr>
        <w:t xml:space="preserve">[7] Lin, Y. C., &amp; Chen, H. H. (2005). A Distributed File System for Managing Large Files in Grid Computing. IEEE Transactions on Parallel and Distributed Systems, 16(2), 159-171. DOI: 10.1109/TPDS.2005.19. </w:t>
      </w:r>
    </w:p>
    <w:p w14:paraId="5F89441C" w14:textId="77777777" w:rsidR="0058044F" w:rsidRPr="005A07B3" w:rsidRDefault="0058044F" w:rsidP="005A07B3">
      <w:pPr>
        <w:pStyle w:val="references"/>
        <w:numPr>
          <w:ilvl w:val="0"/>
          <w:numId w:val="0"/>
        </w:numPr>
        <w:spacing w:line="276" w:lineRule="auto"/>
        <w:rPr>
          <w:sz w:val="24"/>
          <w:szCs w:val="24"/>
        </w:rPr>
      </w:pPr>
    </w:p>
    <w:p w14:paraId="4690C330" w14:textId="15ABE0BB" w:rsidR="005A07B3" w:rsidRDefault="005A07B3" w:rsidP="005A07B3">
      <w:pPr>
        <w:pStyle w:val="references"/>
        <w:numPr>
          <w:ilvl w:val="0"/>
          <w:numId w:val="0"/>
        </w:numPr>
        <w:spacing w:line="276" w:lineRule="auto"/>
        <w:rPr>
          <w:sz w:val="24"/>
          <w:szCs w:val="24"/>
        </w:rPr>
      </w:pPr>
      <w:r w:rsidRPr="005A07B3">
        <w:rPr>
          <w:sz w:val="24"/>
          <w:szCs w:val="24"/>
        </w:rPr>
        <w:t xml:space="preserve">[8] Karp, R. M., &amp; Zhang, L. (2005). Distributed Data Management in the Era of P2P Systems. Communications of the ACM, 48(3), 90-96. DOI: 10.1145/1046586.1046611. </w:t>
      </w:r>
    </w:p>
    <w:p w14:paraId="7DD92B17" w14:textId="77777777" w:rsidR="0058044F" w:rsidRPr="005A07B3" w:rsidRDefault="0058044F" w:rsidP="005A07B3">
      <w:pPr>
        <w:pStyle w:val="references"/>
        <w:numPr>
          <w:ilvl w:val="0"/>
          <w:numId w:val="0"/>
        </w:numPr>
        <w:spacing w:line="276" w:lineRule="auto"/>
        <w:rPr>
          <w:sz w:val="24"/>
          <w:szCs w:val="24"/>
        </w:rPr>
      </w:pPr>
    </w:p>
    <w:p w14:paraId="3A9CEF2A" w14:textId="6E8C7067" w:rsidR="005A07B3" w:rsidRDefault="005A07B3" w:rsidP="00582BB5">
      <w:pPr>
        <w:pStyle w:val="references"/>
        <w:numPr>
          <w:ilvl w:val="0"/>
          <w:numId w:val="0"/>
        </w:numPr>
        <w:spacing w:line="276" w:lineRule="auto"/>
        <w:rPr>
          <w:sz w:val="24"/>
          <w:szCs w:val="24"/>
        </w:rPr>
      </w:pPr>
      <w:r w:rsidRPr="005A07B3">
        <w:rPr>
          <w:sz w:val="24"/>
          <w:szCs w:val="24"/>
        </w:rPr>
        <w:t xml:space="preserve">[9] </w:t>
      </w:r>
      <w:r w:rsidR="00582BB5" w:rsidRPr="005A07B3">
        <w:rPr>
          <w:sz w:val="24"/>
          <w:szCs w:val="24"/>
        </w:rPr>
        <w:t>Hadoop: The Definitive Guide. (2012). Tom White. O'Reilly Media. ISBN: 978- 1449322880.</w:t>
      </w:r>
    </w:p>
    <w:p w14:paraId="1297EB33" w14:textId="281487CE" w:rsidR="0058044F" w:rsidRPr="005A07B3" w:rsidRDefault="0058044F" w:rsidP="00582BB5">
      <w:pPr>
        <w:pStyle w:val="references"/>
        <w:numPr>
          <w:ilvl w:val="0"/>
          <w:numId w:val="0"/>
        </w:numPr>
        <w:spacing w:line="276" w:lineRule="auto"/>
        <w:rPr>
          <w:sz w:val="24"/>
          <w:szCs w:val="24"/>
        </w:rPr>
      </w:pPr>
    </w:p>
    <w:p w14:paraId="318FF939" w14:textId="061C1557" w:rsidR="005A07B3" w:rsidRDefault="005A07B3" w:rsidP="005A07B3">
      <w:pPr>
        <w:pStyle w:val="references"/>
        <w:numPr>
          <w:ilvl w:val="0"/>
          <w:numId w:val="0"/>
        </w:numPr>
        <w:spacing w:line="276" w:lineRule="auto"/>
        <w:rPr>
          <w:sz w:val="24"/>
          <w:szCs w:val="24"/>
        </w:rPr>
      </w:pPr>
      <w:r w:rsidRPr="005A07B3">
        <w:rPr>
          <w:sz w:val="24"/>
          <w:szCs w:val="24"/>
        </w:rPr>
        <w:t>[10] Borthakur, D. (2007). The Hadoop Distributed File System: Architecture and Design. Hadoop Project Website. Retrieved from https://hadoop.apache.org/docs/r1.2.1/hdfs_design.html. [11] Cox, A. L., &amp; Wang, G. (2012). A Survey of Distributed File Systems and Their Applications in Cloud Computing. International Journal of Cloud Computing and Services Science (IJ-CLOSER), 1(1), 15-26. DOI: 10.11591/ijcloser.v1i1.197.</w:t>
      </w:r>
    </w:p>
    <w:p w14:paraId="7E6B6ABE" w14:textId="77777777" w:rsidR="00420F3A" w:rsidRPr="005A07B3" w:rsidRDefault="00420F3A" w:rsidP="005A07B3">
      <w:pPr>
        <w:pStyle w:val="references"/>
        <w:numPr>
          <w:ilvl w:val="0"/>
          <w:numId w:val="0"/>
        </w:numPr>
        <w:spacing w:line="276" w:lineRule="auto"/>
        <w:rPr>
          <w:sz w:val="24"/>
          <w:szCs w:val="24"/>
        </w:rPr>
      </w:pPr>
    </w:p>
    <w:p w14:paraId="66B8DB7E" w14:textId="77777777" w:rsidR="00B70D9E" w:rsidRPr="005A07B3" w:rsidRDefault="00B70D9E" w:rsidP="00B70D9E">
      <w:pPr>
        <w:pStyle w:val="references"/>
        <w:numPr>
          <w:ilvl w:val="0"/>
          <w:numId w:val="0"/>
        </w:numPr>
        <w:spacing w:line="276" w:lineRule="auto"/>
        <w:rPr>
          <w:sz w:val="24"/>
          <w:szCs w:val="24"/>
        </w:rPr>
      </w:pPr>
      <w:r w:rsidRPr="00B70D9E">
        <w:rPr>
          <w:sz w:val="22"/>
          <w:lang w:val="en-IN" w:eastAsia="en-IN"/>
        </w:rPr>
        <w:lastRenderedPageBreak/>
        <w:t xml:space="preserve">[11] </w:t>
      </w:r>
      <w:r w:rsidRPr="005A07B3">
        <w:rPr>
          <w:sz w:val="24"/>
          <w:szCs w:val="24"/>
        </w:rPr>
        <w:t xml:space="preserve">Douceur, J. R. (2002). The Sybil Attack. Proceedings of the 1st International Workshop on Peer-to-Peer Systems, 251-260. DOI: 10.1007/3-540-45748-8_24. </w:t>
      </w:r>
    </w:p>
    <w:p w14:paraId="79130093" w14:textId="38619413" w:rsidR="00C22695" w:rsidRDefault="00C22695" w:rsidP="00B70D9E">
      <w:pPr>
        <w:pStyle w:val="references"/>
        <w:numPr>
          <w:ilvl w:val="0"/>
          <w:numId w:val="0"/>
        </w:numPr>
        <w:rPr>
          <w:lang w:val="en-IN" w:eastAsia="en-IN"/>
        </w:rPr>
      </w:pPr>
    </w:p>
    <w:p w14:paraId="05F3F796" w14:textId="10EF7DE0" w:rsidR="00596E12" w:rsidRDefault="00596E12" w:rsidP="00596E12">
      <w:pPr>
        <w:pStyle w:val="references"/>
        <w:numPr>
          <w:ilvl w:val="0"/>
          <w:numId w:val="0"/>
        </w:numPr>
        <w:spacing w:line="276" w:lineRule="auto"/>
        <w:rPr>
          <w:sz w:val="24"/>
          <w:szCs w:val="24"/>
        </w:rPr>
      </w:pPr>
      <w:r w:rsidRPr="00596E12">
        <w:rPr>
          <w:sz w:val="24"/>
          <w:lang w:val="en-AU"/>
        </w:rPr>
        <w:t>[12]</w:t>
      </w:r>
      <w:r w:rsidRPr="00596E12">
        <w:rPr>
          <w:b/>
          <w:sz w:val="24"/>
          <w:lang w:val="en-AU"/>
        </w:rPr>
        <w:t xml:space="preserve"> </w:t>
      </w:r>
      <w:r w:rsidRPr="005A07B3">
        <w:rPr>
          <w:sz w:val="24"/>
          <w:szCs w:val="24"/>
        </w:rPr>
        <w:t xml:space="preserve">Katz, R. H., &amp; Wright, J. (2006). The Future of Distributed Storage Systems. Computer, 39(12), 36-43. DOI: 10.1109/MC.2006.428. </w:t>
      </w:r>
    </w:p>
    <w:p w14:paraId="4EBCB425" w14:textId="77777777" w:rsidR="00420F3A" w:rsidRDefault="00420F3A" w:rsidP="00596E12">
      <w:pPr>
        <w:pStyle w:val="references"/>
        <w:numPr>
          <w:ilvl w:val="0"/>
          <w:numId w:val="0"/>
        </w:numPr>
        <w:spacing w:line="276" w:lineRule="auto"/>
        <w:rPr>
          <w:sz w:val="24"/>
          <w:szCs w:val="24"/>
        </w:rPr>
      </w:pPr>
    </w:p>
    <w:p w14:paraId="24DDBB4C" w14:textId="77777777" w:rsidR="00420F3A" w:rsidRDefault="00420F3A" w:rsidP="00420F3A">
      <w:pPr>
        <w:pStyle w:val="references"/>
        <w:numPr>
          <w:ilvl w:val="0"/>
          <w:numId w:val="0"/>
        </w:numPr>
        <w:spacing w:line="276" w:lineRule="auto"/>
        <w:rPr>
          <w:sz w:val="24"/>
          <w:szCs w:val="24"/>
        </w:rPr>
      </w:pPr>
      <w:r w:rsidRPr="00420F3A">
        <w:rPr>
          <w:sz w:val="24"/>
          <w:szCs w:val="24"/>
          <w:lang w:val="en-AU"/>
        </w:rPr>
        <w:t>[13]</w:t>
      </w:r>
      <w:r>
        <w:rPr>
          <w:b/>
          <w:lang w:val="en-AU"/>
        </w:rPr>
        <w:t xml:space="preserve"> </w:t>
      </w:r>
      <w:r w:rsidRPr="005A07B3">
        <w:rPr>
          <w:sz w:val="24"/>
          <w:szCs w:val="24"/>
        </w:rPr>
        <w:t xml:space="preserve">Zhang, Y., &amp; Wang, H. (2013). A Survey of Distributed File Systems. Journal of Computer Science and Technology, 28(3), 546-561. DOI: 10.1007/s11390-013-1358-2. </w:t>
      </w:r>
    </w:p>
    <w:p w14:paraId="3D78331B" w14:textId="5878970F" w:rsidR="00C22695" w:rsidRDefault="00C22695" w:rsidP="00420F3A">
      <w:pPr>
        <w:spacing w:line="360" w:lineRule="auto"/>
        <w:ind w:left="360" w:hanging="360"/>
        <w:jc w:val="both"/>
        <w:rPr>
          <w:b/>
          <w:lang w:val="en-AU"/>
        </w:rPr>
      </w:pPr>
    </w:p>
    <w:p w14:paraId="44D7B2DC" w14:textId="77777777" w:rsidR="00C22695" w:rsidRPr="000252E4" w:rsidRDefault="00C22695" w:rsidP="00115198">
      <w:pPr>
        <w:spacing w:line="360" w:lineRule="auto"/>
        <w:ind w:left="360" w:hanging="360"/>
        <w:jc w:val="both"/>
        <w:rPr>
          <w:b/>
          <w:lang w:val="en-AU"/>
        </w:rPr>
      </w:pPr>
    </w:p>
    <w:p w14:paraId="6240E481" w14:textId="77777777" w:rsidR="00AB7CD8" w:rsidRPr="00115198" w:rsidRDefault="00AB7CD8" w:rsidP="00AB7CD8">
      <w:pPr>
        <w:spacing w:line="480" w:lineRule="auto"/>
        <w:jc w:val="both"/>
        <w:rPr>
          <w:b/>
          <w:sz w:val="28"/>
          <w:szCs w:val="28"/>
          <w:lang w:val="en-AU"/>
        </w:rPr>
      </w:pPr>
    </w:p>
    <w:p w14:paraId="08EE31DB" w14:textId="77777777" w:rsidR="00571690" w:rsidRPr="008F40EC" w:rsidRDefault="00571690" w:rsidP="008F40EC">
      <w:pPr>
        <w:spacing w:line="360" w:lineRule="auto"/>
        <w:ind w:left="446" w:hanging="446"/>
        <w:jc w:val="both"/>
        <w:rPr>
          <w:shd w:val="clear" w:color="auto" w:fill="FFFFFF"/>
        </w:rPr>
      </w:pPr>
    </w:p>
    <w:p w14:paraId="2B94D1C4" w14:textId="77777777" w:rsidR="00332003" w:rsidRPr="00360E8A" w:rsidRDefault="00332003" w:rsidP="00332003">
      <w:pPr>
        <w:spacing w:line="480" w:lineRule="auto"/>
        <w:jc w:val="both"/>
        <w:rPr>
          <w:rFonts w:ascii="Bookman Old Style" w:hAnsi="Bookman Old Style"/>
          <w:sz w:val="32"/>
          <w:szCs w:val="32"/>
        </w:rPr>
      </w:pPr>
    </w:p>
    <w:sectPr w:rsidR="00332003" w:rsidRPr="00360E8A" w:rsidSect="00CD7BA8">
      <w:footerReference w:type="default" r:id="rId38"/>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8017B6" w14:textId="77777777" w:rsidR="009C6489" w:rsidRDefault="009C6489" w:rsidP="00CD7BA8">
      <w:r>
        <w:separator/>
      </w:r>
    </w:p>
  </w:endnote>
  <w:endnote w:type="continuationSeparator" w:id="0">
    <w:p w14:paraId="16315A1B" w14:textId="77777777" w:rsidR="009C6489" w:rsidRDefault="009C6489" w:rsidP="00CD7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656C7A" w14:textId="3B922EFF" w:rsidR="00DF6F32" w:rsidRDefault="00DF6F32">
    <w:pPr>
      <w:pStyle w:val="Footer"/>
      <w:jc w:val="center"/>
    </w:pPr>
  </w:p>
  <w:p w14:paraId="6612A2C6" w14:textId="77777777" w:rsidR="00DF6F32" w:rsidRDefault="00DF6F3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FF30E3" w14:textId="77777777" w:rsidR="00DF6F32" w:rsidRDefault="00DF6F3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6494389"/>
      <w:docPartObj>
        <w:docPartGallery w:val="Page Numbers (Bottom of Page)"/>
        <w:docPartUnique/>
      </w:docPartObj>
    </w:sdtPr>
    <w:sdtEndPr>
      <w:rPr>
        <w:noProof/>
      </w:rPr>
    </w:sdtEndPr>
    <w:sdtContent>
      <w:p w14:paraId="6CDF1D02" w14:textId="5FDEDF88" w:rsidR="00DF6F32" w:rsidRDefault="00DF6F32">
        <w:pPr>
          <w:pStyle w:val="Footer"/>
          <w:jc w:val="center"/>
        </w:pPr>
        <w:r>
          <w:fldChar w:fldCharType="begin"/>
        </w:r>
        <w:r>
          <w:instrText xml:space="preserve"> PAGE   \* MERGEFORMAT </w:instrText>
        </w:r>
        <w:r>
          <w:fldChar w:fldCharType="separate"/>
        </w:r>
        <w:r w:rsidR="008B7740">
          <w:rPr>
            <w:noProof/>
          </w:rPr>
          <w:t>36</w:t>
        </w:r>
        <w:r>
          <w:rPr>
            <w:noProof/>
          </w:rPr>
          <w:fldChar w:fldCharType="end"/>
        </w:r>
      </w:p>
    </w:sdtContent>
  </w:sdt>
  <w:p w14:paraId="36B3E669" w14:textId="77777777" w:rsidR="00DF6F32" w:rsidRDefault="00DF6F3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E70C61" w14:textId="77777777" w:rsidR="009C6489" w:rsidRDefault="009C6489" w:rsidP="00CD7BA8">
      <w:r>
        <w:separator/>
      </w:r>
    </w:p>
  </w:footnote>
  <w:footnote w:type="continuationSeparator" w:id="0">
    <w:p w14:paraId="5D954681" w14:textId="77777777" w:rsidR="009C6489" w:rsidRDefault="009C6489" w:rsidP="00CD7BA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F7535"/>
    <w:multiLevelType w:val="hybridMultilevel"/>
    <w:tmpl w:val="794CE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9D7CF2"/>
    <w:multiLevelType w:val="hybridMultilevel"/>
    <w:tmpl w:val="90F46B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993494"/>
    <w:multiLevelType w:val="multilevel"/>
    <w:tmpl w:val="AD704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43B90"/>
    <w:multiLevelType w:val="hybridMultilevel"/>
    <w:tmpl w:val="A82C2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C973AF"/>
    <w:multiLevelType w:val="hybridMultilevel"/>
    <w:tmpl w:val="95B0F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D9460F"/>
    <w:multiLevelType w:val="hybridMultilevel"/>
    <w:tmpl w:val="DA7E8C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B0198A"/>
    <w:multiLevelType w:val="hybridMultilevel"/>
    <w:tmpl w:val="090C66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ED351C"/>
    <w:multiLevelType w:val="hybridMultilevel"/>
    <w:tmpl w:val="7CA691B8"/>
    <w:lvl w:ilvl="0" w:tplc="4009000F">
      <w:start w:val="1"/>
      <w:numFmt w:val="decimal"/>
      <w:lvlText w:val="%1."/>
      <w:lvlJc w:val="left"/>
      <w:pPr>
        <w:ind w:left="810" w:hanging="360"/>
      </w:p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8" w15:restartNumberingAfterBreak="0">
    <w:nsid w:val="16752A9F"/>
    <w:multiLevelType w:val="multilevel"/>
    <w:tmpl w:val="88CA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252244"/>
    <w:multiLevelType w:val="hybridMultilevel"/>
    <w:tmpl w:val="86B0B1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213ABC"/>
    <w:multiLevelType w:val="hybridMultilevel"/>
    <w:tmpl w:val="E10AF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9C84FF3"/>
    <w:multiLevelType w:val="hybridMultilevel"/>
    <w:tmpl w:val="B10C8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07C72BA"/>
    <w:multiLevelType w:val="hybridMultilevel"/>
    <w:tmpl w:val="4C26D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0965583"/>
    <w:multiLevelType w:val="hybridMultilevel"/>
    <w:tmpl w:val="A4ACEC5C"/>
    <w:lvl w:ilvl="0" w:tplc="4009000F">
      <w:start w:val="1"/>
      <w:numFmt w:val="decimal"/>
      <w:lvlText w:val="%1."/>
      <w:lvlJc w:val="left"/>
      <w:pPr>
        <w:ind w:left="810" w:hanging="360"/>
      </w:p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14" w15:restartNumberingAfterBreak="0">
    <w:nsid w:val="22512D2D"/>
    <w:multiLevelType w:val="hybridMultilevel"/>
    <w:tmpl w:val="BC72F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B655A7"/>
    <w:multiLevelType w:val="multilevel"/>
    <w:tmpl w:val="8570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AE3FDF"/>
    <w:multiLevelType w:val="multilevel"/>
    <w:tmpl w:val="3B58046E"/>
    <w:styleLink w:val="Style1"/>
    <w:lvl w:ilvl="0">
      <w:start w:val="3"/>
      <w:numFmt w:val="decimal"/>
      <w:lvlText w:val="%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b/>
        <w:color w:val="auto"/>
        <w:sz w:val="32"/>
        <w:szCs w:val="32"/>
      </w:rPr>
    </w:lvl>
    <w:lvl w:ilvl="2">
      <w:start w:val="1"/>
      <w:numFmt w:val="decimal"/>
      <w:lvlText w:val="%1.%2.%3"/>
      <w:lvlJc w:val="left"/>
      <w:pPr>
        <w:ind w:left="720" w:hanging="720"/>
      </w:pPr>
      <w:rPr>
        <w:rFonts w:ascii="Times New Roman" w:hAnsi="Times New Roman" w:cs="Times New Roman" w:hint="default"/>
        <w:b/>
        <w:color w:val="000000" w:themeColor="text1"/>
        <w:sz w:val="28"/>
        <w:szCs w:val="28"/>
      </w:rPr>
    </w:lvl>
    <w:lvl w:ilvl="3">
      <w:start w:val="1"/>
      <w:numFmt w:val="decimal"/>
      <w:lvlText w:val="%1.%2.%3.%4"/>
      <w:lvlJc w:val="left"/>
      <w:pPr>
        <w:ind w:left="864" w:hanging="864"/>
      </w:pPr>
      <w:rPr>
        <w:rFonts w:ascii="Times New Roman" w:hAnsi="Times New Roman" w:cs="Times New Roman" w:hint="default"/>
        <w:b/>
        <w:i w:val="0"/>
        <w:color w:val="auto"/>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7897FEA"/>
    <w:multiLevelType w:val="hybridMultilevel"/>
    <w:tmpl w:val="35DA4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5C49E6"/>
    <w:multiLevelType w:val="hybridMultilevel"/>
    <w:tmpl w:val="927C4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DD758DE"/>
    <w:multiLevelType w:val="hybridMultilevel"/>
    <w:tmpl w:val="163433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5BB07A3"/>
    <w:multiLevelType w:val="multilevel"/>
    <w:tmpl w:val="7528F70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upperLetter"/>
      <w:lvlText w:val="%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39A94D4C"/>
    <w:multiLevelType w:val="hybridMultilevel"/>
    <w:tmpl w:val="587E4D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F277EC8"/>
    <w:multiLevelType w:val="hybridMultilevel"/>
    <w:tmpl w:val="25C690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2A025F3"/>
    <w:multiLevelType w:val="hybridMultilevel"/>
    <w:tmpl w:val="1C646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4775AE3"/>
    <w:multiLevelType w:val="multilevel"/>
    <w:tmpl w:val="5E36ADF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884769"/>
    <w:multiLevelType w:val="hybridMultilevel"/>
    <w:tmpl w:val="99968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D5B6F39"/>
    <w:multiLevelType w:val="multilevel"/>
    <w:tmpl w:val="6756A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725268"/>
    <w:multiLevelType w:val="hybridMultilevel"/>
    <w:tmpl w:val="32A41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9" w15:restartNumberingAfterBreak="0">
    <w:nsid w:val="577A3C1D"/>
    <w:multiLevelType w:val="hybridMultilevel"/>
    <w:tmpl w:val="B51ED1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D53FF6"/>
    <w:multiLevelType w:val="hybridMultilevel"/>
    <w:tmpl w:val="097AD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F5D2AD1"/>
    <w:multiLevelType w:val="multilevel"/>
    <w:tmpl w:val="7E30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335365"/>
    <w:multiLevelType w:val="hybridMultilevel"/>
    <w:tmpl w:val="0F1A9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6DB1B37"/>
    <w:multiLevelType w:val="hybridMultilevel"/>
    <w:tmpl w:val="9EB635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8403B96"/>
    <w:multiLevelType w:val="hybridMultilevel"/>
    <w:tmpl w:val="567E80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88C21D7"/>
    <w:multiLevelType w:val="hybridMultilevel"/>
    <w:tmpl w:val="EA32476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6A1026EF"/>
    <w:multiLevelType w:val="hybridMultilevel"/>
    <w:tmpl w:val="B5507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EE46AA9"/>
    <w:multiLevelType w:val="hybridMultilevel"/>
    <w:tmpl w:val="3D4CDD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088631C"/>
    <w:multiLevelType w:val="hybridMultilevel"/>
    <w:tmpl w:val="E7E8371A"/>
    <w:lvl w:ilvl="0" w:tplc="40090003">
      <w:start w:val="1"/>
      <w:numFmt w:val="bullet"/>
      <w:lvlText w:val="o"/>
      <w:lvlJc w:val="left"/>
      <w:pPr>
        <w:ind w:left="117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0B35D50"/>
    <w:multiLevelType w:val="hybridMultilevel"/>
    <w:tmpl w:val="0F76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21315D4"/>
    <w:multiLevelType w:val="hybridMultilevel"/>
    <w:tmpl w:val="1C7ADB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3D7575B"/>
    <w:multiLevelType w:val="multilevel"/>
    <w:tmpl w:val="00808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C54517"/>
    <w:multiLevelType w:val="hybridMultilevel"/>
    <w:tmpl w:val="942E328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15:restartNumberingAfterBreak="0">
    <w:nsid w:val="77E25A55"/>
    <w:multiLevelType w:val="multilevel"/>
    <w:tmpl w:val="5E36ADF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0150AD"/>
    <w:multiLevelType w:val="multilevel"/>
    <w:tmpl w:val="84FAF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62663C"/>
    <w:multiLevelType w:val="multilevel"/>
    <w:tmpl w:val="A75AD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801994"/>
    <w:multiLevelType w:val="hybridMultilevel"/>
    <w:tmpl w:val="04C8F0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D9938B9"/>
    <w:multiLevelType w:val="hybridMultilevel"/>
    <w:tmpl w:val="C2862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DF74C44"/>
    <w:multiLevelType w:val="hybridMultilevel"/>
    <w:tmpl w:val="209A2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E142979"/>
    <w:multiLevelType w:val="hybridMultilevel"/>
    <w:tmpl w:val="A3FA1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0"/>
  </w:num>
  <w:num w:numId="2">
    <w:abstractNumId w:val="16"/>
  </w:num>
  <w:num w:numId="3">
    <w:abstractNumId w:val="28"/>
  </w:num>
  <w:num w:numId="4">
    <w:abstractNumId w:val="2"/>
  </w:num>
  <w:num w:numId="5">
    <w:abstractNumId w:val="45"/>
  </w:num>
  <w:num w:numId="6">
    <w:abstractNumId w:val="31"/>
  </w:num>
  <w:num w:numId="7">
    <w:abstractNumId w:val="26"/>
  </w:num>
  <w:num w:numId="8">
    <w:abstractNumId w:val="41"/>
  </w:num>
  <w:num w:numId="9">
    <w:abstractNumId w:val="8"/>
  </w:num>
  <w:num w:numId="10">
    <w:abstractNumId w:val="44"/>
  </w:num>
  <w:num w:numId="11">
    <w:abstractNumId w:val="24"/>
  </w:num>
  <w:num w:numId="12">
    <w:abstractNumId w:val="15"/>
  </w:num>
  <w:num w:numId="13">
    <w:abstractNumId w:val="32"/>
  </w:num>
  <w:num w:numId="14">
    <w:abstractNumId w:val="27"/>
  </w:num>
  <w:num w:numId="15">
    <w:abstractNumId w:val="17"/>
  </w:num>
  <w:num w:numId="16">
    <w:abstractNumId w:val="18"/>
  </w:num>
  <w:num w:numId="17">
    <w:abstractNumId w:val="29"/>
  </w:num>
  <w:num w:numId="18">
    <w:abstractNumId w:val="21"/>
  </w:num>
  <w:num w:numId="19">
    <w:abstractNumId w:val="37"/>
  </w:num>
  <w:num w:numId="20">
    <w:abstractNumId w:val="11"/>
  </w:num>
  <w:num w:numId="21">
    <w:abstractNumId w:val="6"/>
  </w:num>
  <w:num w:numId="22">
    <w:abstractNumId w:val="9"/>
  </w:num>
  <w:num w:numId="23">
    <w:abstractNumId w:val="30"/>
  </w:num>
  <w:num w:numId="24">
    <w:abstractNumId w:val="48"/>
  </w:num>
  <w:num w:numId="25">
    <w:abstractNumId w:val="4"/>
  </w:num>
  <w:num w:numId="26">
    <w:abstractNumId w:val="22"/>
  </w:num>
  <w:num w:numId="27">
    <w:abstractNumId w:val="33"/>
  </w:num>
  <w:num w:numId="28">
    <w:abstractNumId w:val="40"/>
  </w:num>
  <w:num w:numId="29">
    <w:abstractNumId w:val="19"/>
  </w:num>
  <w:num w:numId="30">
    <w:abstractNumId w:val="12"/>
  </w:num>
  <w:num w:numId="31">
    <w:abstractNumId w:val="10"/>
  </w:num>
  <w:num w:numId="32">
    <w:abstractNumId w:val="39"/>
  </w:num>
  <w:num w:numId="33">
    <w:abstractNumId w:val="0"/>
  </w:num>
  <w:num w:numId="34">
    <w:abstractNumId w:val="42"/>
  </w:num>
  <w:num w:numId="35">
    <w:abstractNumId w:val="35"/>
  </w:num>
  <w:num w:numId="36">
    <w:abstractNumId w:val="36"/>
  </w:num>
  <w:num w:numId="37">
    <w:abstractNumId w:val="1"/>
  </w:num>
  <w:num w:numId="38">
    <w:abstractNumId w:val="46"/>
  </w:num>
  <w:num w:numId="39">
    <w:abstractNumId w:val="34"/>
  </w:num>
  <w:num w:numId="40">
    <w:abstractNumId w:val="23"/>
  </w:num>
  <w:num w:numId="41">
    <w:abstractNumId w:val="25"/>
  </w:num>
  <w:num w:numId="42">
    <w:abstractNumId w:val="47"/>
  </w:num>
  <w:num w:numId="43">
    <w:abstractNumId w:val="5"/>
  </w:num>
  <w:num w:numId="44">
    <w:abstractNumId w:val="49"/>
  </w:num>
  <w:num w:numId="45">
    <w:abstractNumId w:val="7"/>
  </w:num>
  <w:num w:numId="46">
    <w:abstractNumId w:val="13"/>
  </w:num>
  <w:num w:numId="47">
    <w:abstractNumId w:val="38"/>
  </w:num>
  <w:num w:numId="48">
    <w:abstractNumId w:val="43"/>
  </w:num>
  <w:num w:numId="49">
    <w:abstractNumId w:val="3"/>
  </w:num>
  <w:num w:numId="50">
    <w:abstractNumId w:val="1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0E8A"/>
    <w:rsid w:val="0000504A"/>
    <w:rsid w:val="00016E52"/>
    <w:rsid w:val="000179B9"/>
    <w:rsid w:val="000207A3"/>
    <w:rsid w:val="000213D2"/>
    <w:rsid w:val="000322C0"/>
    <w:rsid w:val="000371BE"/>
    <w:rsid w:val="00037FAE"/>
    <w:rsid w:val="00042648"/>
    <w:rsid w:val="000441F9"/>
    <w:rsid w:val="00054C7A"/>
    <w:rsid w:val="00062487"/>
    <w:rsid w:val="000675F3"/>
    <w:rsid w:val="00085F54"/>
    <w:rsid w:val="00087237"/>
    <w:rsid w:val="00090766"/>
    <w:rsid w:val="00093C08"/>
    <w:rsid w:val="00094FEA"/>
    <w:rsid w:val="00096603"/>
    <w:rsid w:val="000B030D"/>
    <w:rsid w:val="000C16C7"/>
    <w:rsid w:val="000C1BF9"/>
    <w:rsid w:val="000C21FB"/>
    <w:rsid w:val="000C2492"/>
    <w:rsid w:val="000D2EA1"/>
    <w:rsid w:val="000D6B2C"/>
    <w:rsid w:val="000E02AF"/>
    <w:rsid w:val="000E22B0"/>
    <w:rsid w:val="000E6036"/>
    <w:rsid w:val="000E6953"/>
    <w:rsid w:val="000F29E8"/>
    <w:rsid w:val="000F2FBD"/>
    <w:rsid w:val="000F3343"/>
    <w:rsid w:val="000F4CB4"/>
    <w:rsid w:val="00102DB6"/>
    <w:rsid w:val="0010644E"/>
    <w:rsid w:val="00113687"/>
    <w:rsid w:val="00115198"/>
    <w:rsid w:val="00117B39"/>
    <w:rsid w:val="00120E41"/>
    <w:rsid w:val="00122462"/>
    <w:rsid w:val="0013422A"/>
    <w:rsid w:val="00140073"/>
    <w:rsid w:val="00151DFE"/>
    <w:rsid w:val="0016120F"/>
    <w:rsid w:val="00167C72"/>
    <w:rsid w:val="00170074"/>
    <w:rsid w:val="00173C56"/>
    <w:rsid w:val="00177832"/>
    <w:rsid w:val="00177853"/>
    <w:rsid w:val="00187C32"/>
    <w:rsid w:val="0019128E"/>
    <w:rsid w:val="00197184"/>
    <w:rsid w:val="001A270B"/>
    <w:rsid w:val="001A3BDA"/>
    <w:rsid w:val="001A45FE"/>
    <w:rsid w:val="001C0833"/>
    <w:rsid w:val="001C0961"/>
    <w:rsid w:val="001C569F"/>
    <w:rsid w:val="001D1023"/>
    <w:rsid w:val="001D609C"/>
    <w:rsid w:val="001E0888"/>
    <w:rsid w:val="001E0A11"/>
    <w:rsid w:val="001F471D"/>
    <w:rsid w:val="001F5A7F"/>
    <w:rsid w:val="00211F85"/>
    <w:rsid w:val="00217ED1"/>
    <w:rsid w:val="002227A7"/>
    <w:rsid w:val="00225555"/>
    <w:rsid w:val="00225A47"/>
    <w:rsid w:val="00231CBF"/>
    <w:rsid w:val="0023221C"/>
    <w:rsid w:val="00233E5B"/>
    <w:rsid w:val="00235238"/>
    <w:rsid w:val="002367E6"/>
    <w:rsid w:val="00243AF1"/>
    <w:rsid w:val="00246528"/>
    <w:rsid w:val="002473C7"/>
    <w:rsid w:val="0025072A"/>
    <w:rsid w:val="0025147F"/>
    <w:rsid w:val="00264A52"/>
    <w:rsid w:val="00265D7D"/>
    <w:rsid w:val="002972E9"/>
    <w:rsid w:val="002A0D2B"/>
    <w:rsid w:val="002A7305"/>
    <w:rsid w:val="002B2D23"/>
    <w:rsid w:val="002B5039"/>
    <w:rsid w:val="002B632E"/>
    <w:rsid w:val="002C1BF4"/>
    <w:rsid w:val="002C3370"/>
    <w:rsid w:val="002D0C87"/>
    <w:rsid w:val="002D3456"/>
    <w:rsid w:val="002D4706"/>
    <w:rsid w:val="002D4BB7"/>
    <w:rsid w:val="002F0669"/>
    <w:rsid w:val="002F1B9E"/>
    <w:rsid w:val="002F298A"/>
    <w:rsid w:val="002F5A1D"/>
    <w:rsid w:val="00306FF5"/>
    <w:rsid w:val="0030792B"/>
    <w:rsid w:val="00310990"/>
    <w:rsid w:val="0031198C"/>
    <w:rsid w:val="00315B24"/>
    <w:rsid w:val="0032673D"/>
    <w:rsid w:val="00330487"/>
    <w:rsid w:val="00332003"/>
    <w:rsid w:val="00346287"/>
    <w:rsid w:val="00347A93"/>
    <w:rsid w:val="00355BF0"/>
    <w:rsid w:val="00360E8A"/>
    <w:rsid w:val="00363869"/>
    <w:rsid w:val="003714BD"/>
    <w:rsid w:val="00374065"/>
    <w:rsid w:val="003823E9"/>
    <w:rsid w:val="0038680B"/>
    <w:rsid w:val="00386857"/>
    <w:rsid w:val="0039640C"/>
    <w:rsid w:val="003A01BE"/>
    <w:rsid w:val="003A5C8F"/>
    <w:rsid w:val="003A75F5"/>
    <w:rsid w:val="003B4051"/>
    <w:rsid w:val="003D0576"/>
    <w:rsid w:val="003D457D"/>
    <w:rsid w:val="003F0E26"/>
    <w:rsid w:val="004034B8"/>
    <w:rsid w:val="00413379"/>
    <w:rsid w:val="004169DF"/>
    <w:rsid w:val="00420F3A"/>
    <w:rsid w:val="004222F1"/>
    <w:rsid w:val="0042438A"/>
    <w:rsid w:val="004269F0"/>
    <w:rsid w:val="004279B9"/>
    <w:rsid w:val="00434DCC"/>
    <w:rsid w:val="00446AB9"/>
    <w:rsid w:val="004540F4"/>
    <w:rsid w:val="00456622"/>
    <w:rsid w:val="004658DC"/>
    <w:rsid w:val="004737BD"/>
    <w:rsid w:val="00483AFC"/>
    <w:rsid w:val="00484259"/>
    <w:rsid w:val="004901C4"/>
    <w:rsid w:val="004A0862"/>
    <w:rsid w:val="004A437D"/>
    <w:rsid w:val="004A7804"/>
    <w:rsid w:val="004B37CC"/>
    <w:rsid w:val="004D587F"/>
    <w:rsid w:val="004D5B05"/>
    <w:rsid w:val="004D7472"/>
    <w:rsid w:val="004E47B7"/>
    <w:rsid w:val="004F5C2B"/>
    <w:rsid w:val="0050281C"/>
    <w:rsid w:val="0050317E"/>
    <w:rsid w:val="00512A7F"/>
    <w:rsid w:val="00514C4F"/>
    <w:rsid w:val="005171C3"/>
    <w:rsid w:val="00520B94"/>
    <w:rsid w:val="00522B4A"/>
    <w:rsid w:val="00527EB3"/>
    <w:rsid w:val="005379DD"/>
    <w:rsid w:val="00542F26"/>
    <w:rsid w:val="005566D5"/>
    <w:rsid w:val="00557192"/>
    <w:rsid w:val="00561CB3"/>
    <w:rsid w:val="00565CAE"/>
    <w:rsid w:val="00571690"/>
    <w:rsid w:val="00576220"/>
    <w:rsid w:val="0058044F"/>
    <w:rsid w:val="00580972"/>
    <w:rsid w:val="00582BB5"/>
    <w:rsid w:val="00585868"/>
    <w:rsid w:val="0059493A"/>
    <w:rsid w:val="005955FC"/>
    <w:rsid w:val="00596E12"/>
    <w:rsid w:val="005A07B3"/>
    <w:rsid w:val="005A6587"/>
    <w:rsid w:val="005B198F"/>
    <w:rsid w:val="005B458F"/>
    <w:rsid w:val="005B7846"/>
    <w:rsid w:val="005C2156"/>
    <w:rsid w:val="005C3552"/>
    <w:rsid w:val="005D03B7"/>
    <w:rsid w:val="005D1CC3"/>
    <w:rsid w:val="005D1EB5"/>
    <w:rsid w:val="005D2DA7"/>
    <w:rsid w:val="005D2FB2"/>
    <w:rsid w:val="005E4A40"/>
    <w:rsid w:val="005F184C"/>
    <w:rsid w:val="005F2D64"/>
    <w:rsid w:val="005F367D"/>
    <w:rsid w:val="005F640D"/>
    <w:rsid w:val="00600AAC"/>
    <w:rsid w:val="00603A09"/>
    <w:rsid w:val="00612E38"/>
    <w:rsid w:val="00613C23"/>
    <w:rsid w:val="00623AF8"/>
    <w:rsid w:val="0062553C"/>
    <w:rsid w:val="006265B7"/>
    <w:rsid w:val="00645252"/>
    <w:rsid w:val="0066205D"/>
    <w:rsid w:val="006672E8"/>
    <w:rsid w:val="00667B39"/>
    <w:rsid w:val="006706F4"/>
    <w:rsid w:val="00680F85"/>
    <w:rsid w:val="0068758B"/>
    <w:rsid w:val="006919C9"/>
    <w:rsid w:val="006979BC"/>
    <w:rsid w:val="006A01B8"/>
    <w:rsid w:val="006B5665"/>
    <w:rsid w:val="006B6967"/>
    <w:rsid w:val="006C708C"/>
    <w:rsid w:val="006D191E"/>
    <w:rsid w:val="006D3D74"/>
    <w:rsid w:val="006E1BE4"/>
    <w:rsid w:val="006E3AB8"/>
    <w:rsid w:val="006F23C3"/>
    <w:rsid w:val="007019EC"/>
    <w:rsid w:val="007046B1"/>
    <w:rsid w:val="00714F4C"/>
    <w:rsid w:val="007206D8"/>
    <w:rsid w:val="00722BDE"/>
    <w:rsid w:val="00723C47"/>
    <w:rsid w:val="0072659C"/>
    <w:rsid w:val="00726A7A"/>
    <w:rsid w:val="00733767"/>
    <w:rsid w:val="00736E1C"/>
    <w:rsid w:val="00747C0F"/>
    <w:rsid w:val="00751FAB"/>
    <w:rsid w:val="00752F4C"/>
    <w:rsid w:val="00753A6F"/>
    <w:rsid w:val="007542DB"/>
    <w:rsid w:val="00762B42"/>
    <w:rsid w:val="00763020"/>
    <w:rsid w:val="00767FA7"/>
    <w:rsid w:val="00796A19"/>
    <w:rsid w:val="007A55ED"/>
    <w:rsid w:val="007A6F55"/>
    <w:rsid w:val="007B0E96"/>
    <w:rsid w:val="007B2D7C"/>
    <w:rsid w:val="007E13E5"/>
    <w:rsid w:val="007E22E3"/>
    <w:rsid w:val="00803D6F"/>
    <w:rsid w:val="008105B4"/>
    <w:rsid w:val="008130D0"/>
    <w:rsid w:val="008235F5"/>
    <w:rsid w:val="008308E8"/>
    <w:rsid w:val="00833335"/>
    <w:rsid w:val="0083569A"/>
    <w:rsid w:val="00842217"/>
    <w:rsid w:val="00847037"/>
    <w:rsid w:val="00847EE5"/>
    <w:rsid w:val="008574C1"/>
    <w:rsid w:val="00857FC9"/>
    <w:rsid w:val="00861DB1"/>
    <w:rsid w:val="008623A2"/>
    <w:rsid w:val="00864812"/>
    <w:rsid w:val="008705C4"/>
    <w:rsid w:val="00876043"/>
    <w:rsid w:val="008828DC"/>
    <w:rsid w:val="008848D7"/>
    <w:rsid w:val="00884E68"/>
    <w:rsid w:val="00886DD2"/>
    <w:rsid w:val="00892721"/>
    <w:rsid w:val="00893CFF"/>
    <w:rsid w:val="008A16D4"/>
    <w:rsid w:val="008A389D"/>
    <w:rsid w:val="008B01B5"/>
    <w:rsid w:val="008B317E"/>
    <w:rsid w:val="008B7740"/>
    <w:rsid w:val="008C282C"/>
    <w:rsid w:val="008C2C22"/>
    <w:rsid w:val="008C46D4"/>
    <w:rsid w:val="008C558B"/>
    <w:rsid w:val="008F40EC"/>
    <w:rsid w:val="008F4BD4"/>
    <w:rsid w:val="008F4F33"/>
    <w:rsid w:val="00901958"/>
    <w:rsid w:val="0090277D"/>
    <w:rsid w:val="0090482F"/>
    <w:rsid w:val="00906F03"/>
    <w:rsid w:val="00912DC0"/>
    <w:rsid w:val="00916EB5"/>
    <w:rsid w:val="00920BF9"/>
    <w:rsid w:val="00920D60"/>
    <w:rsid w:val="00931793"/>
    <w:rsid w:val="00941918"/>
    <w:rsid w:val="00945E7A"/>
    <w:rsid w:val="00946E0F"/>
    <w:rsid w:val="00955EB8"/>
    <w:rsid w:val="009563C0"/>
    <w:rsid w:val="0096217F"/>
    <w:rsid w:val="00964658"/>
    <w:rsid w:val="00967894"/>
    <w:rsid w:val="00976EE8"/>
    <w:rsid w:val="00981655"/>
    <w:rsid w:val="00981DF8"/>
    <w:rsid w:val="00986158"/>
    <w:rsid w:val="0099437C"/>
    <w:rsid w:val="009A39B6"/>
    <w:rsid w:val="009A3CC7"/>
    <w:rsid w:val="009A4A8D"/>
    <w:rsid w:val="009A5B84"/>
    <w:rsid w:val="009B53F6"/>
    <w:rsid w:val="009C0273"/>
    <w:rsid w:val="009C49A3"/>
    <w:rsid w:val="009C6489"/>
    <w:rsid w:val="009D3592"/>
    <w:rsid w:val="009D46A9"/>
    <w:rsid w:val="009F6264"/>
    <w:rsid w:val="00A0037E"/>
    <w:rsid w:val="00A0313D"/>
    <w:rsid w:val="00A03E93"/>
    <w:rsid w:val="00A12445"/>
    <w:rsid w:val="00A15131"/>
    <w:rsid w:val="00A15EB8"/>
    <w:rsid w:val="00A16066"/>
    <w:rsid w:val="00A17732"/>
    <w:rsid w:val="00A253B0"/>
    <w:rsid w:val="00A4062F"/>
    <w:rsid w:val="00A52CB4"/>
    <w:rsid w:val="00A531FE"/>
    <w:rsid w:val="00A54487"/>
    <w:rsid w:val="00A604F8"/>
    <w:rsid w:val="00A63E57"/>
    <w:rsid w:val="00A65E62"/>
    <w:rsid w:val="00A6646E"/>
    <w:rsid w:val="00A67181"/>
    <w:rsid w:val="00A7164D"/>
    <w:rsid w:val="00A75E9E"/>
    <w:rsid w:val="00A81E19"/>
    <w:rsid w:val="00A9204E"/>
    <w:rsid w:val="00A95A51"/>
    <w:rsid w:val="00AA62D7"/>
    <w:rsid w:val="00AB3C21"/>
    <w:rsid w:val="00AB546E"/>
    <w:rsid w:val="00AB64B0"/>
    <w:rsid w:val="00AB7CD8"/>
    <w:rsid w:val="00AC6D2D"/>
    <w:rsid w:val="00AD1207"/>
    <w:rsid w:val="00AD2B2A"/>
    <w:rsid w:val="00AD2DEE"/>
    <w:rsid w:val="00AD7C54"/>
    <w:rsid w:val="00AE139F"/>
    <w:rsid w:val="00AE69ED"/>
    <w:rsid w:val="00AF4386"/>
    <w:rsid w:val="00AF7299"/>
    <w:rsid w:val="00B00DDB"/>
    <w:rsid w:val="00B06225"/>
    <w:rsid w:val="00B10B71"/>
    <w:rsid w:val="00B13A97"/>
    <w:rsid w:val="00B13D7C"/>
    <w:rsid w:val="00B22019"/>
    <w:rsid w:val="00B3181C"/>
    <w:rsid w:val="00B34D62"/>
    <w:rsid w:val="00B36168"/>
    <w:rsid w:val="00B40028"/>
    <w:rsid w:val="00B43B42"/>
    <w:rsid w:val="00B43B8D"/>
    <w:rsid w:val="00B5267D"/>
    <w:rsid w:val="00B53658"/>
    <w:rsid w:val="00B5554A"/>
    <w:rsid w:val="00B56DD2"/>
    <w:rsid w:val="00B5707C"/>
    <w:rsid w:val="00B57C82"/>
    <w:rsid w:val="00B62EBA"/>
    <w:rsid w:val="00B62ED3"/>
    <w:rsid w:val="00B64142"/>
    <w:rsid w:val="00B64A5E"/>
    <w:rsid w:val="00B70D9E"/>
    <w:rsid w:val="00B7628E"/>
    <w:rsid w:val="00B7649A"/>
    <w:rsid w:val="00B816DA"/>
    <w:rsid w:val="00B85D99"/>
    <w:rsid w:val="00B9562C"/>
    <w:rsid w:val="00B96200"/>
    <w:rsid w:val="00B97C68"/>
    <w:rsid w:val="00BA55B2"/>
    <w:rsid w:val="00BB5BB8"/>
    <w:rsid w:val="00BC1C7D"/>
    <w:rsid w:val="00BC4925"/>
    <w:rsid w:val="00BC714F"/>
    <w:rsid w:val="00BC7D2F"/>
    <w:rsid w:val="00BD3A2D"/>
    <w:rsid w:val="00BD7E65"/>
    <w:rsid w:val="00BE55D3"/>
    <w:rsid w:val="00BE7C62"/>
    <w:rsid w:val="00BF496E"/>
    <w:rsid w:val="00BF7535"/>
    <w:rsid w:val="00C00A55"/>
    <w:rsid w:val="00C01176"/>
    <w:rsid w:val="00C201DD"/>
    <w:rsid w:val="00C22695"/>
    <w:rsid w:val="00C26BDC"/>
    <w:rsid w:val="00C31270"/>
    <w:rsid w:val="00C34864"/>
    <w:rsid w:val="00C444BE"/>
    <w:rsid w:val="00C44FA4"/>
    <w:rsid w:val="00C7154D"/>
    <w:rsid w:val="00C728E3"/>
    <w:rsid w:val="00C77343"/>
    <w:rsid w:val="00C83898"/>
    <w:rsid w:val="00C864DB"/>
    <w:rsid w:val="00C86937"/>
    <w:rsid w:val="00C970D6"/>
    <w:rsid w:val="00CB2A84"/>
    <w:rsid w:val="00CC1D63"/>
    <w:rsid w:val="00CD6824"/>
    <w:rsid w:val="00CD7BA8"/>
    <w:rsid w:val="00CE079B"/>
    <w:rsid w:val="00CE5FAB"/>
    <w:rsid w:val="00D0251E"/>
    <w:rsid w:val="00D07CE1"/>
    <w:rsid w:val="00D10F7F"/>
    <w:rsid w:val="00D20146"/>
    <w:rsid w:val="00D30C1D"/>
    <w:rsid w:val="00D3373B"/>
    <w:rsid w:val="00D33A30"/>
    <w:rsid w:val="00D36535"/>
    <w:rsid w:val="00D449B2"/>
    <w:rsid w:val="00D51AA0"/>
    <w:rsid w:val="00D54FEA"/>
    <w:rsid w:val="00D73463"/>
    <w:rsid w:val="00D76AEB"/>
    <w:rsid w:val="00DA702F"/>
    <w:rsid w:val="00DB102C"/>
    <w:rsid w:val="00DC20B5"/>
    <w:rsid w:val="00DC46AE"/>
    <w:rsid w:val="00DC701E"/>
    <w:rsid w:val="00DD04E1"/>
    <w:rsid w:val="00DD32E4"/>
    <w:rsid w:val="00DE1C8E"/>
    <w:rsid w:val="00DE5B62"/>
    <w:rsid w:val="00DF6F32"/>
    <w:rsid w:val="00E01988"/>
    <w:rsid w:val="00E0380F"/>
    <w:rsid w:val="00E162A0"/>
    <w:rsid w:val="00E26B4A"/>
    <w:rsid w:val="00E342BC"/>
    <w:rsid w:val="00E347CB"/>
    <w:rsid w:val="00E34DDC"/>
    <w:rsid w:val="00E37425"/>
    <w:rsid w:val="00E37ED2"/>
    <w:rsid w:val="00E40CAA"/>
    <w:rsid w:val="00E43BA2"/>
    <w:rsid w:val="00E469F1"/>
    <w:rsid w:val="00E57E3D"/>
    <w:rsid w:val="00E73F57"/>
    <w:rsid w:val="00E74F47"/>
    <w:rsid w:val="00E75ED5"/>
    <w:rsid w:val="00E81E6E"/>
    <w:rsid w:val="00E81F78"/>
    <w:rsid w:val="00E82B2B"/>
    <w:rsid w:val="00E870E5"/>
    <w:rsid w:val="00E954D2"/>
    <w:rsid w:val="00E96E07"/>
    <w:rsid w:val="00EA69CD"/>
    <w:rsid w:val="00EC0499"/>
    <w:rsid w:val="00EC129A"/>
    <w:rsid w:val="00EC199C"/>
    <w:rsid w:val="00EC66B2"/>
    <w:rsid w:val="00ED2874"/>
    <w:rsid w:val="00ED7F9D"/>
    <w:rsid w:val="00EE0464"/>
    <w:rsid w:val="00EE3A67"/>
    <w:rsid w:val="00EE70F8"/>
    <w:rsid w:val="00EF4960"/>
    <w:rsid w:val="00F06894"/>
    <w:rsid w:val="00F11DE1"/>
    <w:rsid w:val="00F12CFA"/>
    <w:rsid w:val="00F200FF"/>
    <w:rsid w:val="00F22D76"/>
    <w:rsid w:val="00F26EB5"/>
    <w:rsid w:val="00F2774F"/>
    <w:rsid w:val="00F41136"/>
    <w:rsid w:val="00F434B1"/>
    <w:rsid w:val="00F57E7F"/>
    <w:rsid w:val="00F613D2"/>
    <w:rsid w:val="00F62E4D"/>
    <w:rsid w:val="00F65D83"/>
    <w:rsid w:val="00F67D86"/>
    <w:rsid w:val="00F748C4"/>
    <w:rsid w:val="00F7618C"/>
    <w:rsid w:val="00F8173F"/>
    <w:rsid w:val="00F81782"/>
    <w:rsid w:val="00F83E6D"/>
    <w:rsid w:val="00F93E05"/>
    <w:rsid w:val="00F94F0C"/>
    <w:rsid w:val="00F95DDF"/>
    <w:rsid w:val="00FC4EE3"/>
    <w:rsid w:val="00FC5BE1"/>
    <w:rsid w:val="00FC79BB"/>
    <w:rsid w:val="00FE43DE"/>
    <w:rsid w:val="00FE529B"/>
    <w:rsid w:val="00FE7DB9"/>
    <w:rsid w:val="00FF13A8"/>
    <w:rsid w:val="00FF3130"/>
    <w:rsid w:val="00FF5387"/>
    <w:rsid w:val="00FF633A"/>
    <w:rsid w:val="00FF72FD"/>
    <w:rsid w:val="00FF79D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1D45C"/>
  <w15:chartTrackingRefBased/>
  <w15:docId w15:val="{BFFBEAFC-7116-4958-99E1-86C18066C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22F1"/>
    <w:rPr>
      <w:rFonts w:ascii="Times New Roman" w:eastAsia="Times New Roman" w:hAnsi="Times New Roman" w:cs="Times New Roman"/>
      <w:sz w:val="24"/>
      <w:szCs w:val="24"/>
      <w:lang w:val="en-IN" w:eastAsia="en-IN"/>
    </w:rPr>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nhideWhenUsed/>
    <w:qFormat/>
    <w:rsid w:val="006D3D74"/>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BodyText">
    <w:name w:val="Body Text"/>
    <w:basedOn w:val="Normal"/>
    <w:link w:val="BodyTextChar"/>
    <w:uiPriority w:val="99"/>
    <w:unhideWhenUsed/>
    <w:rsid w:val="00767FA7"/>
    <w:pPr>
      <w:spacing w:after="120"/>
    </w:pPr>
  </w:style>
  <w:style w:type="character" w:customStyle="1" w:styleId="BodyTextChar">
    <w:name w:val="Body Text Char"/>
    <w:basedOn w:val="DefaultParagraphFont"/>
    <w:link w:val="BodyText"/>
    <w:uiPriority w:val="99"/>
    <w:rsid w:val="00767FA7"/>
  </w:style>
  <w:style w:type="paragraph" w:customStyle="1" w:styleId="Default">
    <w:name w:val="Default"/>
    <w:rsid w:val="0031198C"/>
    <w:pPr>
      <w:autoSpaceDE w:val="0"/>
      <w:autoSpaceDN w:val="0"/>
      <w:adjustRightInd w:val="0"/>
    </w:pPr>
    <w:rPr>
      <w:rFonts w:ascii="Times New Roman" w:hAnsi="Times New Roman" w:cs="Times New Roman"/>
      <w:color w:val="000000"/>
      <w:sz w:val="24"/>
      <w:szCs w:val="24"/>
    </w:rPr>
  </w:style>
  <w:style w:type="paragraph" w:styleId="ListParagraph">
    <w:name w:val="List Paragraph"/>
    <w:basedOn w:val="Normal"/>
    <w:uiPriority w:val="34"/>
    <w:qFormat/>
    <w:rsid w:val="00571690"/>
    <w:pPr>
      <w:spacing w:after="120" w:line="228" w:lineRule="auto"/>
      <w:ind w:left="720"/>
      <w:contextualSpacing/>
      <w:jc w:val="both"/>
    </w:pPr>
    <w:rPr>
      <w:rFonts w:eastAsia="Calibri"/>
      <w:bCs/>
    </w:rPr>
  </w:style>
  <w:style w:type="table" w:styleId="TableGrid">
    <w:name w:val="Table Grid"/>
    <w:basedOn w:val="TableNormal"/>
    <w:uiPriority w:val="39"/>
    <w:rsid w:val="004540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A7305"/>
    <w:pPr>
      <w:spacing w:before="100" w:beforeAutospacing="1" w:after="100" w:afterAutospacing="1"/>
      <w:jc w:val="both"/>
    </w:pPr>
  </w:style>
  <w:style w:type="paragraph" w:customStyle="1" w:styleId="Normal1">
    <w:name w:val="Normal1"/>
    <w:rsid w:val="002A7305"/>
    <w:pPr>
      <w:widowControl w:val="0"/>
      <w:suppressAutoHyphens/>
      <w:textAlignment w:val="baseline"/>
    </w:pPr>
    <w:rPr>
      <w:rFonts w:ascii="Times New Roman" w:eastAsia="Droid Sans Fallback" w:hAnsi="Times New Roman" w:cs="FreeSans"/>
      <w:sz w:val="24"/>
      <w:szCs w:val="24"/>
      <w:lang w:eastAsia="zh-CN" w:bidi="hi-IN"/>
    </w:rPr>
  </w:style>
  <w:style w:type="paragraph" w:customStyle="1" w:styleId="Abstract">
    <w:name w:val="Abstract"/>
    <w:link w:val="AbstractChar"/>
    <w:rsid w:val="002A7305"/>
    <w:pPr>
      <w:spacing w:after="200"/>
      <w:jc w:val="both"/>
    </w:pPr>
    <w:rPr>
      <w:rFonts w:ascii="Times New Roman" w:eastAsia="SimSun" w:hAnsi="Times New Roman" w:cs="Times New Roman"/>
      <w:b/>
      <w:bCs/>
      <w:sz w:val="18"/>
      <w:szCs w:val="18"/>
    </w:rPr>
  </w:style>
  <w:style w:type="character" w:customStyle="1" w:styleId="AbstractChar">
    <w:name w:val="Abstract Char"/>
    <w:link w:val="Abstract"/>
    <w:locked/>
    <w:rsid w:val="002A7305"/>
    <w:rPr>
      <w:rFonts w:ascii="Times New Roman" w:eastAsia="SimSun" w:hAnsi="Times New Roman" w:cs="Times New Roman"/>
      <w:b/>
      <w:bCs/>
      <w:sz w:val="18"/>
      <w:szCs w:val="18"/>
    </w:rPr>
  </w:style>
  <w:style w:type="paragraph" w:styleId="Bibliography">
    <w:name w:val="Bibliography"/>
    <w:basedOn w:val="Normal"/>
    <w:next w:val="Normal"/>
    <w:uiPriority w:val="37"/>
    <w:semiHidden/>
    <w:unhideWhenUsed/>
    <w:rsid w:val="002A7305"/>
    <w:pPr>
      <w:spacing w:after="160" w:line="259" w:lineRule="auto"/>
      <w:jc w:val="both"/>
    </w:pPr>
  </w:style>
  <w:style w:type="numbering" w:customStyle="1" w:styleId="Style1">
    <w:name w:val="Style1"/>
    <w:uiPriority w:val="99"/>
    <w:rsid w:val="002A7305"/>
    <w:pPr>
      <w:numPr>
        <w:numId w:val="2"/>
      </w:numPr>
    </w:pPr>
  </w:style>
  <w:style w:type="paragraph" w:customStyle="1" w:styleId="MainText">
    <w:name w:val="MainText"/>
    <w:aliases w:val="MT"/>
    <w:basedOn w:val="Normal"/>
    <w:rsid w:val="002A7305"/>
    <w:pPr>
      <w:spacing w:line="240" w:lineRule="atLeast"/>
      <w:ind w:firstLine="300"/>
      <w:jc w:val="both"/>
    </w:pPr>
    <w:rPr>
      <w:sz w:val="20"/>
      <w:lang w:val="en-GB"/>
    </w:rPr>
  </w:style>
  <w:style w:type="paragraph" w:customStyle="1" w:styleId="TableContents">
    <w:name w:val="Table Contents"/>
    <w:basedOn w:val="Normal"/>
    <w:qFormat/>
    <w:rsid w:val="002A7305"/>
    <w:pPr>
      <w:suppressAutoHyphens/>
      <w:jc w:val="both"/>
    </w:pPr>
    <w:rPr>
      <w:lang w:val="en-GB" w:eastAsia="zh-CN"/>
    </w:rPr>
  </w:style>
  <w:style w:type="character" w:customStyle="1" w:styleId="apple-converted-space">
    <w:name w:val="apple-converted-space"/>
    <w:basedOn w:val="DefaultParagraphFont"/>
    <w:rsid w:val="002A7305"/>
  </w:style>
  <w:style w:type="character" w:customStyle="1" w:styleId="sac">
    <w:name w:val="sac"/>
    <w:basedOn w:val="DefaultParagraphFont"/>
    <w:rsid w:val="002A7305"/>
  </w:style>
  <w:style w:type="paragraph" w:customStyle="1" w:styleId="tablecolhead">
    <w:name w:val="table col head"/>
    <w:basedOn w:val="Normal"/>
    <w:rsid w:val="002A7305"/>
    <w:pPr>
      <w:suppressAutoHyphens/>
      <w:ind w:firstLine="360"/>
      <w:jc w:val="center"/>
    </w:pPr>
    <w:rPr>
      <w:b/>
      <w:bCs/>
      <w:sz w:val="16"/>
      <w:szCs w:val="16"/>
      <w:lang w:eastAsia="zh-CN"/>
    </w:rPr>
  </w:style>
  <w:style w:type="paragraph" w:customStyle="1" w:styleId="tablecolsubhead">
    <w:name w:val="table col subhead"/>
    <w:basedOn w:val="tablecolhead"/>
    <w:rsid w:val="002A7305"/>
    <w:rPr>
      <w:i/>
      <w:iCs/>
      <w:sz w:val="15"/>
      <w:szCs w:val="15"/>
    </w:rPr>
  </w:style>
  <w:style w:type="paragraph" w:styleId="Revision">
    <w:name w:val="Revision"/>
    <w:hidden/>
    <w:uiPriority w:val="99"/>
    <w:semiHidden/>
    <w:rsid w:val="002A7305"/>
    <w:rPr>
      <w:rFonts w:ascii="Times New Roman" w:eastAsia="Times New Roman" w:hAnsi="Times New Roman" w:cs="Times New Roman"/>
      <w:sz w:val="20"/>
      <w:szCs w:val="20"/>
      <w:lang w:eastAsia="zh-CN"/>
    </w:rPr>
  </w:style>
  <w:style w:type="paragraph" w:customStyle="1" w:styleId="references">
    <w:name w:val="references"/>
    <w:rsid w:val="00C22695"/>
    <w:pPr>
      <w:numPr>
        <w:numId w:val="3"/>
      </w:numPr>
      <w:spacing w:after="50" w:line="180" w:lineRule="exact"/>
      <w:jc w:val="both"/>
    </w:pPr>
    <w:rPr>
      <w:rFonts w:ascii="Times New Roman" w:eastAsia="MS Mincho" w:hAnsi="Times New Roman" w:cs="Times New Roman"/>
      <w:noProof/>
      <w:sz w:val="16"/>
      <w:szCs w:val="16"/>
    </w:rPr>
  </w:style>
  <w:style w:type="character" w:customStyle="1" w:styleId="fadeinm1hgl8">
    <w:name w:val="_fadein_m1hgl_8"/>
    <w:basedOn w:val="DefaultParagraphFont"/>
    <w:rsid w:val="00E038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72228">
      <w:bodyDiv w:val="1"/>
      <w:marLeft w:val="0"/>
      <w:marRight w:val="0"/>
      <w:marTop w:val="0"/>
      <w:marBottom w:val="0"/>
      <w:divBdr>
        <w:top w:val="none" w:sz="0" w:space="0" w:color="auto"/>
        <w:left w:val="none" w:sz="0" w:space="0" w:color="auto"/>
        <w:bottom w:val="none" w:sz="0" w:space="0" w:color="auto"/>
        <w:right w:val="none" w:sz="0" w:space="0" w:color="auto"/>
      </w:divBdr>
    </w:div>
    <w:div w:id="34236263">
      <w:bodyDiv w:val="1"/>
      <w:marLeft w:val="0"/>
      <w:marRight w:val="0"/>
      <w:marTop w:val="0"/>
      <w:marBottom w:val="0"/>
      <w:divBdr>
        <w:top w:val="none" w:sz="0" w:space="0" w:color="auto"/>
        <w:left w:val="none" w:sz="0" w:space="0" w:color="auto"/>
        <w:bottom w:val="none" w:sz="0" w:space="0" w:color="auto"/>
        <w:right w:val="none" w:sz="0" w:space="0" w:color="auto"/>
      </w:divBdr>
    </w:div>
    <w:div w:id="64184319">
      <w:bodyDiv w:val="1"/>
      <w:marLeft w:val="0"/>
      <w:marRight w:val="0"/>
      <w:marTop w:val="0"/>
      <w:marBottom w:val="0"/>
      <w:divBdr>
        <w:top w:val="none" w:sz="0" w:space="0" w:color="auto"/>
        <w:left w:val="none" w:sz="0" w:space="0" w:color="auto"/>
        <w:bottom w:val="none" w:sz="0" w:space="0" w:color="auto"/>
        <w:right w:val="none" w:sz="0" w:space="0" w:color="auto"/>
      </w:divBdr>
    </w:div>
    <w:div w:id="91437738">
      <w:bodyDiv w:val="1"/>
      <w:marLeft w:val="0"/>
      <w:marRight w:val="0"/>
      <w:marTop w:val="0"/>
      <w:marBottom w:val="0"/>
      <w:divBdr>
        <w:top w:val="none" w:sz="0" w:space="0" w:color="auto"/>
        <w:left w:val="none" w:sz="0" w:space="0" w:color="auto"/>
        <w:bottom w:val="none" w:sz="0" w:space="0" w:color="auto"/>
        <w:right w:val="none" w:sz="0" w:space="0" w:color="auto"/>
      </w:divBdr>
    </w:div>
    <w:div w:id="95098682">
      <w:bodyDiv w:val="1"/>
      <w:marLeft w:val="0"/>
      <w:marRight w:val="0"/>
      <w:marTop w:val="0"/>
      <w:marBottom w:val="0"/>
      <w:divBdr>
        <w:top w:val="none" w:sz="0" w:space="0" w:color="auto"/>
        <w:left w:val="none" w:sz="0" w:space="0" w:color="auto"/>
        <w:bottom w:val="none" w:sz="0" w:space="0" w:color="auto"/>
        <w:right w:val="none" w:sz="0" w:space="0" w:color="auto"/>
      </w:divBdr>
    </w:div>
    <w:div w:id="105388046">
      <w:bodyDiv w:val="1"/>
      <w:marLeft w:val="0"/>
      <w:marRight w:val="0"/>
      <w:marTop w:val="0"/>
      <w:marBottom w:val="0"/>
      <w:divBdr>
        <w:top w:val="none" w:sz="0" w:space="0" w:color="auto"/>
        <w:left w:val="none" w:sz="0" w:space="0" w:color="auto"/>
        <w:bottom w:val="none" w:sz="0" w:space="0" w:color="auto"/>
        <w:right w:val="none" w:sz="0" w:space="0" w:color="auto"/>
      </w:divBdr>
    </w:div>
    <w:div w:id="181167182">
      <w:bodyDiv w:val="1"/>
      <w:marLeft w:val="0"/>
      <w:marRight w:val="0"/>
      <w:marTop w:val="0"/>
      <w:marBottom w:val="0"/>
      <w:divBdr>
        <w:top w:val="none" w:sz="0" w:space="0" w:color="auto"/>
        <w:left w:val="none" w:sz="0" w:space="0" w:color="auto"/>
        <w:bottom w:val="none" w:sz="0" w:space="0" w:color="auto"/>
        <w:right w:val="none" w:sz="0" w:space="0" w:color="auto"/>
      </w:divBdr>
    </w:div>
    <w:div w:id="227082709">
      <w:bodyDiv w:val="1"/>
      <w:marLeft w:val="0"/>
      <w:marRight w:val="0"/>
      <w:marTop w:val="0"/>
      <w:marBottom w:val="0"/>
      <w:divBdr>
        <w:top w:val="none" w:sz="0" w:space="0" w:color="auto"/>
        <w:left w:val="none" w:sz="0" w:space="0" w:color="auto"/>
        <w:bottom w:val="none" w:sz="0" w:space="0" w:color="auto"/>
        <w:right w:val="none" w:sz="0" w:space="0" w:color="auto"/>
      </w:divBdr>
    </w:div>
    <w:div w:id="235746428">
      <w:bodyDiv w:val="1"/>
      <w:marLeft w:val="0"/>
      <w:marRight w:val="0"/>
      <w:marTop w:val="0"/>
      <w:marBottom w:val="0"/>
      <w:divBdr>
        <w:top w:val="none" w:sz="0" w:space="0" w:color="auto"/>
        <w:left w:val="none" w:sz="0" w:space="0" w:color="auto"/>
        <w:bottom w:val="none" w:sz="0" w:space="0" w:color="auto"/>
        <w:right w:val="none" w:sz="0" w:space="0" w:color="auto"/>
      </w:divBdr>
    </w:div>
    <w:div w:id="239759806">
      <w:bodyDiv w:val="1"/>
      <w:marLeft w:val="0"/>
      <w:marRight w:val="0"/>
      <w:marTop w:val="0"/>
      <w:marBottom w:val="0"/>
      <w:divBdr>
        <w:top w:val="none" w:sz="0" w:space="0" w:color="auto"/>
        <w:left w:val="none" w:sz="0" w:space="0" w:color="auto"/>
        <w:bottom w:val="none" w:sz="0" w:space="0" w:color="auto"/>
        <w:right w:val="none" w:sz="0" w:space="0" w:color="auto"/>
      </w:divBdr>
    </w:div>
    <w:div w:id="264264344">
      <w:bodyDiv w:val="1"/>
      <w:marLeft w:val="0"/>
      <w:marRight w:val="0"/>
      <w:marTop w:val="0"/>
      <w:marBottom w:val="0"/>
      <w:divBdr>
        <w:top w:val="none" w:sz="0" w:space="0" w:color="auto"/>
        <w:left w:val="none" w:sz="0" w:space="0" w:color="auto"/>
        <w:bottom w:val="none" w:sz="0" w:space="0" w:color="auto"/>
        <w:right w:val="none" w:sz="0" w:space="0" w:color="auto"/>
      </w:divBdr>
    </w:div>
    <w:div w:id="270743845">
      <w:bodyDiv w:val="1"/>
      <w:marLeft w:val="0"/>
      <w:marRight w:val="0"/>
      <w:marTop w:val="0"/>
      <w:marBottom w:val="0"/>
      <w:divBdr>
        <w:top w:val="none" w:sz="0" w:space="0" w:color="auto"/>
        <w:left w:val="none" w:sz="0" w:space="0" w:color="auto"/>
        <w:bottom w:val="none" w:sz="0" w:space="0" w:color="auto"/>
        <w:right w:val="none" w:sz="0" w:space="0" w:color="auto"/>
      </w:divBdr>
    </w:div>
    <w:div w:id="281154644">
      <w:bodyDiv w:val="1"/>
      <w:marLeft w:val="0"/>
      <w:marRight w:val="0"/>
      <w:marTop w:val="0"/>
      <w:marBottom w:val="0"/>
      <w:divBdr>
        <w:top w:val="none" w:sz="0" w:space="0" w:color="auto"/>
        <w:left w:val="none" w:sz="0" w:space="0" w:color="auto"/>
        <w:bottom w:val="none" w:sz="0" w:space="0" w:color="auto"/>
        <w:right w:val="none" w:sz="0" w:space="0" w:color="auto"/>
      </w:divBdr>
    </w:div>
    <w:div w:id="354381639">
      <w:bodyDiv w:val="1"/>
      <w:marLeft w:val="0"/>
      <w:marRight w:val="0"/>
      <w:marTop w:val="0"/>
      <w:marBottom w:val="0"/>
      <w:divBdr>
        <w:top w:val="none" w:sz="0" w:space="0" w:color="auto"/>
        <w:left w:val="none" w:sz="0" w:space="0" w:color="auto"/>
        <w:bottom w:val="none" w:sz="0" w:space="0" w:color="auto"/>
        <w:right w:val="none" w:sz="0" w:space="0" w:color="auto"/>
      </w:divBdr>
    </w:div>
    <w:div w:id="371030987">
      <w:bodyDiv w:val="1"/>
      <w:marLeft w:val="0"/>
      <w:marRight w:val="0"/>
      <w:marTop w:val="0"/>
      <w:marBottom w:val="0"/>
      <w:divBdr>
        <w:top w:val="none" w:sz="0" w:space="0" w:color="auto"/>
        <w:left w:val="none" w:sz="0" w:space="0" w:color="auto"/>
        <w:bottom w:val="none" w:sz="0" w:space="0" w:color="auto"/>
        <w:right w:val="none" w:sz="0" w:space="0" w:color="auto"/>
      </w:divBdr>
    </w:div>
    <w:div w:id="412239390">
      <w:bodyDiv w:val="1"/>
      <w:marLeft w:val="0"/>
      <w:marRight w:val="0"/>
      <w:marTop w:val="0"/>
      <w:marBottom w:val="0"/>
      <w:divBdr>
        <w:top w:val="none" w:sz="0" w:space="0" w:color="auto"/>
        <w:left w:val="none" w:sz="0" w:space="0" w:color="auto"/>
        <w:bottom w:val="none" w:sz="0" w:space="0" w:color="auto"/>
        <w:right w:val="none" w:sz="0" w:space="0" w:color="auto"/>
      </w:divBdr>
    </w:div>
    <w:div w:id="443037232">
      <w:bodyDiv w:val="1"/>
      <w:marLeft w:val="0"/>
      <w:marRight w:val="0"/>
      <w:marTop w:val="0"/>
      <w:marBottom w:val="0"/>
      <w:divBdr>
        <w:top w:val="none" w:sz="0" w:space="0" w:color="auto"/>
        <w:left w:val="none" w:sz="0" w:space="0" w:color="auto"/>
        <w:bottom w:val="none" w:sz="0" w:space="0" w:color="auto"/>
        <w:right w:val="none" w:sz="0" w:space="0" w:color="auto"/>
      </w:divBdr>
    </w:div>
    <w:div w:id="485903269">
      <w:bodyDiv w:val="1"/>
      <w:marLeft w:val="0"/>
      <w:marRight w:val="0"/>
      <w:marTop w:val="0"/>
      <w:marBottom w:val="0"/>
      <w:divBdr>
        <w:top w:val="none" w:sz="0" w:space="0" w:color="auto"/>
        <w:left w:val="none" w:sz="0" w:space="0" w:color="auto"/>
        <w:bottom w:val="none" w:sz="0" w:space="0" w:color="auto"/>
        <w:right w:val="none" w:sz="0" w:space="0" w:color="auto"/>
      </w:divBdr>
    </w:div>
    <w:div w:id="542138988">
      <w:bodyDiv w:val="1"/>
      <w:marLeft w:val="0"/>
      <w:marRight w:val="0"/>
      <w:marTop w:val="0"/>
      <w:marBottom w:val="0"/>
      <w:divBdr>
        <w:top w:val="none" w:sz="0" w:space="0" w:color="auto"/>
        <w:left w:val="none" w:sz="0" w:space="0" w:color="auto"/>
        <w:bottom w:val="none" w:sz="0" w:space="0" w:color="auto"/>
        <w:right w:val="none" w:sz="0" w:space="0" w:color="auto"/>
      </w:divBdr>
    </w:div>
    <w:div w:id="543563546">
      <w:bodyDiv w:val="1"/>
      <w:marLeft w:val="0"/>
      <w:marRight w:val="0"/>
      <w:marTop w:val="0"/>
      <w:marBottom w:val="0"/>
      <w:divBdr>
        <w:top w:val="none" w:sz="0" w:space="0" w:color="auto"/>
        <w:left w:val="none" w:sz="0" w:space="0" w:color="auto"/>
        <w:bottom w:val="none" w:sz="0" w:space="0" w:color="auto"/>
        <w:right w:val="none" w:sz="0" w:space="0" w:color="auto"/>
      </w:divBdr>
    </w:div>
    <w:div w:id="591938787">
      <w:bodyDiv w:val="1"/>
      <w:marLeft w:val="0"/>
      <w:marRight w:val="0"/>
      <w:marTop w:val="0"/>
      <w:marBottom w:val="0"/>
      <w:divBdr>
        <w:top w:val="none" w:sz="0" w:space="0" w:color="auto"/>
        <w:left w:val="none" w:sz="0" w:space="0" w:color="auto"/>
        <w:bottom w:val="none" w:sz="0" w:space="0" w:color="auto"/>
        <w:right w:val="none" w:sz="0" w:space="0" w:color="auto"/>
      </w:divBdr>
    </w:div>
    <w:div w:id="593242969">
      <w:bodyDiv w:val="1"/>
      <w:marLeft w:val="0"/>
      <w:marRight w:val="0"/>
      <w:marTop w:val="0"/>
      <w:marBottom w:val="0"/>
      <w:divBdr>
        <w:top w:val="none" w:sz="0" w:space="0" w:color="auto"/>
        <w:left w:val="none" w:sz="0" w:space="0" w:color="auto"/>
        <w:bottom w:val="none" w:sz="0" w:space="0" w:color="auto"/>
        <w:right w:val="none" w:sz="0" w:space="0" w:color="auto"/>
      </w:divBdr>
    </w:div>
    <w:div w:id="661471625">
      <w:bodyDiv w:val="1"/>
      <w:marLeft w:val="0"/>
      <w:marRight w:val="0"/>
      <w:marTop w:val="0"/>
      <w:marBottom w:val="0"/>
      <w:divBdr>
        <w:top w:val="none" w:sz="0" w:space="0" w:color="auto"/>
        <w:left w:val="none" w:sz="0" w:space="0" w:color="auto"/>
        <w:bottom w:val="none" w:sz="0" w:space="0" w:color="auto"/>
        <w:right w:val="none" w:sz="0" w:space="0" w:color="auto"/>
      </w:divBdr>
    </w:div>
    <w:div w:id="666134816">
      <w:bodyDiv w:val="1"/>
      <w:marLeft w:val="0"/>
      <w:marRight w:val="0"/>
      <w:marTop w:val="0"/>
      <w:marBottom w:val="0"/>
      <w:divBdr>
        <w:top w:val="none" w:sz="0" w:space="0" w:color="auto"/>
        <w:left w:val="none" w:sz="0" w:space="0" w:color="auto"/>
        <w:bottom w:val="none" w:sz="0" w:space="0" w:color="auto"/>
        <w:right w:val="none" w:sz="0" w:space="0" w:color="auto"/>
      </w:divBdr>
    </w:div>
    <w:div w:id="685519206">
      <w:bodyDiv w:val="1"/>
      <w:marLeft w:val="0"/>
      <w:marRight w:val="0"/>
      <w:marTop w:val="0"/>
      <w:marBottom w:val="0"/>
      <w:divBdr>
        <w:top w:val="none" w:sz="0" w:space="0" w:color="auto"/>
        <w:left w:val="none" w:sz="0" w:space="0" w:color="auto"/>
        <w:bottom w:val="none" w:sz="0" w:space="0" w:color="auto"/>
        <w:right w:val="none" w:sz="0" w:space="0" w:color="auto"/>
      </w:divBdr>
    </w:div>
    <w:div w:id="696664090">
      <w:bodyDiv w:val="1"/>
      <w:marLeft w:val="0"/>
      <w:marRight w:val="0"/>
      <w:marTop w:val="0"/>
      <w:marBottom w:val="0"/>
      <w:divBdr>
        <w:top w:val="none" w:sz="0" w:space="0" w:color="auto"/>
        <w:left w:val="none" w:sz="0" w:space="0" w:color="auto"/>
        <w:bottom w:val="none" w:sz="0" w:space="0" w:color="auto"/>
        <w:right w:val="none" w:sz="0" w:space="0" w:color="auto"/>
      </w:divBdr>
    </w:div>
    <w:div w:id="697466642">
      <w:bodyDiv w:val="1"/>
      <w:marLeft w:val="0"/>
      <w:marRight w:val="0"/>
      <w:marTop w:val="0"/>
      <w:marBottom w:val="0"/>
      <w:divBdr>
        <w:top w:val="none" w:sz="0" w:space="0" w:color="auto"/>
        <w:left w:val="none" w:sz="0" w:space="0" w:color="auto"/>
        <w:bottom w:val="none" w:sz="0" w:space="0" w:color="auto"/>
        <w:right w:val="none" w:sz="0" w:space="0" w:color="auto"/>
      </w:divBdr>
    </w:div>
    <w:div w:id="712802108">
      <w:bodyDiv w:val="1"/>
      <w:marLeft w:val="0"/>
      <w:marRight w:val="0"/>
      <w:marTop w:val="0"/>
      <w:marBottom w:val="0"/>
      <w:divBdr>
        <w:top w:val="none" w:sz="0" w:space="0" w:color="auto"/>
        <w:left w:val="none" w:sz="0" w:space="0" w:color="auto"/>
        <w:bottom w:val="none" w:sz="0" w:space="0" w:color="auto"/>
        <w:right w:val="none" w:sz="0" w:space="0" w:color="auto"/>
      </w:divBdr>
    </w:div>
    <w:div w:id="719092641">
      <w:bodyDiv w:val="1"/>
      <w:marLeft w:val="0"/>
      <w:marRight w:val="0"/>
      <w:marTop w:val="0"/>
      <w:marBottom w:val="0"/>
      <w:divBdr>
        <w:top w:val="none" w:sz="0" w:space="0" w:color="auto"/>
        <w:left w:val="none" w:sz="0" w:space="0" w:color="auto"/>
        <w:bottom w:val="none" w:sz="0" w:space="0" w:color="auto"/>
        <w:right w:val="none" w:sz="0" w:space="0" w:color="auto"/>
      </w:divBdr>
    </w:div>
    <w:div w:id="719597106">
      <w:bodyDiv w:val="1"/>
      <w:marLeft w:val="0"/>
      <w:marRight w:val="0"/>
      <w:marTop w:val="0"/>
      <w:marBottom w:val="0"/>
      <w:divBdr>
        <w:top w:val="none" w:sz="0" w:space="0" w:color="auto"/>
        <w:left w:val="none" w:sz="0" w:space="0" w:color="auto"/>
        <w:bottom w:val="none" w:sz="0" w:space="0" w:color="auto"/>
        <w:right w:val="none" w:sz="0" w:space="0" w:color="auto"/>
      </w:divBdr>
    </w:div>
    <w:div w:id="725183913">
      <w:bodyDiv w:val="1"/>
      <w:marLeft w:val="0"/>
      <w:marRight w:val="0"/>
      <w:marTop w:val="0"/>
      <w:marBottom w:val="0"/>
      <w:divBdr>
        <w:top w:val="none" w:sz="0" w:space="0" w:color="auto"/>
        <w:left w:val="none" w:sz="0" w:space="0" w:color="auto"/>
        <w:bottom w:val="none" w:sz="0" w:space="0" w:color="auto"/>
        <w:right w:val="none" w:sz="0" w:space="0" w:color="auto"/>
      </w:divBdr>
    </w:div>
    <w:div w:id="744765591">
      <w:bodyDiv w:val="1"/>
      <w:marLeft w:val="0"/>
      <w:marRight w:val="0"/>
      <w:marTop w:val="0"/>
      <w:marBottom w:val="0"/>
      <w:divBdr>
        <w:top w:val="none" w:sz="0" w:space="0" w:color="auto"/>
        <w:left w:val="none" w:sz="0" w:space="0" w:color="auto"/>
        <w:bottom w:val="none" w:sz="0" w:space="0" w:color="auto"/>
        <w:right w:val="none" w:sz="0" w:space="0" w:color="auto"/>
      </w:divBdr>
    </w:div>
    <w:div w:id="746654847">
      <w:bodyDiv w:val="1"/>
      <w:marLeft w:val="0"/>
      <w:marRight w:val="0"/>
      <w:marTop w:val="0"/>
      <w:marBottom w:val="0"/>
      <w:divBdr>
        <w:top w:val="none" w:sz="0" w:space="0" w:color="auto"/>
        <w:left w:val="none" w:sz="0" w:space="0" w:color="auto"/>
        <w:bottom w:val="none" w:sz="0" w:space="0" w:color="auto"/>
        <w:right w:val="none" w:sz="0" w:space="0" w:color="auto"/>
      </w:divBdr>
    </w:div>
    <w:div w:id="783965011">
      <w:bodyDiv w:val="1"/>
      <w:marLeft w:val="0"/>
      <w:marRight w:val="0"/>
      <w:marTop w:val="0"/>
      <w:marBottom w:val="0"/>
      <w:divBdr>
        <w:top w:val="none" w:sz="0" w:space="0" w:color="auto"/>
        <w:left w:val="none" w:sz="0" w:space="0" w:color="auto"/>
        <w:bottom w:val="none" w:sz="0" w:space="0" w:color="auto"/>
        <w:right w:val="none" w:sz="0" w:space="0" w:color="auto"/>
      </w:divBdr>
    </w:div>
    <w:div w:id="791674993">
      <w:bodyDiv w:val="1"/>
      <w:marLeft w:val="0"/>
      <w:marRight w:val="0"/>
      <w:marTop w:val="0"/>
      <w:marBottom w:val="0"/>
      <w:divBdr>
        <w:top w:val="none" w:sz="0" w:space="0" w:color="auto"/>
        <w:left w:val="none" w:sz="0" w:space="0" w:color="auto"/>
        <w:bottom w:val="none" w:sz="0" w:space="0" w:color="auto"/>
        <w:right w:val="none" w:sz="0" w:space="0" w:color="auto"/>
      </w:divBdr>
    </w:div>
    <w:div w:id="820543359">
      <w:bodyDiv w:val="1"/>
      <w:marLeft w:val="0"/>
      <w:marRight w:val="0"/>
      <w:marTop w:val="0"/>
      <w:marBottom w:val="0"/>
      <w:divBdr>
        <w:top w:val="none" w:sz="0" w:space="0" w:color="auto"/>
        <w:left w:val="none" w:sz="0" w:space="0" w:color="auto"/>
        <w:bottom w:val="none" w:sz="0" w:space="0" w:color="auto"/>
        <w:right w:val="none" w:sz="0" w:space="0" w:color="auto"/>
      </w:divBdr>
    </w:div>
    <w:div w:id="822232867">
      <w:bodyDiv w:val="1"/>
      <w:marLeft w:val="0"/>
      <w:marRight w:val="0"/>
      <w:marTop w:val="0"/>
      <w:marBottom w:val="0"/>
      <w:divBdr>
        <w:top w:val="none" w:sz="0" w:space="0" w:color="auto"/>
        <w:left w:val="none" w:sz="0" w:space="0" w:color="auto"/>
        <w:bottom w:val="none" w:sz="0" w:space="0" w:color="auto"/>
        <w:right w:val="none" w:sz="0" w:space="0" w:color="auto"/>
      </w:divBdr>
    </w:div>
    <w:div w:id="871191120">
      <w:bodyDiv w:val="1"/>
      <w:marLeft w:val="0"/>
      <w:marRight w:val="0"/>
      <w:marTop w:val="0"/>
      <w:marBottom w:val="0"/>
      <w:divBdr>
        <w:top w:val="none" w:sz="0" w:space="0" w:color="auto"/>
        <w:left w:val="none" w:sz="0" w:space="0" w:color="auto"/>
        <w:bottom w:val="none" w:sz="0" w:space="0" w:color="auto"/>
        <w:right w:val="none" w:sz="0" w:space="0" w:color="auto"/>
      </w:divBdr>
    </w:div>
    <w:div w:id="880630670">
      <w:bodyDiv w:val="1"/>
      <w:marLeft w:val="0"/>
      <w:marRight w:val="0"/>
      <w:marTop w:val="0"/>
      <w:marBottom w:val="0"/>
      <w:divBdr>
        <w:top w:val="none" w:sz="0" w:space="0" w:color="auto"/>
        <w:left w:val="none" w:sz="0" w:space="0" w:color="auto"/>
        <w:bottom w:val="none" w:sz="0" w:space="0" w:color="auto"/>
        <w:right w:val="none" w:sz="0" w:space="0" w:color="auto"/>
      </w:divBdr>
    </w:div>
    <w:div w:id="942538771">
      <w:bodyDiv w:val="1"/>
      <w:marLeft w:val="0"/>
      <w:marRight w:val="0"/>
      <w:marTop w:val="0"/>
      <w:marBottom w:val="0"/>
      <w:divBdr>
        <w:top w:val="none" w:sz="0" w:space="0" w:color="auto"/>
        <w:left w:val="none" w:sz="0" w:space="0" w:color="auto"/>
        <w:bottom w:val="none" w:sz="0" w:space="0" w:color="auto"/>
        <w:right w:val="none" w:sz="0" w:space="0" w:color="auto"/>
      </w:divBdr>
    </w:div>
    <w:div w:id="1013335957">
      <w:bodyDiv w:val="1"/>
      <w:marLeft w:val="0"/>
      <w:marRight w:val="0"/>
      <w:marTop w:val="0"/>
      <w:marBottom w:val="0"/>
      <w:divBdr>
        <w:top w:val="none" w:sz="0" w:space="0" w:color="auto"/>
        <w:left w:val="none" w:sz="0" w:space="0" w:color="auto"/>
        <w:bottom w:val="none" w:sz="0" w:space="0" w:color="auto"/>
        <w:right w:val="none" w:sz="0" w:space="0" w:color="auto"/>
      </w:divBdr>
    </w:div>
    <w:div w:id="1015421939">
      <w:bodyDiv w:val="1"/>
      <w:marLeft w:val="0"/>
      <w:marRight w:val="0"/>
      <w:marTop w:val="0"/>
      <w:marBottom w:val="0"/>
      <w:divBdr>
        <w:top w:val="none" w:sz="0" w:space="0" w:color="auto"/>
        <w:left w:val="none" w:sz="0" w:space="0" w:color="auto"/>
        <w:bottom w:val="none" w:sz="0" w:space="0" w:color="auto"/>
        <w:right w:val="none" w:sz="0" w:space="0" w:color="auto"/>
      </w:divBdr>
    </w:div>
    <w:div w:id="1066495857">
      <w:bodyDiv w:val="1"/>
      <w:marLeft w:val="0"/>
      <w:marRight w:val="0"/>
      <w:marTop w:val="0"/>
      <w:marBottom w:val="0"/>
      <w:divBdr>
        <w:top w:val="none" w:sz="0" w:space="0" w:color="auto"/>
        <w:left w:val="none" w:sz="0" w:space="0" w:color="auto"/>
        <w:bottom w:val="none" w:sz="0" w:space="0" w:color="auto"/>
        <w:right w:val="none" w:sz="0" w:space="0" w:color="auto"/>
      </w:divBdr>
    </w:div>
    <w:div w:id="1069886524">
      <w:bodyDiv w:val="1"/>
      <w:marLeft w:val="0"/>
      <w:marRight w:val="0"/>
      <w:marTop w:val="0"/>
      <w:marBottom w:val="0"/>
      <w:divBdr>
        <w:top w:val="none" w:sz="0" w:space="0" w:color="auto"/>
        <w:left w:val="none" w:sz="0" w:space="0" w:color="auto"/>
        <w:bottom w:val="none" w:sz="0" w:space="0" w:color="auto"/>
        <w:right w:val="none" w:sz="0" w:space="0" w:color="auto"/>
      </w:divBdr>
    </w:div>
    <w:div w:id="1100612148">
      <w:bodyDiv w:val="1"/>
      <w:marLeft w:val="0"/>
      <w:marRight w:val="0"/>
      <w:marTop w:val="0"/>
      <w:marBottom w:val="0"/>
      <w:divBdr>
        <w:top w:val="none" w:sz="0" w:space="0" w:color="auto"/>
        <w:left w:val="none" w:sz="0" w:space="0" w:color="auto"/>
        <w:bottom w:val="none" w:sz="0" w:space="0" w:color="auto"/>
        <w:right w:val="none" w:sz="0" w:space="0" w:color="auto"/>
      </w:divBdr>
    </w:div>
    <w:div w:id="1128165765">
      <w:bodyDiv w:val="1"/>
      <w:marLeft w:val="0"/>
      <w:marRight w:val="0"/>
      <w:marTop w:val="0"/>
      <w:marBottom w:val="0"/>
      <w:divBdr>
        <w:top w:val="none" w:sz="0" w:space="0" w:color="auto"/>
        <w:left w:val="none" w:sz="0" w:space="0" w:color="auto"/>
        <w:bottom w:val="none" w:sz="0" w:space="0" w:color="auto"/>
        <w:right w:val="none" w:sz="0" w:space="0" w:color="auto"/>
      </w:divBdr>
    </w:div>
    <w:div w:id="1134955438">
      <w:bodyDiv w:val="1"/>
      <w:marLeft w:val="0"/>
      <w:marRight w:val="0"/>
      <w:marTop w:val="0"/>
      <w:marBottom w:val="0"/>
      <w:divBdr>
        <w:top w:val="none" w:sz="0" w:space="0" w:color="auto"/>
        <w:left w:val="none" w:sz="0" w:space="0" w:color="auto"/>
        <w:bottom w:val="none" w:sz="0" w:space="0" w:color="auto"/>
        <w:right w:val="none" w:sz="0" w:space="0" w:color="auto"/>
      </w:divBdr>
    </w:div>
    <w:div w:id="1140725785">
      <w:bodyDiv w:val="1"/>
      <w:marLeft w:val="0"/>
      <w:marRight w:val="0"/>
      <w:marTop w:val="0"/>
      <w:marBottom w:val="0"/>
      <w:divBdr>
        <w:top w:val="none" w:sz="0" w:space="0" w:color="auto"/>
        <w:left w:val="none" w:sz="0" w:space="0" w:color="auto"/>
        <w:bottom w:val="none" w:sz="0" w:space="0" w:color="auto"/>
        <w:right w:val="none" w:sz="0" w:space="0" w:color="auto"/>
      </w:divBdr>
    </w:div>
    <w:div w:id="1172523382">
      <w:bodyDiv w:val="1"/>
      <w:marLeft w:val="0"/>
      <w:marRight w:val="0"/>
      <w:marTop w:val="0"/>
      <w:marBottom w:val="0"/>
      <w:divBdr>
        <w:top w:val="none" w:sz="0" w:space="0" w:color="auto"/>
        <w:left w:val="none" w:sz="0" w:space="0" w:color="auto"/>
        <w:bottom w:val="none" w:sz="0" w:space="0" w:color="auto"/>
        <w:right w:val="none" w:sz="0" w:space="0" w:color="auto"/>
      </w:divBdr>
    </w:div>
    <w:div w:id="1183396938">
      <w:bodyDiv w:val="1"/>
      <w:marLeft w:val="0"/>
      <w:marRight w:val="0"/>
      <w:marTop w:val="0"/>
      <w:marBottom w:val="0"/>
      <w:divBdr>
        <w:top w:val="none" w:sz="0" w:space="0" w:color="auto"/>
        <w:left w:val="none" w:sz="0" w:space="0" w:color="auto"/>
        <w:bottom w:val="none" w:sz="0" w:space="0" w:color="auto"/>
        <w:right w:val="none" w:sz="0" w:space="0" w:color="auto"/>
      </w:divBdr>
    </w:div>
    <w:div w:id="1226452131">
      <w:bodyDiv w:val="1"/>
      <w:marLeft w:val="0"/>
      <w:marRight w:val="0"/>
      <w:marTop w:val="0"/>
      <w:marBottom w:val="0"/>
      <w:divBdr>
        <w:top w:val="none" w:sz="0" w:space="0" w:color="auto"/>
        <w:left w:val="none" w:sz="0" w:space="0" w:color="auto"/>
        <w:bottom w:val="none" w:sz="0" w:space="0" w:color="auto"/>
        <w:right w:val="none" w:sz="0" w:space="0" w:color="auto"/>
      </w:divBdr>
    </w:div>
    <w:div w:id="1280915240">
      <w:bodyDiv w:val="1"/>
      <w:marLeft w:val="0"/>
      <w:marRight w:val="0"/>
      <w:marTop w:val="0"/>
      <w:marBottom w:val="0"/>
      <w:divBdr>
        <w:top w:val="none" w:sz="0" w:space="0" w:color="auto"/>
        <w:left w:val="none" w:sz="0" w:space="0" w:color="auto"/>
        <w:bottom w:val="none" w:sz="0" w:space="0" w:color="auto"/>
        <w:right w:val="none" w:sz="0" w:space="0" w:color="auto"/>
      </w:divBdr>
    </w:div>
    <w:div w:id="1295135182">
      <w:bodyDiv w:val="1"/>
      <w:marLeft w:val="0"/>
      <w:marRight w:val="0"/>
      <w:marTop w:val="0"/>
      <w:marBottom w:val="0"/>
      <w:divBdr>
        <w:top w:val="none" w:sz="0" w:space="0" w:color="auto"/>
        <w:left w:val="none" w:sz="0" w:space="0" w:color="auto"/>
        <w:bottom w:val="none" w:sz="0" w:space="0" w:color="auto"/>
        <w:right w:val="none" w:sz="0" w:space="0" w:color="auto"/>
      </w:divBdr>
    </w:div>
    <w:div w:id="1310549510">
      <w:bodyDiv w:val="1"/>
      <w:marLeft w:val="0"/>
      <w:marRight w:val="0"/>
      <w:marTop w:val="0"/>
      <w:marBottom w:val="0"/>
      <w:divBdr>
        <w:top w:val="none" w:sz="0" w:space="0" w:color="auto"/>
        <w:left w:val="none" w:sz="0" w:space="0" w:color="auto"/>
        <w:bottom w:val="none" w:sz="0" w:space="0" w:color="auto"/>
        <w:right w:val="none" w:sz="0" w:space="0" w:color="auto"/>
      </w:divBdr>
    </w:div>
    <w:div w:id="1328827171">
      <w:bodyDiv w:val="1"/>
      <w:marLeft w:val="0"/>
      <w:marRight w:val="0"/>
      <w:marTop w:val="0"/>
      <w:marBottom w:val="0"/>
      <w:divBdr>
        <w:top w:val="none" w:sz="0" w:space="0" w:color="auto"/>
        <w:left w:val="none" w:sz="0" w:space="0" w:color="auto"/>
        <w:bottom w:val="none" w:sz="0" w:space="0" w:color="auto"/>
        <w:right w:val="none" w:sz="0" w:space="0" w:color="auto"/>
      </w:divBdr>
    </w:div>
    <w:div w:id="1339889042">
      <w:bodyDiv w:val="1"/>
      <w:marLeft w:val="0"/>
      <w:marRight w:val="0"/>
      <w:marTop w:val="0"/>
      <w:marBottom w:val="0"/>
      <w:divBdr>
        <w:top w:val="none" w:sz="0" w:space="0" w:color="auto"/>
        <w:left w:val="none" w:sz="0" w:space="0" w:color="auto"/>
        <w:bottom w:val="none" w:sz="0" w:space="0" w:color="auto"/>
        <w:right w:val="none" w:sz="0" w:space="0" w:color="auto"/>
      </w:divBdr>
    </w:div>
    <w:div w:id="1351563062">
      <w:bodyDiv w:val="1"/>
      <w:marLeft w:val="0"/>
      <w:marRight w:val="0"/>
      <w:marTop w:val="0"/>
      <w:marBottom w:val="0"/>
      <w:divBdr>
        <w:top w:val="none" w:sz="0" w:space="0" w:color="auto"/>
        <w:left w:val="none" w:sz="0" w:space="0" w:color="auto"/>
        <w:bottom w:val="none" w:sz="0" w:space="0" w:color="auto"/>
        <w:right w:val="none" w:sz="0" w:space="0" w:color="auto"/>
      </w:divBdr>
    </w:div>
    <w:div w:id="1383603694">
      <w:bodyDiv w:val="1"/>
      <w:marLeft w:val="0"/>
      <w:marRight w:val="0"/>
      <w:marTop w:val="0"/>
      <w:marBottom w:val="0"/>
      <w:divBdr>
        <w:top w:val="none" w:sz="0" w:space="0" w:color="auto"/>
        <w:left w:val="none" w:sz="0" w:space="0" w:color="auto"/>
        <w:bottom w:val="none" w:sz="0" w:space="0" w:color="auto"/>
        <w:right w:val="none" w:sz="0" w:space="0" w:color="auto"/>
      </w:divBdr>
    </w:div>
    <w:div w:id="1384795107">
      <w:bodyDiv w:val="1"/>
      <w:marLeft w:val="0"/>
      <w:marRight w:val="0"/>
      <w:marTop w:val="0"/>
      <w:marBottom w:val="0"/>
      <w:divBdr>
        <w:top w:val="none" w:sz="0" w:space="0" w:color="auto"/>
        <w:left w:val="none" w:sz="0" w:space="0" w:color="auto"/>
        <w:bottom w:val="none" w:sz="0" w:space="0" w:color="auto"/>
        <w:right w:val="none" w:sz="0" w:space="0" w:color="auto"/>
      </w:divBdr>
    </w:div>
    <w:div w:id="1388919118">
      <w:bodyDiv w:val="1"/>
      <w:marLeft w:val="0"/>
      <w:marRight w:val="0"/>
      <w:marTop w:val="0"/>
      <w:marBottom w:val="0"/>
      <w:divBdr>
        <w:top w:val="none" w:sz="0" w:space="0" w:color="auto"/>
        <w:left w:val="none" w:sz="0" w:space="0" w:color="auto"/>
        <w:bottom w:val="none" w:sz="0" w:space="0" w:color="auto"/>
        <w:right w:val="none" w:sz="0" w:space="0" w:color="auto"/>
      </w:divBdr>
    </w:div>
    <w:div w:id="1501309752">
      <w:bodyDiv w:val="1"/>
      <w:marLeft w:val="0"/>
      <w:marRight w:val="0"/>
      <w:marTop w:val="0"/>
      <w:marBottom w:val="0"/>
      <w:divBdr>
        <w:top w:val="none" w:sz="0" w:space="0" w:color="auto"/>
        <w:left w:val="none" w:sz="0" w:space="0" w:color="auto"/>
        <w:bottom w:val="none" w:sz="0" w:space="0" w:color="auto"/>
        <w:right w:val="none" w:sz="0" w:space="0" w:color="auto"/>
      </w:divBdr>
    </w:div>
    <w:div w:id="1512336936">
      <w:bodyDiv w:val="1"/>
      <w:marLeft w:val="0"/>
      <w:marRight w:val="0"/>
      <w:marTop w:val="0"/>
      <w:marBottom w:val="0"/>
      <w:divBdr>
        <w:top w:val="none" w:sz="0" w:space="0" w:color="auto"/>
        <w:left w:val="none" w:sz="0" w:space="0" w:color="auto"/>
        <w:bottom w:val="none" w:sz="0" w:space="0" w:color="auto"/>
        <w:right w:val="none" w:sz="0" w:space="0" w:color="auto"/>
      </w:divBdr>
    </w:div>
    <w:div w:id="1579293332">
      <w:bodyDiv w:val="1"/>
      <w:marLeft w:val="0"/>
      <w:marRight w:val="0"/>
      <w:marTop w:val="0"/>
      <w:marBottom w:val="0"/>
      <w:divBdr>
        <w:top w:val="none" w:sz="0" w:space="0" w:color="auto"/>
        <w:left w:val="none" w:sz="0" w:space="0" w:color="auto"/>
        <w:bottom w:val="none" w:sz="0" w:space="0" w:color="auto"/>
        <w:right w:val="none" w:sz="0" w:space="0" w:color="auto"/>
      </w:divBdr>
    </w:div>
    <w:div w:id="1581988770">
      <w:bodyDiv w:val="1"/>
      <w:marLeft w:val="0"/>
      <w:marRight w:val="0"/>
      <w:marTop w:val="0"/>
      <w:marBottom w:val="0"/>
      <w:divBdr>
        <w:top w:val="none" w:sz="0" w:space="0" w:color="auto"/>
        <w:left w:val="none" w:sz="0" w:space="0" w:color="auto"/>
        <w:bottom w:val="none" w:sz="0" w:space="0" w:color="auto"/>
        <w:right w:val="none" w:sz="0" w:space="0" w:color="auto"/>
      </w:divBdr>
    </w:div>
    <w:div w:id="1648242925">
      <w:bodyDiv w:val="1"/>
      <w:marLeft w:val="0"/>
      <w:marRight w:val="0"/>
      <w:marTop w:val="0"/>
      <w:marBottom w:val="0"/>
      <w:divBdr>
        <w:top w:val="none" w:sz="0" w:space="0" w:color="auto"/>
        <w:left w:val="none" w:sz="0" w:space="0" w:color="auto"/>
        <w:bottom w:val="none" w:sz="0" w:space="0" w:color="auto"/>
        <w:right w:val="none" w:sz="0" w:space="0" w:color="auto"/>
      </w:divBdr>
    </w:div>
    <w:div w:id="1659117944">
      <w:bodyDiv w:val="1"/>
      <w:marLeft w:val="0"/>
      <w:marRight w:val="0"/>
      <w:marTop w:val="0"/>
      <w:marBottom w:val="0"/>
      <w:divBdr>
        <w:top w:val="none" w:sz="0" w:space="0" w:color="auto"/>
        <w:left w:val="none" w:sz="0" w:space="0" w:color="auto"/>
        <w:bottom w:val="none" w:sz="0" w:space="0" w:color="auto"/>
        <w:right w:val="none" w:sz="0" w:space="0" w:color="auto"/>
      </w:divBdr>
    </w:div>
    <w:div w:id="1683816859">
      <w:bodyDiv w:val="1"/>
      <w:marLeft w:val="0"/>
      <w:marRight w:val="0"/>
      <w:marTop w:val="0"/>
      <w:marBottom w:val="0"/>
      <w:divBdr>
        <w:top w:val="none" w:sz="0" w:space="0" w:color="auto"/>
        <w:left w:val="none" w:sz="0" w:space="0" w:color="auto"/>
        <w:bottom w:val="none" w:sz="0" w:space="0" w:color="auto"/>
        <w:right w:val="none" w:sz="0" w:space="0" w:color="auto"/>
      </w:divBdr>
    </w:div>
    <w:div w:id="1689335494">
      <w:bodyDiv w:val="1"/>
      <w:marLeft w:val="0"/>
      <w:marRight w:val="0"/>
      <w:marTop w:val="0"/>
      <w:marBottom w:val="0"/>
      <w:divBdr>
        <w:top w:val="none" w:sz="0" w:space="0" w:color="auto"/>
        <w:left w:val="none" w:sz="0" w:space="0" w:color="auto"/>
        <w:bottom w:val="none" w:sz="0" w:space="0" w:color="auto"/>
        <w:right w:val="none" w:sz="0" w:space="0" w:color="auto"/>
      </w:divBdr>
    </w:div>
    <w:div w:id="1712027970">
      <w:bodyDiv w:val="1"/>
      <w:marLeft w:val="0"/>
      <w:marRight w:val="0"/>
      <w:marTop w:val="0"/>
      <w:marBottom w:val="0"/>
      <w:divBdr>
        <w:top w:val="none" w:sz="0" w:space="0" w:color="auto"/>
        <w:left w:val="none" w:sz="0" w:space="0" w:color="auto"/>
        <w:bottom w:val="none" w:sz="0" w:space="0" w:color="auto"/>
        <w:right w:val="none" w:sz="0" w:space="0" w:color="auto"/>
      </w:divBdr>
    </w:div>
    <w:div w:id="1743327220">
      <w:bodyDiv w:val="1"/>
      <w:marLeft w:val="0"/>
      <w:marRight w:val="0"/>
      <w:marTop w:val="0"/>
      <w:marBottom w:val="0"/>
      <w:divBdr>
        <w:top w:val="none" w:sz="0" w:space="0" w:color="auto"/>
        <w:left w:val="none" w:sz="0" w:space="0" w:color="auto"/>
        <w:bottom w:val="none" w:sz="0" w:space="0" w:color="auto"/>
        <w:right w:val="none" w:sz="0" w:space="0" w:color="auto"/>
      </w:divBdr>
    </w:div>
    <w:div w:id="1760637354">
      <w:bodyDiv w:val="1"/>
      <w:marLeft w:val="0"/>
      <w:marRight w:val="0"/>
      <w:marTop w:val="0"/>
      <w:marBottom w:val="0"/>
      <w:divBdr>
        <w:top w:val="none" w:sz="0" w:space="0" w:color="auto"/>
        <w:left w:val="none" w:sz="0" w:space="0" w:color="auto"/>
        <w:bottom w:val="none" w:sz="0" w:space="0" w:color="auto"/>
        <w:right w:val="none" w:sz="0" w:space="0" w:color="auto"/>
      </w:divBdr>
    </w:div>
    <w:div w:id="1803114048">
      <w:bodyDiv w:val="1"/>
      <w:marLeft w:val="0"/>
      <w:marRight w:val="0"/>
      <w:marTop w:val="0"/>
      <w:marBottom w:val="0"/>
      <w:divBdr>
        <w:top w:val="none" w:sz="0" w:space="0" w:color="auto"/>
        <w:left w:val="none" w:sz="0" w:space="0" w:color="auto"/>
        <w:bottom w:val="none" w:sz="0" w:space="0" w:color="auto"/>
        <w:right w:val="none" w:sz="0" w:space="0" w:color="auto"/>
      </w:divBdr>
    </w:div>
    <w:div w:id="1807627646">
      <w:bodyDiv w:val="1"/>
      <w:marLeft w:val="0"/>
      <w:marRight w:val="0"/>
      <w:marTop w:val="0"/>
      <w:marBottom w:val="0"/>
      <w:divBdr>
        <w:top w:val="none" w:sz="0" w:space="0" w:color="auto"/>
        <w:left w:val="none" w:sz="0" w:space="0" w:color="auto"/>
        <w:bottom w:val="none" w:sz="0" w:space="0" w:color="auto"/>
        <w:right w:val="none" w:sz="0" w:space="0" w:color="auto"/>
      </w:divBdr>
    </w:div>
    <w:div w:id="1834759964">
      <w:bodyDiv w:val="1"/>
      <w:marLeft w:val="0"/>
      <w:marRight w:val="0"/>
      <w:marTop w:val="0"/>
      <w:marBottom w:val="0"/>
      <w:divBdr>
        <w:top w:val="none" w:sz="0" w:space="0" w:color="auto"/>
        <w:left w:val="none" w:sz="0" w:space="0" w:color="auto"/>
        <w:bottom w:val="none" w:sz="0" w:space="0" w:color="auto"/>
        <w:right w:val="none" w:sz="0" w:space="0" w:color="auto"/>
      </w:divBdr>
    </w:div>
    <w:div w:id="1839735842">
      <w:bodyDiv w:val="1"/>
      <w:marLeft w:val="0"/>
      <w:marRight w:val="0"/>
      <w:marTop w:val="0"/>
      <w:marBottom w:val="0"/>
      <w:divBdr>
        <w:top w:val="none" w:sz="0" w:space="0" w:color="auto"/>
        <w:left w:val="none" w:sz="0" w:space="0" w:color="auto"/>
        <w:bottom w:val="none" w:sz="0" w:space="0" w:color="auto"/>
        <w:right w:val="none" w:sz="0" w:space="0" w:color="auto"/>
      </w:divBdr>
    </w:div>
    <w:div w:id="1874346127">
      <w:bodyDiv w:val="1"/>
      <w:marLeft w:val="0"/>
      <w:marRight w:val="0"/>
      <w:marTop w:val="0"/>
      <w:marBottom w:val="0"/>
      <w:divBdr>
        <w:top w:val="none" w:sz="0" w:space="0" w:color="auto"/>
        <w:left w:val="none" w:sz="0" w:space="0" w:color="auto"/>
        <w:bottom w:val="none" w:sz="0" w:space="0" w:color="auto"/>
        <w:right w:val="none" w:sz="0" w:space="0" w:color="auto"/>
      </w:divBdr>
    </w:div>
    <w:div w:id="1876111663">
      <w:bodyDiv w:val="1"/>
      <w:marLeft w:val="0"/>
      <w:marRight w:val="0"/>
      <w:marTop w:val="0"/>
      <w:marBottom w:val="0"/>
      <w:divBdr>
        <w:top w:val="none" w:sz="0" w:space="0" w:color="auto"/>
        <w:left w:val="none" w:sz="0" w:space="0" w:color="auto"/>
        <w:bottom w:val="none" w:sz="0" w:space="0" w:color="auto"/>
        <w:right w:val="none" w:sz="0" w:space="0" w:color="auto"/>
      </w:divBdr>
    </w:div>
    <w:div w:id="1923295515">
      <w:bodyDiv w:val="1"/>
      <w:marLeft w:val="0"/>
      <w:marRight w:val="0"/>
      <w:marTop w:val="0"/>
      <w:marBottom w:val="0"/>
      <w:divBdr>
        <w:top w:val="none" w:sz="0" w:space="0" w:color="auto"/>
        <w:left w:val="none" w:sz="0" w:space="0" w:color="auto"/>
        <w:bottom w:val="none" w:sz="0" w:space="0" w:color="auto"/>
        <w:right w:val="none" w:sz="0" w:space="0" w:color="auto"/>
      </w:divBdr>
    </w:div>
    <w:div w:id="1936400877">
      <w:bodyDiv w:val="1"/>
      <w:marLeft w:val="0"/>
      <w:marRight w:val="0"/>
      <w:marTop w:val="0"/>
      <w:marBottom w:val="0"/>
      <w:divBdr>
        <w:top w:val="none" w:sz="0" w:space="0" w:color="auto"/>
        <w:left w:val="none" w:sz="0" w:space="0" w:color="auto"/>
        <w:bottom w:val="none" w:sz="0" w:space="0" w:color="auto"/>
        <w:right w:val="none" w:sz="0" w:space="0" w:color="auto"/>
      </w:divBdr>
    </w:div>
    <w:div w:id="1967931485">
      <w:bodyDiv w:val="1"/>
      <w:marLeft w:val="0"/>
      <w:marRight w:val="0"/>
      <w:marTop w:val="0"/>
      <w:marBottom w:val="0"/>
      <w:divBdr>
        <w:top w:val="none" w:sz="0" w:space="0" w:color="auto"/>
        <w:left w:val="none" w:sz="0" w:space="0" w:color="auto"/>
        <w:bottom w:val="none" w:sz="0" w:space="0" w:color="auto"/>
        <w:right w:val="none" w:sz="0" w:space="0" w:color="auto"/>
      </w:divBdr>
    </w:div>
    <w:div w:id="1990162154">
      <w:bodyDiv w:val="1"/>
      <w:marLeft w:val="0"/>
      <w:marRight w:val="0"/>
      <w:marTop w:val="0"/>
      <w:marBottom w:val="0"/>
      <w:divBdr>
        <w:top w:val="none" w:sz="0" w:space="0" w:color="auto"/>
        <w:left w:val="none" w:sz="0" w:space="0" w:color="auto"/>
        <w:bottom w:val="none" w:sz="0" w:space="0" w:color="auto"/>
        <w:right w:val="none" w:sz="0" w:space="0" w:color="auto"/>
      </w:divBdr>
    </w:div>
    <w:div w:id="2074352967">
      <w:bodyDiv w:val="1"/>
      <w:marLeft w:val="0"/>
      <w:marRight w:val="0"/>
      <w:marTop w:val="0"/>
      <w:marBottom w:val="0"/>
      <w:divBdr>
        <w:top w:val="none" w:sz="0" w:space="0" w:color="auto"/>
        <w:left w:val="none" w:sz="0" w:space="0" w:color="auto"/>
        <w:bottom w:val="none" w:sz="0" w:space="0" w:color="auto"/>
        <w:right w:val="none" w:sz="0" w:space="0" w:color="auto"/>
      </w:divBdr>
    </w:div>
    <w:div w:id="2083748912">
      <w:bodyDiv w:val="1"/>
      <w:marLeft w:val="0"/>
      <w:marRight w:val="0"/>
      <w:marTop w:val="0"/>
      <w:marBottom w:val="0"/>
      <w:divBdr>
        <w:top w:val="none" w:sz="0" w:space="0" w:color="auto"/>
        <w:left w:val="none" w:sz="0" w:space="0" w:color="auto"/>
        <w:bottom w:val="none" w:sz="0" w:space="0" w:color="auto"/>
        <w:right w:val="none" w:sz="0" w:space="0" w:color="auto"/>
      </w:divBdr>
    </w:div>
    <w:div w:id="2094620075">
      <w:bodyDiv w:val="1"/>
      <w:marLeft w:val="0"/>
      <w:marRight w:val="0"/>
      <w:marTop w:val="0"/>
      <w:marBottom w:val="0"/>
      <w:divBdr>
        <w:top w:val="none" w:sz="0" w:space="0" w:color="auto"/>
        <w:left w:val="none" w:sz="0" w:space="0" w:color="auto"/>
        <w:bottom w:val="none" w:sz="0" w:space="0" w:color="auto"/>
        <w:right w:val="none" w:sz="0" w:space="0" w:color="auto"/>
      </w:divBdr>
    </w:div>
    <w:div w:id="211879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aws.amazon.com/s3/" TargetMode="Externa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uru%20Prasad\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4.xml><?xml version="1.0" encoding="utf-8"?>
<ds:datastoreItem xmlns:ds="http://schemas.openxmlformats.org/officeDocument/2006/customXml" ds:itemID="{D833E5AA-B200-4997-98FD-3F2A227DD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343</TotalTime>
  <Pages>59</Pages>
  <Words>6873</Words>
  <Characters>39179</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 Prasad</dc:creator>
  <cp:keywords/>
  <dc:description/>
  <cp:lastModifiedBy>Asus</cp:lastModifiedBy>
  <cp:revision>320</cp:revision>
  <cp:lastPrinted>2022-09-21T16:53:00Z</cp:lastPrinted>
  <dcterms:created xsi:type="dcterms:W3CDTF">2025-05-17T13:37:00Z</dcterms:created>
  <dcterms:modified xsi:type="dcterms:W3CDTF">2025-05-29T14:31:00Z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